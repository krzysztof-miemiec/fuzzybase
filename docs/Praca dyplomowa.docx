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381A" w:rsidRPr="001F24F6" w:rsidRDefault="001D381A" w:rsidP="001F24F6">
      <w:pPr>
        <w:pStyle w:val="Nagwekspisutreci"/>
        <w:spacing w:before="1080" w:after="840"/>
        <w:rPr>
          <w:color w:val="000000" w:themeColor="text1"/>
          <w:sz w:val="48"/>
          <w:szCs w:val="48"/>
        </w:rPr>
      </w:pPr>
      <w:r w:rsidRPr="001F24F6">
        <w:rPr>
          <w:color w:val="000000" w:themeColor="text1"/>
          <w:sz w:val="48"/>
          <w:szCs w:val="48"/>
        </w:rPr>
        <w:t>S</w:t>
      </w:r>
      <w:r w:rsidR="00FB07F8" w:rsidRPr="001F24F6">
        <w:rPr>
          <w:color w:val="000000" w:themeColor="text1"/>
          <w:sz w:val="48"/>
          <w:szCs w:val="48"/>
        </w:rPr>
        <w:t>pis treści</w:t>
      </w:r>
    </w:p>
    <w:p w:rsidR="001F24F6" w:rsidRPr="001F24F6" w:rsidRDefault="001F24F6" w:rsidP="001F24F6"/>
    <w:p w:rsidR="00E47C34" w:rsidRDefault="001D381A">
      <w:pPr>
        <w:pStyle w:val="Spistreci1"/>
        <w:tabs>
          <w:tab w:val="left" w:pos="1080"/>
          <w:tab w:val="right" w:leader="dot" w:pos="8269"/>
        </w:tabs>
        <w:rPr>
          <w:rFonts w:asciiTheme="minorHAnsi" w:eastAsiaTheme="minorEastAsia" w:hAnsiTheme="minorHAnsi" w:cstheme="minorBidi"/>
          <w:szCs w:val="24"/>
          <w:lang w:val="pl-PL"/>
        </w:rPr>
      </w:pPr>
      <w:r w:rsidRPr="005E07A9">
        <w:rPr>
          <w:lang w:val="pl-PL"/>
        </w:rPr>
        <w:fldChar w:fldCharType="begin"/>
      </w:r>
      <w:r w:rsidRPr="005E07A9">
        <w:rPr>
          <w:lang w:val="pl-PL"/>
        </w:rPr>
        <w:instrText xml:space="preserve"> TOC \o "1-3" \h \z \u </w:instrText>
      </w:r>
      <w:r w:rsidRPr="005E07A9">
        <w:rPr>
          <w:lang w:val="pl-PL"/>
        </w:rPr>
        <w:fldChar w:fldCharType="separate"/>
      </w:r>
      <w:hyperlink w:anchor="_Toc523864902" w:history="1">
        <w:r w:rsidR="00E47C34" w:rsidRPr="00923314">
          <w:rPr>
            <w:rStyle w:val="Hipercze"/>
          </w:rPr>
          <w:t>1.</w:t>
        </w:r>
        <w:r w:rsidR="00E47C34">
          <w:rPr>
            <w:rFonts w:asciiTheme="minorHAnsi" w:eastAsiaTheme="minorEastAsia" w:hAnsiTheme="minorHAnsi" w:cstheme="minorBidi"/>
            <w:szCs w:val="24"/>
            <w:lang w:val="pl-PL"/>
          </w:rPr>
          <w:tab/>
        </w:r>
        <w:r w:rsidR="00E47C34" w:rsidRPr="00923314">
          <w:rPr>
            <w:rStyle w:val="Hipercze"/>
          </w:rPr>
          <w:t>Wstęp</w:t>
        </w:r>
        <w:r w:rsidR="00E47C34">
          <w:rPr>
            <w:webHidden/>
          </w:rPr>
          <w:tab/>
        </w:r>
        <w:r w:rsidR="00E47C34">
          <w:rPr>
            <w:webHidden/>
          </w:rPr>
          <w:fldChar w:fldCharType="begin"/>
        </w:r>
        <w:r w:rsidR="00E47C34">
          <w:rPr>
            <w:webHidden/>
          </w:rPr>
          <w:instrText xml:space="preserve"> PAGEREF _Toc523864902 \h </w:instrText>
        </w:r>
        <w:r w:rsidR="00E47C34">
          <w:rPr>
            <w:webHidden/>
          </w:rPr>
        </w:r>
        <w:r w:rsidR="00E47C34">
          <w:rPr>
            <w:webHidden/>
          </w:rPr>
          <w:fldChar w:fldCharType="separate"/>
        </w:r>
        <w:r w:rsidR="00E47C34">
          <w:rPr>
            <w:webHidden/>
          </w:rPr>
          <w:t>4</w:t>
        </w:r>
        <w:r w:rsidR="00E47C34">
          <w:rPr>
            <w:webHidden/>
          </w:rPr>
          <w:fldChar w:fldCharType="end"/>
        </w:r>
      </w:hyperlink>
    </w:p>
    <w:p w:rsidR="00E47C34" w:rsidRDefault="00C25EEC">
      <w:pPr>
        <w:pStyle w:val="Spistreci2"/>
        <w:tabs>
          <w:tab w:val="left" w:pos="1440"/>
        </w:tabs>
        <w:rPr>
          <w:rFonts w:asciiTheme="minorHAnsi" w:eastAsiaTheme="minorEastAsia" w:hAnsiTheme="minorHAnsi" w:cstheme="minorBidi"/>
          <w:noProof/>
          <w:szCs w:val="24"/>
        </w:rPr>
      </w:pPr>
      <w:hyperlink w:anchor="_Toc523864903" w:history="1">
        <w:r w:rsidR="00E47C34" w:rsidRPr="00923314">
          <w:rPr>
            <w:rStyle w:val="Hipercze"/>
            <w:noProof/>
          </w:rPr>
          <w:t>1.1.</w:t>
        </w:r>
        <w:r w:rsidR="00E47C34">
          <w:rPr>
            <w:rFonts w:asciiTheme="minorHAnsi" w:eastAsiaTheme="minorEastAsia" w:hAnsiTheme="minorHAnsi" w:cstheme="minorBidi"/>
            <w:noProof/>
            <w:szCs w:val="24"/>
          </w:rPr>
          <w:tab/>
        </w:r>
        <w:r w:rsidR="00E47C34" w:rsidRPr="00923314">
          <w:rPr>
            <w:rStyle w:val="Hipercze"/>
            <w:noProof/>
          </w:rPr>
          <w:t>Plan pracy</w:t>
        </w:r>
        <w:r w:rsidR="00E47C34">
          <w:rPr>
            <w:noProof/>
            <w:webHidden/>
          </w:rPr>
          <w:tab/>
        </w:r>
        <w:r w:rsidR="00E47C34">
          <w:rPr>
            <w:noProof/>
            <w:webHidden/>
          </w:rPr>
          <w:fldChar w:fldCharType="begin"/>
        </w:r>
        <w:r w:rsidR="00E47C34">
          <w:rPr>
            <w:noProof/>
            <w:webHidden/>
          </w:rPr>
          <w:instrText xml:space="preserve"> PAGEREF _Toc523864903 \h </w:instrText>
        </w:r>
        <w:r w:rsidR="00E47C34">
          <w:rPr>
            <w:noProof/>
            <w:webHidden/>
          </w:rPr>
        </w:r>
        <w:r w:rsidR="00E47C34">
          <w:rPr>
            <w:noProof/>
            <w:webHidden/>
          </w:rPr>
          <w:fldChar w:fldCharType="separate"/>
        </w:r>
        <w:r w:rsidR="00E47C34">
          <w:rPr>
            <w:noProof/>
            <w:webHidden/>
          </w:rPr>
          <w:t>4</w:t>
        </w:r>
        <w:r w:rsidR="00E47C34">
          <w:rPr>
            <w:noProof/>
            <w:webHidden/>
          </w:rPr>
          <w:fldChar w:fldCharType="end"/>
        </w:r>
      </w:hyperlink>
    </w:p>
    <w:p w:rsidR="00E47C34" w:rsidRDefault="00C25EEC">
      <w:pPr>
        <w:pStyle w:val="Spistreci1"/>
        <w:tabs>
          <w:tab w:val="left" w:pos="1080"/>
          <w:tab w:val="right" w:leader="dot" w:pos="8269"/>
        </w:tabs>
        <w:rPr>
          <w:rFonts w:asciiTheme="minorHAnsi" w:eastAsiaTheme="minorEastAsia" w:hAnsiTheme="minorHAnsi" w:cstheme="minorBidi"/>
          <w:szCs w:val="24"/>
          <w:lang w:val="pl-PL"/>
        </w:rPr>
      </w:pPr>
      <w:hyperlink w:anchor="_Toc523864904" w:history="1">
        <w:r w:rsidR="00E47C34" w:rsidRPr="00923314">
          <w:rPr>
            <w:rStyle w:val="Hipercze"/>
          </w:rPr>
          <w:t>2.</w:t>
        </w:r>
        <w:r w:rsidR="00E47C34">
          <w:rPr>
            <w:rFonts w:asciiTheme="minorHAnsi" w:eastAsiaTheme="minorEastAsia" w:hAnsiTheme="minorHAnsi" w:cstheme="minorBidi"/>
            <w:szCs w:val="24"/>
            <w:lang w:val="pl-PL"/>
          </w:rPr>
          <w:tab/>
        </w:r>
        <w:r w:rsidR="00E47C34" w:rsidRPr="00923314">
          <w:rPr>
            <w:rStyle w:val="Hipercze"/>
          </w:rPr>
          <w:t>Analiza tematu</w:t>
        </w:r>
        <w:r w:rsidR="00E47C34">
          <w:rPr>
            <w:webHidden/>
          </w:rPr>
          <w:tab/>
        </w:r>
        <w:r w:rsidR="00E47C34">
          <w:rPr>
            <w:webHidden/>
          </w:rPr>
          <w:fldChar w:fldCharType="begin"/>
        </w:r>
        <w:r w:rsidR="00E47C34">
          <w:rPr>
            <w:webHidden/>
          </w:rPr>
          <w:instrText xml:space="preserve"> PAGEREF _Toc523864904 \h </w:instrText>
        </w:r>
        <w:r w:rsidR="00E47C34">
          <w:rPr>
            <w:webHidden/>
          </w:rPr>
        </w:r>
        <w:r w:rsidR="00E47C34">
          <w:rPr>
            <w:webHidden/>
          </w:rPr>
          <w:fldChar w:fldCharType="separate"/>
        </w:r>
        <w:r w:rsidR="00E47C34">
          <w:rPr>
            <w:webHidden/>
          </w:rPr>
          <w:t>6</w:t>
        </w:r>
        <w:r w:rsidR="00E47C34">
          <w:rPr>
            <w:webHidden/>
          </w:rPr>
          <w:fldChar w:fldCharType="end"/>
        </w:r>
      </w:hyperlink>
    </w:p>
    <w:p w:rsidR="00E47C34" w:rsidRDefault="00C25EEC">
      <w:pPr>
        <w:pStyle w:val="Spistreci2"/>
        <w:tabs>
          <w:tab w:val="left" w:pos="1440"/>
        </w:tabs>
        <w:rPr>
          <w:rFonts w:asciiTheme="minorHAnsi" w:eastAsiaTheme="minorEastAsia" w:hAnsiTheme="minorHAnsi" w:cstheme="minorBidi"/>
          <w:noProof/>
          <w:szCs w:val="24"/>
        </w:rPr>
      </w:pPr>
      <w:hyperlink w:anchor="_Toc523864905" w:history="1">
        <w:r w:rsidR="00E47C34" w:rsidRPr="00923314">
          <w:rPr>
            <w:rStyle w:val="Hipercze"/>
            <w:noProof/>
          </w:rPr>
          <w:t>2.1.</w:t>
        </w:r>
        <w:r w:rsidR="00E47C34">
          <w:rPr>
            <w:rFonts w:asciiTheme="minorHAnsi" w:eastAsiaTheme="minorEastAsia" w:hAnsiTheme="minorHAnsi" w:cstheme="minorBidi"/>
            <w:noProof/>
            <w:szCs w:val="24"/>
          </w:rPr>
          <w:tab/>
        </w:r>
        <w:r w:rsidR="00E47C34" w:rsidRPr="00923314">
          <w:rPr>
            <w:rStyle w:val="Hipercze"/>
            <w:noProof/>
          </w:rPr>
          <w:t>Istniejące rozwiązania</w:t>
        </w:r>
        <w:r w:rsidR="00E47C34">
          <w:rPr>
            <w:noProof/>
            <w:webHidden/>
          </w:rPr>
          <w:tab/>
        </w:r>
        <w:r w:rsidR="00E47C34">
          <w:rPr>
            <w:noProof/>
            <w:webHidden/>
          </w:rPr>
          <w:fldChar w:fldCharType="begin"/>
        </w:r>
        <w:r w:rsidR="00E47C34">
          <w:rPr>
            <w:noProof/>
            <w:webHidden/>
          </w:rPr>
          <w:instrText xml:space="preserve"> PAGEREF _Toc523864905 \h </w:instrText>
        </w:r>
        <w:r w:rsidR="00E47C34">
          <w:rPr>
            <w:noProof/>
            <w:webHidden/>
          </w:rPr>
        </w:r>
        <w:r w:rsidR="00E47C34">
          <w:rPr>
            <w:noProof/>
            <w:webHidden/>
          </w:rPr>
          <w:fldChar w:fldCharType="separate"/>
        </w:r>
        <w:r w:rsidR="00E47C34">
          <w:rPr>
            <w:noProof/>
            <w:webHidden/>
          </w:rPr>
          <w:t>6</w:t>
        </w:r>
        <w:r w:rsidR="00E47C34">
          <w:rPr>
            <w:noProof/>
            <w:webHidden/>
          </w:rPr>
          <w:fldChar w:fldCharType="end"/>
        </w:r>
      </w:hyperlink>
    </w:p>
    <w:p w:rsidR="00E47C34" w:rsidRDefault="00C25EEC">
      <w:pPr>
        <w:pStyle w:val="Spistreci2"/>
        <w:tabs>
          <w:tab w:val="left" w:pos="1440"/>
        </w:tabs>
        <w:rPr>
          <w:rFonts w:asciiTheme="minorHAnsi" w:eastAsiaTheme="minorEastAsia" w:hAnsiTheme="minorHAnsi" w:cstheme="minorBidi"/>
          <w:noProof/>
          <w:szCs w:val="24"/>
        </w:rPr>
      </w:pPr>
      <w:hyperlink w:anchor="_Toc523864906" w:history="1">
        <w:r w:rsidR="00E47C34" w:rsidRPr="00923314">
          <w:rPr>
            <w:rStyle w:val="Hipercze"/>
            <w:noProof/>
          </w:rPr>
          <w:t>2.2.</w:t>
        </w:r>
        <w:r w:rsidR="00E47C34">
          <w:rPr>
            <w:rFonts w:asciiTheme="minorHAnsi" w:eastAsiaTheme="minorEastAsia" w:hAnsiTheme="minorHAnsi" w:cstheme="minorBidi"/>
            <w:noProof/>
            <w:szCs w:val="24"/>
          </w:rPr>
          <w:tab/>
        </w:r>
        <w:r w:rsidR="00E47C34" w:rsidRPr="00923314">
          <w:rPr>
            <w:rStyle w:val="Hipercze"/>
            <w:noProof/>
          </w:rPr>
          <w:t>Wymagania</w:t>
        </w:r>
        <w:r w:rsidR="00E47C34">
          <w:rPr>
            <w:noProof/>
            <w:webHidden/>
          </w:rPr>
          <w:tab/>
        </w:r>
        <w:r w:rsidR="00E47C34">
          <w:rPr>
            <w:noProof/>
            <w:webHidden/>
          </w:rPr>
          <w:fldChar w:fldCharType="begin"/>
        </w:r>
        <w:r w:rsidR="00E47C34">
          <w:rPr>
            <w:noProof/>
            <w:webHidden/>
          </w:rPr>
          <w:instrText xml:space="preserve"> PAGEREF _Toc523864906 \h </w:instrText>
        </w:r>
        <w:r w:rsidR="00E47C34">
          <w:rPr>
            <w:noProof/>
            <w:webHidden/>
          </w:rPr>
        </w:r>
        <w:r w:rsidR="00E47C34">
          <w:rPr>
            <w:noProof/>
            <w:webHidden/>
          </w:rPr>
          <w:fldChar w:fldCharType="separate"/>
        </w:r>
        <w:r w:rsidR="00E47C34">
          <w:rPr>
            <w:noProof/>
            <w:webHidden/>
          </w:rPr>
          <w:t>8</w:t>
        </w:r>
        <w:r w:rsidR="00E47C34">
          <w:rPr>
            <w:noProof/>
            <w:webHidden/>
          </w:rPr>
          <w:fldChar w:fldCharType="end"/>
        </w:r>
      </w:hyperlink>
    </w:p>
    <w:p w:rsidR="00E47C34" w:rsidRDefault="00C25EEC">
      <w:pPr>
        <w:pStyle w:val="Spistreci2"/>
        <w:tabs>
          <w:tab w:val="left" w:pos="1440"/>
        </w:tabs>
        <w:rPr>
          <w:rFonts w:asciiTheme="minorHAnsi" w:eastAsiaTheme="minorEastAsia" w:hAnsiTheme="minorHAnsi" w:cstheme="minorBidi"/>
          <w:noProof/>
          <w:szCs w:val="24"/>
        </w:rPr>
      </w:pPr>
      <w:hyperlink w:anchor="_Toc523864907" w:history="1">
        <w:r w:rsidR="00E47C34" w:rsidRPr="00923314">
          <w:rPr>
            <w:rStyle w:val="Hipercze"/>
            <w:noProof/>
          </w:rPr>
          <w:t>2.3.</w:t>
        </w:r>
        <w:r w:rsidR="00E47C34">
          <w:rPr>
            <w:rFonts w:asciiTheme="minorHAnsi" w:eastAsiaTheme="minorEastAsia" w:hAnsiTheme="minorHAnsi" w:cstheme="minorBidi"/>
            <w:noProof/>
            <w:szCs w:val="24"/>
          </w:rPr>
          <w:tab/>
        </w:r>
        <w:r w:rsidR="00E47C34" w:rsidRPr="00923314">
          <w:rPr>
            <w:rStyle w:val="Hipercze"/>
            <w:noProof/>
          </w:rPr>
          <w:t>Język SQL</w:t>
        </w:r>
        <w:r w:rsidR="00E47C34">
          <w:rPr>
            <w:noProof/>
            <w:webHidden/>
          </w:rPr>
          <w:tab/>
        </w:r>
        <w:r w:rsidR="00E47C34">
          <w:rPr>
            <w:noProof/>
            <w:webHidden/>
          </w:rPr>
          <w:fldChar w:fldCharType="begin"/>
        </w:r>
        <w:r w:rsidR="00E47C34">
          <w:rPr>
            <w:noProof/>
            <w:webHidden/>
          </w:rPr>
          <w:instrText xml:space="preserve"> PAGEREF _Toc523864907 \h </w:instrText>
        </w:r>
        <w:r w:rsidR="00E47C34">
          <w:rPr>
            <w:noProof/>
            <w:webHidden/>
          </w:rPr>
        </w:r>
        <w:r w:rsidR="00E47C34">
          <w:rPr>
            <w:noProof/>
            <w:webHidden/>
          </w:rPr>
          <w:fldChar w:fldCharType="separate"/>
        </w:r>
        <w:r w:rsidR="00E47C34">
          <w:rPr>
            <w:noProof/>
            <w:webHidden/>
          </w:rPr>
          <w:t>8</w:t>
        </w:r>
        <w:r w:rsidR="00E47C34">
          <w:rPr>
            <w:noProof/>
            <w:webHidden/>
          </w:rPr>
          <w:fldChar w:fldCharType="end"/>
        </w:r>
      </w:hyperlink>
    </w:p>
    <w:p w:rsidR="00E47C34" w:rsidRDefault="00C25EEC">
      <w:pPr>
        <w:pStyle w:val="Spistreci3"/>
        <w:tabs>
          <w:tab w:val="left" w:pos="1920"/>
          <w:tab w:val="right" w:leader="dot" w:pos="8269"/>
        </w:tabs>
        <w:rPr>
          <w:rFonts w:asciiTheme="minorHAnsi" w:eastAsiaTheme="minorEastAsia" w:hAnsiTheme="minorHAnsi" w:cstheme="minorBidi"/>
          <w:noProof/>
          <w:szCs w:val="24"/>
        </w:rPr>
      </w:pPr>
      <w:hyperlink w:anchor="_Toc523864908" w:history="1">
        <w:r w:rsidR="00E47C34" w:rsidRPr="00923314">
          <w:rPr>
            <w:rStyle w:val="Hipercze"/>
            <w:noProof/>
          </w:rPr>
          <w:t>2.3.1.</w:t>
        </w:r>
        <w:r w:rsidR="00E47C34">
          <w:rPr>
            <w:rFonts w:asciiTheme="minorHAnsi" w:eastAsiaTheme="minorEastAsia" w:hAnsiTheme="minorHAnsi" w:cstheme="minorBidi"/>
            <w:noProof/>
            <w:szCs w:val="24"/>
          </w:rPr>
          <w:tab/>
        </w:r>
        <w:r w:rsidR="00E47C34" w:rsidRPr="00923314">
          <w:rPr>
            <w:rStyle w:val="Hipercze"/>
            <w:noProof/>
          </w:rPr>
          <w:t>Elementy języka</w:t>
        </w:r>
        <w:r w:rsidR="00E47C34">
          <w:rPr>
            <w:noProof/>
            <w:webHidden/>
          </w:rPr>
          <w:tab/>
        </w:r>
        <w:r w:rsidR="00E47C34">
          <w:rPr>
            <w:noProof/>
            <w:webHidden/>
          </w:rPr>
          <w:fldChar w:fldCharType="begin"/>
        </w:r>
        <w:r w:rsidR="00E47C34">
          <w:rPr>
            <w:noProof/>
            <w:webHidden/>
          </w:rPr>
          <w:instrText xml:space="preserve"> PAGEREF _Toc523864908 \h </w:instrText>
        </w:r>
        <w:r w:rsidR="00E47C34">
          <w:rPr>
            <w:noProof/>
            <w:webHidden/>
          </w:rPr>
        </w:r>
        <w:r w:rsidR="00E47C34">
          <w:rPr>
            <w:noProof/>
            <w:webHidden/>
          </w:rPr>
          <w:fldChar w:fldCharType="separate"/>
        </w:r>
        <w:r w:rsidR="00E47C34">
          <w:rPr>
            <w:noProof/>
            <w:webHidden/>
          </w:rPr>
          <w:t>9</w:t>
        </w:r>
        <w:r w:rsidR="00E47C34">
          <w:rPr>
            <w:noProof/>
            <w:webHidden/>
          </w:rPr>
          <w:fldChar w:fldCharType="end"/>
        </w:r>
      </w:hyperlink>
    </w:p>
    <w:p w:rsidR="00E47C34" w:rsidRDefault="00C25EEC">
      <w:pPr>
        <w:pStyle w:val="Spistreci3"/>
        <w:tabs>
          <w:tab w:val="left" w:pos="1920"/>
          <w:tab w:val="right" w:leader="dot" w:pos="8269"/>
        </w:tabs>
        <w:rPr>
          <w:rFonts w:asciiTheme="minorHAnsi" w:eastAsiaTheme="minorEastAsia" w:hAnsiTheme="minorHAnsi" w:cstheme="minorBidi"/>
          <w:noProof/>
          <w:szCs w:val="24"/>
        </w:rPr>
      </w:pPr>
      <w:hyperlink w:anchor="_Toc523864909" w:history="1">
        <w:r w:rsidR="00E47C34" w:rsidRPr="00923314">
          <w:rPr>
            <w:rStyle w:val="Hipercze"/>
            <w:noProof/>
          </w:rPr>
          <w:t>2.3.2.</w:t>
        </w:r>
        <w:r w:rsidR="00E47C34">
          <w:rPr>
            <w:rFonts w:asciiTheme="minorHAnsi" w:eastAsiaTheme="minorEastAsia" w:hAnsiTheme="minorHAnsi" w:cstheme="minorBidi"/>
            <w:noProof/>
            <w:szCs w:val="24"/>
          </w:rPr>
          <w:tab/>
        </w:r>
        <w:r w:rsidR="00E47C34" w:rsidRPr="00923314">
          <w:rPr>
            <w:rStyle w:val="Hipercze"/>
            <w:noProof/>
          </w:rPr>
          <w:t>Rodzaje instrukcji</w:t>
        </w:r>
        <w:r w:rsidR="00E47C34">
          <w:rPr>
            <w:noProof/>
            <w:webHidden/>
          </w:rPr>
          <w:tab/>
        </w:r>
        <w:r w:rsidR="00E47C34">
          <w:rPr>
            <w:noProof/>
            <w:webHidden/>
          </w:rPr>
          <w:fldChar w:fldCharType="begin"/>
        </w:r>
        <w:r w:rsidR="00E47C34">
          <w:rPr>
            <w:noProof/>
            <w:webHidden/>
          </w:rPr>
          <w:instrText xml:space="preserve"> PAGEREF _Toc523864909 \h </w:instrText>
        </w:r>
        <w:r w:rsidR="00E47C34">
          <w:rPr>
            <w:noProof/>
            <w:webHidden/>
          </w:rPr>
        </w:r>
        <w:r w:rsidR="00E47C34">
          <w:rPr>
            <w:noProof/>
            <w:webHidden/>
          </w:rPr>
          <w:fldChar w:fldCharType="separate"/>
        </w:r>
        <w:r w:rsidR="00E47C34">
          <w:rPr>
            <w:noProof/>
            <w:webHidden/>
          </w:rPr>
          <w:t>11</w:t>
        </w:r>
        <w:r w:rsidR="00E47C34">
          <w:rPr>
            <w:noProof/>
            <w:webHidden/>
          </w:rPr>
          <w:fldChar w:fldCharType="end"/>
        </w:r>
      </w:hyperlink>
    </w:p>
    <w:p w:rsidR="00E47C34" w:rsidRDefault="00C25EEC">
      <w:pPr>
        <w:pStyle w:val="Spistreci2"/>
        <w:tabs>
          <w:tab w:val="left" w:pos="1440"/>
        </w:tabs>
        <w:rPr>
          <w:rFonts w:asciiTheme="minorHAnsi" w:eastAsiaTheme="minorEastAsia" w:hAnsiTheme="minorHAnsi" w:cstheme="minorBidi"/>
          <w:noProof/>
          <w:szCs w:val="24"/>
        </w:rPr>
      </w:pPr>
      <w:hyperlink w:anchor="_Toc523864910" w:history="1">
        <w:r w:rsidR="00E47C34" w:rsidRPr="00923314">
          <w:rPr>
            <w:rStyle w:val="Hipercze"/>
            <w:noProof/>
          </w:rPr>
          <w:t>2.4.</w:t>
        </w:r>
        <w:r w:rsidR="00E47C34">
          <w:rPr>
            <w:rFonts w:asciiTheme="minorHAnsi" w:eastAsiaTheme="minorEastAsia" w:hAnsiTheme="minorHAnsi" w:cstheme="minorBidi"/>
            <w:noProof/>
            <w:szCs w:val="24"/>
          </w:rPr>
          <w:tab/>
        </w:r>
        <w:r w:rsidR="00E47C34" w:rsidRPr="00923314">
          <w:rPr>
            <w:rStyle w:val="Hipercze"/>
            <w:noProof/>
          </w:rPr>
          <w:t>Logika rozmyta</w:t>
        </w:r>
        <w:r w:rsidR="00E47C34">
          <w:rPr>
            <w:noProof/>
            <w:webHidden/>
          </w:rPr>
          <w:tab/>
        </w:r>
        <w:r w:rsidR="00E47C34">
          <w:rPr>
            <w:noProof/>
            <w:webHidden/>
          </w:rPr>
          <w:fldChar w:fldCharType="begin"/>
        </w:r>
        <w:r w:rsidR="00E47C34">
          <w:rPr>
            <w:noProof/>
            <w:webHidden/>
          </w:rPr>
          <w:instrText xml:space="preserve"> PAGEREF _Toc523864910 \h </w:instrText>
        </w:r>
        <w:r w:rsidR="00E47C34">
          <w:rPr>
            <w:noProof/>
            <w:webHidden/>
          </w:rPr>
        </w:r>
        <w:r w:rsidR="00E47C34">
          <w:rPr>
            <w:noProof/>
            <w:webHidden/>
          </w:rPr>
          <w:fldChar w:fldCharType="separate"/>
        </w:r>
        <w:r w:rsidR="00E47C34">
          <w:rPr>
            <w:noProof/>
            <w:webHidden/>
          </w:rPr>
          <w:t>14</w:t>
        </w:r>
        <w:r w:rsidR="00E47C34">
          <w:rPr>
            <w:noProof/>
            <w:webHidden/>
          </w:rPr>
          <w:fldChar w:fldCharType="end"/>
        </w:r>
      </w:hyperlink>
    </w:p>
    <w:p w:rsidR="00E47C34" w:rsidRDefault="00C25EEC">
      <w:pPr>
        <w:pStyle w:val="Spistreci1"/>
        <w:tabs>
          <w:tab w:val="left" w:pos="1080"/>
          <w:tab w:val="right" w:leader="dot" w:pos="8269"/>
        </w:tabs>
        <w:rPr>
          <w:rFonts w:asciiTheme="minorHAnsi" w:eastAsiaTheme="minorEastAsia" w:hAnsiTheme="minorHAnsi" w:cstheme="minorBidi"/>
          <w:szCs w:val="24"/>
          <w:lang w:val="pl-PL"/>
        </w:rPr>
      </w:pPr>
      <w:hyperlink w:anchor="_Toc523864911" w:history="1">
        <w:r w:rsidR="00E47C34" w:rsidRPr="00923314">
          <w:rPr>
            <w:rStyle w:val="Hipercze"/>
          </w:rPr>
          <w:t>3.</w:t>
        </w:r>
        <w:r w:rsidR="00E47C34">
          <w:rPr>
            <w:rFonts w:asciiTheme="minorHAnsi" w:eastAsiaTheme="minorEastAsia" w:hAnsiTheme="minorHAnsi" w:cstheme="minorBidi"/>
            <w:szCs w:val="24"/>
            <w:lang w:val="pl-PL"/>
          </w:rPr>
          <w:tab/>
        </w:r>
        <w:r w:rsidR="00E47C34" w:rsidRPr="00923314">
          <w:rPr>
            <w:rStyle w:val="Hipercze"/>
          </w:rPr>
          <w:t>Przedmiot pracy</w:t>
        </w:r>
        <w:r w:rsidR="00E47C34">
          <w:rPr>
            <w:webHidden/>
          </w:rPr>
          <w:tab/>
        </w:r>
        <w:r w:rsidR="00E47C34">
          <w:rPr>
            <w:webHidden/>
          </w:rPr>
          <w:fldChar w:fldCharType="begin"/>
        </w:r>
        <w:r w:rsidR="00E47C34">
          <w:rPr>
            <w:webHidden/>
          </w:rPr>
          <w:instrText xml:space="preserve"> PAGEREF _Toc523864911 \h </w:instrText>
        </w:r>
        <w:r w:rsidR="00E47C34">
          <w:rPr>
            <w:webHidden/>
          </w:rPr>
        </w:r>
        <w:r w:rsidR="00E47C34">
          <w:rPr>
            <w:webHidden/>
          </w:rPr>
          <w:fldChar w:fldCharType="separate"/>
        </w:r>
        <w:r w:rsidR="00E47C34">
          <w:rPr>
            <w:webHidden/>
          </w:rPr>
          <w:t>15</w:t>
        </w:r>
        <w:r w:rsidR="00E47C34">
          <w:rPr>
            <w:webHidden/>
          </w:rPr>
          <w:fldChar w:fldCharType="end"/>
        </w:r>
      </w:hyperlink>
    </w:p>
    <w:p w:rsidR="00E47C34" w:rsidRDefault="00C25EEC">
      <w:pPr>
        <w:pStyle w:val="Spistreci2"/>
        <w:tabs>
          <w:tab w:val="left" w:pos="1440"/>
        </w:tabs>
        <w:rPr>
          <w:rFonts w:asciiTheme="minorHAnsi" w:eastAsiaTheme="minorEastAsia" w:hAnsiTheme="minorHAnsi" w:cstheme="minorBidi"/>
          <w:noProof/>
          <w:szCs w:val="24"/>
        </w:rPr>
      </w:pPr>
      <w:hyperlink w:anchor="_Toc523864912" w:history="1">
        <w:r w:rsidR="00E47C34" w:rsidRPr="00923314">
          <w:rPr>
            <w:rStyle w:val="Hipercze"/>
            <w:noProof/>
          </w:rPr>
          <w:t>3.1.</w:t>
        </w:r>
        <w:r w:rsidR="00E47C34">
          <w:rPr>
            <w:rFonts w:asciiTheme="minorHAnsi" w:eastAsiaTheme="minorEastAsia" w:hAnsiTheme="minorHAnsi" w:cstheme="minorBidi"/>
            <w:noProof/>
            <w:szCs w:val="24"/>
          </w:rPr>
          <w:tab/>
        </w:r>
        <w:r w:rsidR="00E47C34" w:rsidRPr="00923314">
          <w:rPr>
            <w:rStyle w:val="Hipercze"/>
            <w:noProof/>
          </w:rPr>
          <w:t>Wykorzystane technologie</w:t>
        </w:r>
        <w:r w:rsidR="00E47C34">
          <w:rPr>
            <w:noProof/>
            <w:webHidden/>
          </w:rPr>
          <w:tab/>
        </w:r>
        <w:r w:rsidR="00E47C34">
          <w:rPr>
            <w:noProof/>
            <w:webHidden/>
          </w:rPr>
          <w:fldChar w:fldCharType="begin"/>
        </w:r>
        <w:r w:rsidR="00E47C34">
          <w:rPr>
            <w:noProof/>
            <w:webHidden/>
          </w:rPr>
          <w:instrText xml:space="preserve"> PAGEREF _Toc523864912 \h </w:instrText>
        </w:r>
        <w:r w:rsidR="00E47C34">
          <w:rPr>
            <w:noProof/>
            <w:webHidden/>
          </w:rPr>
        </w:r>
        <w:r w:rsidR="00E47C34">
          <w:rPr>
            <w:noProof/>
            <w:webHidden/>
          </w:rPr>
          <w:fldChar w:fldCharType="separate"/>
        </w:r>
        <w:r w:rsidR="00E47C34">
          <w:rPr>
            <w:noProof/>
            <w:webHidden/>
          </w:rPr>
          <w:t>16</w:t>
        </w:r>
        <w:r w:rsidR="00E47C34">
          <w:rPr>
            <w:noProof/>
            <w:webHidden/>
          </w:rPr>
          <w:fldChar w:fldCharType="end"/>
        </w:r>
      </w:hyperlink>
    </w:p>
    <w:p w:rsidR="00E47C34" w:rsidRDefault="00C25EEC">
      <w:pPr>
        <w:pStyle w:val="Spistreci3"/>
        <w:tabs>
          <w:tab w:val="left" w:pos="1920"/>
          <w:tab w:val="right" w:leader="dot" w:pos="8269"/>
        </w:tabs>
        <w:rPr>
          <w:rFonts w:asciiTheme="minorHAnsi" w:eastAsiaTheme="minorEastAsia" w:hAnsiTheme="minorHAnsi" w:cstheme="minorBidi"/>
          <w:noProof/>
          <w:szCs w:val="24"/>
        </w:rPr>
      </w:pPr>
      <w:hyperlink w:anchor="_Toc523864913" w:history="1">
        <w:r w:rsidR="00E47C34" w:rsidRPr="00923314">
          <w:rPr>
            <w:rStyle w:val="Hipercze"/>
            <w:noProof/>
          </w:rPr>
          <w:t>3.1.1.</w:t>
        </w:r>
        <w:r w:rsidR="00E47C34">
          <w:rPr>
            <w:rFonts w:asciiTheme="minorHAnsi" w:eastAsiaTheme="minorEastAsia" w:hAnsiTheme="minorHAnsi" w:cstheme="minorBidi"/>
            <w:noProof/>
            <w:szCs w:val="24"/>
          </w:rPr>
          <w:tab/>
        </w:r>
        <w:r w:rsidR="00E47C34" w:rsidRPr="00923314">
          <w:rPr>
            <w:rStyle w:val="Hipercze"/>
            <w:noProof/>
          </w:rPr>
          <w:t>PostgreSQL</w:t>
        </w:r>
        <w:r w:rsidR="00E47C34">
          <w:rPr>
            <w:noProof/>
            <w:webHidden/>
          </w:rPr>
          <w:tab/>
        </w:r>
        <w:r w:rsidR="00E47C34">
          <w:rPr>
            <w:noProof/>
            <w:webHidden/>
          </w:rPr>
          <w:fldChar w:fldCharType="begin"/>
        </w:r>
        <w:r w:rsidR="00E47C34">
          <w:rPr>
            <w:noProof/>
            <w:webHidden/>
          </w:rPr>
          <w:instrText xml:space="preserve"> PAGEREF _Toc523864913 \h </w:instrText>
        </w:r>
        <w:r w:rsidR="00E47C34">
          <w:rPr>
            <w:noProof/>
            <w:webHidden/>
          </w:rPr>
        </w:r>
        <w:r w:rsidR="00E47C34">
          <w:rPr>
            <w:noProof/>
            <w:webHidden/>
          </w:rPr>
          <w:fldChar w:fldCharType="separate"/>
        </w:r>
        <w:r w:rsidR="00E47C34">
          <w:rPr>
            <w:noProof/>
            <w:webHidden/>
          </w:rPr>
          <w:t>16</w:t>
        </w:r>
        <w:r w:rsidR="00E47C34">
          <w:rPr>
            <w:noProof/>
            <w:webHidden/>
          </w:rPr>
          <w:fldChar w:fldCharType="end"/>
        </w:r>
      </w:hyperlink>
    </w:p>
    <w:p w:rsidR="00E47C34" w:rsidRDefault="00C25EEC">
      <w:pPr>
        <w:pStyle w:val="Spistreci3"/>
        <w:tabs>
          <w:tab w:val="left" w:pos="1920"/>
          <w:tab w:val="right" w:leader="dot" w:pos="8269"/>
        </w:tabs>
        <w:rPr>
          <w:rFonts w:asciiTheme="minorHAnsi" w:eastAsiaTheme="minorEastAsia" w:hAnsiTheme="minorHAnsi" w:cstheme="minorBidi"/>
          <w:noProof/>
          <w:szCs w:val="24"/>
        </w:rPr>
      </w:pPr>
      <w:hyperlink w:anchor="_Toc523864914" w:history="1">
        <w:r w:rsidR="00E47C34" w:rsidRPr="00923314">
          <w:rPr>
            <w:rStyle w:val="Hipercze"/>
            <w:noProof/>
          </w:rPr>
          <w:t>3.1.2.</w:t>
        </w:r>
        <w:r w:rsidR="00E47C34">
          <w:rPr>
            <w:rFonts w:asciiTheme="minorHAnsi" w:eastAsiaTheme="minorEastAsia" w:hAnsiTheme="minorHAnsi" w:cstheme="minorBidi"/>
            <w:noProof/>
            <w:szCs w:val="24"/>
          </w:rPr>
          <w:tab/>
        </w:r>
        <w:r w:rsidR="00E47C34" w:rsidRPr="00923314">
          <w:rPr>
            <w:rStyle w:val="Hipercze"/>
            <w:noProof/>
          </w:rPr>
          <w:t>JavaScript/ECMAScript</w:t>
        </w:r>
        <w:r w:rsidR="00E47C34">
          <w:rPr>
            <w:noProof/>
            <w:webHidden/>
          </w:rPr>
          <w:tab/>
        </w:r>
        <w:r w:rsidR="00E47C34">
          <w:rPr>
            <w:noProof/>
            <w:webHidden/>
          </w:rPr>
          <w:fldChar w:fldCharType="begin"/>
        </w:r>
        <w:r w:rsidR="00E47C34">
          <w:rPr>
            <w:noProof/>
            <w:webHidden/>
          </w:rPr>
          <w:instrText xml:space="preserve"> PAGEREF _Toc523864914 \h </w:instrText>
        </w:r>
        <w:r w:rsidR="00E47C34">
          <w:rPr>
            <w:noProof/>
            <w:webHidden/>
          </w:rPr>
        </w:r>
        <w:r w:rsidR="00E47C34">
          <w:rPr>
            <w:noProof/>
            <w:webHidden/>
          </w:rPr>
          <w:fldChar w:fldCharType="separate"/>
        </w:r>
        <w:r w:rsidR="00E47C34">
          <w:rPr>
            <w:noProof/>
            <w:webHidden/>
          </w:rPr>
          <w:t>16</w:t>
        </w:r>
        <w:r w:rsidR="00E47C34">
          <w:rPr>
            <w:noProof/>
            <w:webHidden/>
          </w:rPr>
          <w:fldChar w:fldCharType="end"/>
        </w:r>
      </w:hyperlink>
    </w:p>
    <w:p w:rsidR="00E47C34" w:rsidRDefault="00C25EEC">
      <w:pPr>
        <w:pStyle w:val="Spistreci3"/>
        <w:tabs>
          <w:tab w:val="left" w:pos="1920"/>
          <w:tab w:val="right" w:leader="dot" w:pos="8269"/>
        </w:tabs>
        <w:rPr>
          <w:rFonts w:asciiTheme="minorHAnsi" w:eastAsiaTheme="minorEastAsia" w:hAnsiTheme="minorHAnsi" w:cstheme="minorBidi"/>
          <w:noProof/>
          <w:szCs w:val="24"/>
        </w:rPr>
      </w:pPr>
      <w:hyperlink w:anchor="_Toc523864915" w:history="1">
        <w:r w:rsidR="00E47C34" w:rsidRPr="00923314">
          <w:rPr>
            <w:rStyle w:val="Hipercze"/>
            <w:noProof/>
          </w:rPr>
          <w:t>3.1.3.</w:t>
        </w:r>
        <w:r w:rsidR="00E47C34">
          <w:rPr>
            <w:rFonts w:asciiTheme="minorHAnsi" w:eastAsiaTheme="minorEastAsia" w:hAnsiTheme="minorHAnsi" w:cstheme="minorBidi"/>
            <w:noProof/>
            <w:szCs w:val="24"/>
          </w:rPr>
          <w:tab/>
        </w:r>
        <w:r w:rsidR="00E47C34" w:rsidRPr="00923314">
          <w:rPr>
            <w:rStyle w:val="Hipercze"/>
            <w:noProof/>
          </w:rPr>
          <w:t>TypeScript</w:t>
        </w:r>
        <w:r w:rsidR="00E47C34">
          <w:rPr>
            <w:noProof/>
            <w:webHidden/>
          </w:rPr>
          <w:tab/>
        </w:r>
        <w:r w:rsidR="00E47C34">
          <w:rPr>
            <w:noProof/>
            <w:webHidden/>
          </w:rPr>
          <w:fldChar w:fldCharType="begin"/>
        </w:r>
        <w:r w:rsidR="00E47C34">
          <w:rPr>
            <w:noProof/>
            <w:webHidden/>
          </w:rPr>
          <w:instrText xml:space="preserve"> PAGEREF _Toc523864915 \h </w:instrText>
        </w:r>
        <w:r w:rsidR="00E47C34">
          <w:rPr>
            <w:noProof/>
            <w:webHidden/>
          </w:rPr>
        </w:r>
        <w:r w:rsidR="00E47C34">
          <w:rPr>
            <w:noProof/>
            <w:webHidden/>
          </w:rPr>
          <w:fldChar w:fldCharType="separate"/>
        </w:r>
        <w:r w:rsidR="00E47C34">
          <w:rPr>
            <w:noProof/>
            <w:webHidden/>
          </w:rPr>
          <w:t>16</w:t>
        </w:r>
        <w:r w:rsidR="00E47C34">
          <w:rPr>
            <w:noProof/>
            <w:webHidden/>
          </w:rPr>
          <w:fldChar w:fldCharType="end"/>
        </w:r>
      </w:hyperlink>
    </w:p>
    <w:p w:rsidR="00E47C34" w:rsidRDefault="00C25EEC">
      <w:pPr>
        <w:pStyle w:val="Spistreci3"/>
        <w:tabs>
          <w:tab w:val="left" w:pos="1920"/>
          <w:tab w:val="right" w:leader="dot" w:pos="8269"/>
        </w:tabs>
        <w:rPr>
          <w:rFonts w:asciiTheme="minorHAnsi" w:eastAsiaTheme="minorEastAsia" w:hAnsiTheme="minorHAnsi" w:cstheme="minorBidi"/>
          <w:noProof/>
          <w:szCs w:val="24"/>
        </w:rPr>
      </w:pPr>
      <w:hyperlink w:anchor="_Toc523864916" w:history="1">
        <w:r w:rsidR="00E47C34" w:rsidRPr="00923314">
          <w:rPr>
            <w:rStyle w:val="Hipercze"/>
            <w:noProof/>
          </w:rPr>
          <w:t>3.1.4.</w:t>
        </w:r>
        <w:r w:rsidR="00E47C34">
          <w:rPr>
            <w:rFonts w:asciiTheme="minorHAnsi" w:eastAsiaTheme="minorEastAsia" w:hAnsiTheme="minorHAnsi" w:cstheme="minorBidi"/>
            <w:noProof/>
            <w:szCs w:val="24"/>
          </w:rPr>
          <w:tab/>
        </w:r>
        <w:r w:rsidR="00E47C34" w:rsidRPr="00923314">
          <w:rPr>
            <w:rStyle w:val="Hipercze"/>
            <w:noProof/>
          </w:rPr>
          <w:t>Webpack</w:t>
        </w:r>
        <w:r w:rsidR="00E47C34">
          <w:rPr>
            <w:noProof/>
            <w:webHidden/>
          </w:rPr>
          <w:tab/>
        </w:r>
        <w:r w:rsidR="00E47C34">
          <w:rPr>
            <w:noProof/>
            <w:webHidden/>
          </w:rPr>
          <w:fldChar w:fldCharType="begin"/>
        </w:r>
        <w:r w:rsidR="00E47C34">
          <w:rPr>
            <w:noProof/>
            <w:webHidden/>
          </w:rPr>
          <w:instrText xml:space="preserve"> PAGEREF _Toc523864916 \h </w:instrText>
        </w:r>
        <w:r w:rsidR="00E47C34">
          <w:rPr>
            <w:noProof/>
            <w:webHidden/>
          </w:rPr>
        </w:r>
        <w:r w:rsidR="00E47C34">
          <w:rPr>
            <w:noProof/>
            <w:webHidden/>
          </w:rPr>
          <w:fldChar w:fldCharType="separate"/>
        </w:r>
        <w:r w:rsidR="00E47C34">
          <w:rPr>
            <w:noProof/>
            <w:webHidden/>
          </w:rPr>
          <w:t>16</w:t>
        </w:r>
        <w:r w:rsidR="00E47C34">
          <w:rPr>
            <w:noProof/>
            <w:webHidden/>
          </w:rPr>
          <w:fldChar w:fldCharType="end"/>
        </w:r>
      </w:hyperlink>
    </w:p>
    <w:p w:rsidR="00E47C34" w:rsidRDefault="00C25EEC">
      <w:pPr>
        <w:pStyle w:val="Spistreci3"/>
        <w:tabs>
          <w:tab w:val="left" w:pos="1920"/>
          <w:tab w:val="right" w:leader="dot" w:pos="8269"/>
        </w:tabs>
        <w:rPr>
          <w:rFonts w:asciiTheme="minorHAnsi" w:eastAsiaTheme="minorEastAsia" w:hAnsiTheme="minorHAnsi" w:cstheme="minorBidi"/>
          <w:noProof/>
          <w:szCs w:val="24"/>
        </w:rPr>
      </w:pPr>
      <w:hyperlink w:anchor="_Toc523864917" w:history="1">
        <w:r w:rsidR="00E47C34" w:rsidRPr="00923314">
          <w:rPr>
            <w:rStyle w:val="Hipercze"/>
            <w:noProof/>
          </w:rPr>
          <w:t>3.1.5.</w:t>
        </w:r>
        <w:r w:rsidR="00E47C34">
          <w:rPr>
            <w:rFonts w:asciiTheme="minorHAnsi" w:eastAsiaTheme="minorEastAsia" w:hAnsiTheme="minorHAnsi" w:cstheme="minorBidi"/>
            <w:noProof/>
            <w:szCs w:val="24"/>
          </w:rPr>
          <w:tab/>
        </w:r>
        <w:r w:rsidR="00E47C34" w:rsidRPr="00923314">
          <w:rPr>
            <w:rStyle w:val="Hipercze"/>
            <w:noProof/>
          </w:rPr>
          <w:t>Electron</w:t>
        </w:r>
        <w:r w:rsidR="00E47C34">
          <w:rPr>
            <w:noProof/>
            <w:webHidden/>
          </w:rPr>
          <w:tab/>
        </w:r>
        <w:r w:rsidR="00E47C34">
          <w:rPr>
            <w:noProof/>
            <w:webHidden/>
          </w:rPr>
          <w:fldChar w:fldCharType="begin"/>
        </w:r>
        <w:r w:rsidR="00E47C34">
          <w:rPr>
            <w:noProof/>
            <w:webHidden/>
          </w:rPr>
          <w:instrText xml:space="preserve"> PAGEREF _Toc523864917 \h </w:instrText>
        </w:r>
        <w:r w:rsidR="00E47C34">
          <w:rPr>
            <w:noProof/>
            <w:webHidden/>
          </w:rPr>
        </w:r>
        <w:r w:rsidR="00E47C34">
          <w:rPr>
            <w:noProof/>
            <w:webHidden/>
          </w:rPr>
          <w:fldChar w:fldCharType="separate"/>
        </w:r>
        <w:r w:rsidR="00E47C34">
          <w:rPr>
            <w:noProof/>
            <w:webHidden/>
          </w:rPr>
          <w:t>16</w:t>
        </w:r>
        <w:r w:rsidR="00E47C34">
          <w:rPr>
            <w:noProof/>
            <w:webHidden/>
          </w:rPr>
          <w:fldChar w:fldCharType="end"/>
        </w:r>
      </w:hyperlink>
    </w:p>
    <w:p w:rsidR="00E47C34" w:rsidRDefault="00C25EEC">
      <w:pPr>
        <w:pStyle w:val="Spistreci3"/>
        <w:tabs>
          <w:tab w:val="left" w:pos="1920"/>
          <w:tab w:val="right" w:leader="dot" w:pos="8269"/>
        </w:tabs>
        <w:rPr>
          <w:rFonts w:asciiTheme="minorHAnsi" w:eastAsiaTheme="minorEastAsia" w:hAnsiTheme="minorHAnsi" w:cstheme="minorBidi"/>
          <w:noProof/>
          <w:szCs w:val="24"/>
        </w:rPr>
      </w:pPr>
      <w:hyperlink w:anchor="_Toc523864918" w:history="1">
        <w:r w:rsidR="00E47C34" w:rsidRPr="00923314">
          <w:rPr>
            <w:rStyle w:val="Hipercze"/>
            <w:noProof/>
          </w:rPr>
          <w:t>3.1.6.</w:t>
        </w:r>
        <w:r w:rsidR="00E47C34">
          <w:rPr>
            <w:rFonts w:asciiTheme="minorHAnsi" w:eastAsiaTheme="minorEastAsia" w:hAnsiTheme="minorHAnsi" w:cstheme="minorBidi"/>
            <w:noProof/>
            <w:szCs w:val="24"/>
          </w:rPr>
          <w:tab/>
        </w:r>
        <w:r w:rsidR="00E47C34" w:rsidRPr="00923314">
          <w:rPr>
            <w:rStyle w:val="Hipercze"/>
            <w:noProof/>
          </w:rPr>
          <w:t>React</w:t>
        </w:r>
        <w:r w:rsidR="00E47C34">
          <w:rPr>
            <w:noProof/>
            <w:webHidden/>
          </w:rPr>
          <w:tab/>
        </w:r>
        <w:r w:rsidR="00E47C34">
          <w:rPr>
            <w:noProof/>
            <w:webHidden/>
          </w:rPr>
          <w:fldChar w:fldCharType="begin"/>
        </w:r>
        <w:r w:rsidR="00E47C34">
          <w:rPr>
            <w:noProof/>
            <w:webHidden/>
          </w:rPr>
          <w:instrText xml:space="preserve"> PAGEREF _Toc523864918 \h </w:instrText>
        </w:r>
        <w:r w:rsidR="00E47C34">
          <w:rPr>
            <w:noProof/>
            <w:webHidden/>
          </w:rPr>
        </w:r>
        <w:r w:rsidR="00E47C34">
          <w:rPr>
            <w:noProof/>
            <w:webHidden/>
          </w:rPr>
          <w:fldChar w:fldCharType="separate"/>
        </w:r>
        <w:r w:rsidR="00E47C34">
          <w:rPr>
            <w:noProof/>
            <w:webHidden/>
          </w:rPr>
          <w:t>16</w:t>
        </w:r>
        <w:r w:rsidR="00E47C34">
          <w:rPr>
            <w:noProof/>
            <w:webHidden/>
          </w:rPr>
          <w:fldChar w:fldCharType="end"/>
        </w:r>
      </w:hyperlink>
    </w:p>
    <w:p w:rsidR="00E47C34" w:rsidRDefault="00C25EEC">
      <w:pPr>
        <w:pStyle w:val="Spistreci3"/>
        <w:tabs>
          <w:tab w:val="left" w:pos="1920"/>
          <w:tab w:val="right" w:leader="dot" w:pos="8269"/>
        </w:tabs>
        <w:rPr>
          <w:rFonts w:asciiTheme="minorHAnsi" w:eastAsiaTheme="minorEastAsia" w:hAnsiTheme="minorHAnsi" w:cstheme="minorBidi"/>
          <w:noProof/>
          <w:szCs w:val="24"/>
        </w:rPr>
      </w:pPr>
      <w:hyperlink w:anchor="_Toc523864919" w:history="1">
        <w:r w:rsidR="00E47C34" w:rsidRPr="00923314">
          <w:rPr>
            <w:rStyle w:val="Hipercze"/>
            <w:noProof/>
          </w:rPr>
          <w:t>3.1.7.</w:t>
        </w:r>
        <w:r w:rsidR="00E47C34">
          <w:rPr>
            <w:rFonts w:asciiTheme="minorHAnsi" w:eastAsiaTheme="minorEastAsia" w:hAnsiTheme="minorHAnsi" w:cstheme="minorBidi"/>
            <w:noProof/>
            <w:szCs w:val="24"/>
          </w:rPr>
          <w:tab/>
        </w:r>
        <w:r w:rsidR="00E47C34" w:rsidRPr="00923314">
          <w:rPr>
            <w:rStyle w:val="Hipercze"/>
            <w:noProof/>
          </w:rPr>
          <w:t>Redux</w:t>
        </w:r>
        <w:r w:rsidR="00E47C34">
          <w:rPr>
            <w:noProof/>
            <w:webHidden/>
          </w:rPr>
          <w:tab/>
        </w:r>
        <w:r w:rsidR="00E47C34">
          <w:rPr>
            <w:noProof/>
            <w:webHidden/>
          </w:rPr>
          <w:fldChar w:fldCharType="begin"/>
        </w:r>
        <w:r w:rsidR="00E47C34">
          <w:rPr>
            <w:noProof/>
            <w:webHidden/>
          </w:rPr>
          <w:instrText xml:space="preserve"> PAGEREF _Toc523864919 \h </w:instrText>
        </w:r>
        <w:r w:rsidR="00E47C34">
          <w:rPr>
            <w:noProof/>
            <w:webHidden/>
          </w:rPr>
        </w:r>
        <w:r w:rsidR="00E47C34">
          <w:rPr>
            <w:noProof/>
            <w:webHidden/>
          </w:rPr>
          <w:fldChar w:fldCharType="separate"/>
        </w:r>
        <w:r w:rsidR="00E47C34">
          <w:rPr>
            <w:noProof/>
            <w:webHidden/>
          </w:rPr>
          <w:t>16</w:t>
        </w:r>
        <w:r w:rsidR="00E47C34">
          <w:rPr>
            <w:noProof/>
            <w:webHidden/>
          </w:rPr>
          <w:fldChar w:fldCharType="end"/>
        </w:r>
      </w:hyperlink>
    </w:p>
    <w:p w:rsidR="00E47C34" w:rsidRDefault="00C25EEC">
      <w:pPr>
        <w:pStyle w:val="Spistreci2"/>
        <w:tabs>
          <w:tab w:val="left" w:pos="1440"/>
        </w:tabs>
        <w:rPr>
          <w:rFonts w:asciiTheme="minorHAnsi" w:eastAsiaTheme="minorEastAsia" w:hAnsiTheme="minorHAnsi" w:cstheme="minorBidi"/>
          <w:noProof/>
          <w:szCs w:val="24"/>
        </w:rPr>
      </w:pPr>
      <w:hyperlink w:anchor="_Toc523864920" w:history="1">
        <w:r w:rsidR="00E47C34" w:rsidRPr="00923314">
          <w:rPr>
            <w:rStyle w:val="Hipercze"/>
            <w:noProof/>
          </w:rPr>
          <w:t>3.2.</w:t>
        </w:r>
        <w:r w:rsidR="00E47C34">
          <w:rPr>
            <w:rFonts w:asciiTheme="minorHAnsi" w:eastAsiaTheme="minorEastAsia" w:hAnsiTheme="minorHAnsi" w:cstheme="minorBidi"/>
            <w:noProof/>
            <w:szCs w:val="24"/>
          </w:rPr>
          <w:tab/>
        </w:r>
        <w:r w:rsidR="00E47C34" w:rsidRPr="00923314">
          <w:rPr>
            <w:rStyle w:val="Hipercze"/>
            <w:noProof/>
          </w:rPr>
          <w:t>Implementacja operatorów rozmytych</w:t>
        </w:r>
        <w:r w:rsidR="00E47C34">
          <w:rPr>
            <w:noProof/>
            <w:webHidden/>
          </w:rPr>
          <w:tab/>
        </w:r>
        <w:r w:rsidR="00E47C34">
          <w:rPr>
            <w:noProof/>
            <w:webHidden/>
          </w:rPr>
          <w:fldChar w:fldCharType="begin"/>
        </w:r>
        <w:r w:rsidR="00E47C34">
          <w:rPr>
            <w:noProof/>
            <w:webHidden/>
          </w:rPr>
          <w:instrText xml:space="preserve"> PAGEREF _Toc523864920 \h </w:instrText>
        </w:r>
        <w:r w:rsidR="00E47C34">
          <w:rPr>
            <w:noProof/>
            <w:webHidden/>
          </w:rPr>
        </w:r>
        <w:r w:rsidR="00E47C34">
          <w:rPr>
            <w:noProof/>
            <w:webHidden/>
          </w:rPr>
          <w:fldChar w:fldCharType="separate"/>
        </w:r>
        <w:r w:rsidR="00E47C34">
          <w:rPr>
            <w:noProof/>
            <w:webHidden/>
          </w:rPr>
          <w:t>16</w:t>
        </w:r>
        <w:r w:rsidR="00E47C34">
          <w:rPr>
            <w:noProof/>
            <w:webHidden/>
          </w:rPr>
          <w:fldChar w:fldCharType="end"/>
        </w:r>
      </w:hyperlink>
    </w:p>
    <w:p w:rsidR="00E47C34" w:rsidRDefault="00C25EEC">
      <w:pPr>
        <w:pStyle w:val="Spistreci2"/>
        <w:tabs>
          <w:tab w:val="left" w:pos="1440"/>
        </w:tabs>
        <w:rPr>
          <w:rFonts w:asciiTheme="minorHAnsi" w:eastAsiaTheme="minorEastAsia" w:hAnsiTheme="minorHAnsi" w:cstheme="minorBidi"/>
          <w:noProof/>
          <w:szCs w:val="24"/>
        </w:rPr>
      </w:pPr>
      <w:hyperlink w:anchor="_Toc523864921" w:history="1">
        <w:r w:rsidR="00E47C34" w:rsidRPr="00923314">
          <w:rPr>
            <w:rStyle w:val="Hipercze"/>
            <w:noProof/>
          </w:rPr>
          <w:t>3.3.</w:t>
        </w:r>
        <w:r w:rsidR="00E47C34">
          <w:rPr>
            <w:rFonts w:asciiTheme="minorHAnsi" w:eastAsiaTheme="minorEastAsia" w:hAnsiTheme="minorHAnsi" w:cstheme="minorBidi"/>
            <w:noProof/>
            <w:szCs w:val="24"/>
          </w:rPr>
          <w:tab/>
        </w:r>
        <w:r w:rsidR="00E47C34" w:rsidRPr="00923314">
          <w:rPr>
            <w:rStyle w:val="Hipercze"/>
            <w:noProof/>
          </w:rPr>
          <w:t>Architektura systemu</w:t>
        </w:r>
        <w:r w:rsidR="00E47C34">
          <w:rPr>
            <w:noProof/>
            <w:webHidden/>
          </w:rPr>
          <w:tab/>
        </w:r>
        <w:r w:rsidR="00E47C34">
          <w:rPr>
            <w:noProof/>
            <w:webHidden/>
          </w:rPr>
          <w:fldChar w:fldCharType="begin"/>
        </w:r>
        <w:r w:rsidR="00E47C34">
          <w:rPr>
            <w:noProof/>
            <w:webHidden/>
          </w:rPr>
          <w:instrText xml:space="preserve"> PAGEREF _Toc523864921 \h </w:instrText>
        </w:r>
        <w:r w:rsidR="00E47C34">
          <w:rPr>
            <w:noProof/>
            <w:webHidden/>
          </w:rPr>
        </w:r>
        <w:r w:rsidR="00E47C34">
          <w:rPr>
            <w:noProof/>
            <w:webHidden/>
          </w:rPr>
          <w:fldChar w:fldCharType="separate"/>
        </w:r>
        <w:r w:rsidR="00E47C34">
          <w:rPr>
            <w:noProof/>
            <w:webHidden/>
          </w:rPr>
          <w:t>17</w:t>
        </w:r>
        <w:r w:rsidR="00E47C34">
          <w:rPr>
            <w:noProof/>
            <w:webHidden/>
          </w:rPr>
          <w:fldChar w:fldCharType="end"/>
        </w:r>
      </w:hyperlink>
    </w:p>
    <w:p w:rsidR="00E47C34" w:rsidRDefault="00C25EEC">
      <w:pPr>
        <w:pStyle w:val="Spistreci1"/>
        <w:tabs>
          <w:tab w:val="left" w:pos="1080"/>
          <w:tab w:val="right" w:leader="dot" w:pos="8269"/>
        </w:tabs>
        <w:rPr>
          <w:rFonts w:asciiTheme="minorHAnsi" w:eastAsiaTheme="minorEastAsia" w:hAnsiTheme="minorHAnsi" w:cstheme="minorBidi"/>
          <w:szCs w:val="24"/>
          <w:lang w:val="pl-PL"/>
        </w:rPr>
      </w:pPr>
      <w:hyperlink w:anchor="_Toc523864922" w:history="1">
        <w:r w:rsidR="00E47C34" w:rsidRPr="00923314">
          <w:rPr>
            <w:rStyle w:val="Hipercze"/>
          </w:rPr>
          <w:t>4.</w:t>
        </w:r>
        <w:r w:rsidR="00E47C34">
          <w:rPr>
            <w:rFonts w:asciiTheme="minorHAnsi" w:eastAsiaTheme="minorEastAsia" w:hAnsiTheme="minorHAnsi" w:cstheme="minorBidi"/>
            <w:szCs w:val="24"/>
            <w:lang w:val="pl-PL"/>
          </w:rPr>
          <w:tab/>
        </w:r>
        <w:r w:rsidR="00E47C34" w:rsidRPr="00923314">
          <w:rPr>
            <w:rStyle w:val="Hipercze"/>
          </w:rPr>
          <w:t>Badania</w:t>
        </w:r>
        <w:r w:rsidR="00E47C34">
          <w:rPr>
            <w:webHidden/>
          </w:rPr>
          <w:tab/>
        </w:r>
        <w:r w:rsidR="00E47C34">
          <w:rPr>
            <w:webHidden/>
          </w:rPr>
          <w:fldChar w:fldCharType="begin"/>
        </w:r>
        <w:r w:rsidR="00E47C34">
          <w:rPr>
            <w:webHidden/>
          </w:rPr>
          <w:instrText xml:space="preserve"> PAGEREF _Toc523864922 \h </w:instrText>
        </w:r>
        <w:r w:rsidR="00E47C34">
          <w:rPr>
            <w:webHidden/>
          </w:rPr>
        </w:r>
        <w:r w:rsidR="00E47C34">
          <w:rPr>
            <w:webHidden/>
          </w:rPr>
          <w:fldChar w:fldCharType="separate"/>
        </w:r>
        <w:r w:rsidR="00E47C34">
          <w:rPr>
            <w:webHidden/>
          </w:rPr>
          <w:t>18</w:t>
        </w:r>
        <w:r w:rsidR="00E47C34">
          <w:rPr>
            <w:webHidden/>
          </w:rPr>
          <w:fldChar w:fldCharType="end"/>
        </w:r>
      </w:hyperlink>
    </w:p>
    <w:p w:rsidR="00E47C34" w:rsidRDefault="00C25EEC">
      <w:pPr>
        <w:pStyle w:val="Spistreci2"/>
        <w:tabs>
          <w:tab w:val="left" w:pos="1440"/>
        </w:tabs>
        <w:rPr>
          <w:rFonts w:asciiTheme="minorHAnsi" w:eastAsiaTheme="minorEastAsia" w:hAnsiTheme="minorHAnsi" w:cstheme="minorBidi"/>
          <w:noProof/>
          <w:szCs w:val="24"/>
        </w:rPr>
      </w:pPr>
      <w:hyperlink w:anchor="_Toc523864923" w:history="1">
        <w:r w:rsidR="00E47C34" w:rsidRPr="00923314">
          <w:rPr>
            <w:rStyle w:val="Hipercze"/>
            <w:noProof/>
          </w:rPr>
          <w:t>4.1.</w:t>
        </w:r>
        <w:r w:rsidR="00E47C34">
          <w:rPr>
            <w:rFonts w:asciiTheme="minorHAnsi" w:eastAsiaTheme="minorEastAsia" w:hAnsiTheme="minorHAnsi" w:cstheme="minorBidi"/>
            <w:noProof/>
            <w:szCs w:val="24"/>
          </w:rPr>
          <w:tab/>
        </w:r>
        <w:r w:rsidR="00E47C34" w:rsidRPr="00923314">
          <w:rPr>
            <w:rStyle w:val="Hipercze"/>
            <w:noProof/>
          </w:rPr>
          <w:t>Metodyka badań</w:t>
        </w:r>
        <w:r w:rsidR="00E47C34">
          <w:rPr>
            <w:noProof/>
            <w:webHidden/>
          </w:rPr>
          <w:tab/>
        </w:r>
        <w:r w:rsidR="00E47C34">
          <w:rPr>
            <w:noProof/>
            <w:webHidden/>
          </w:rPr>
          <w:fldChar w:fldCharType="begin"/>
        </w:r>
        <w:r w:rsidR="00E47C34">
          <w:rPr>
            <w:noProof/>
            <w:webHidden/>
          </w:rPr>
          <w:instrText xml:space="preserve"> PAGEREF _Toc523864923 \h </w:instrText>
        </w:r>
        <w:r w:rsidR="00E47C34">
          <w:rPr>
            <w:noProof/>
            <w:webHidden/>
          </w:rPr>
        </w:r>
        <w:r w:rsidR="00E47C34">
          <w:rPr>
            <w:noProof/>
            <w:webHidden/>
          </w:rPr>
          <w:fldChar w:fldCharType="separate"/>
        </w:r>
        <w:r w:rsidR="00E47C34">
          <w:rPr>
            <w:noProof/>
            <w:webHidden/>
          </w:rPr>
          <w:t>18</w:t>
        </w:r>
        <w:r w:rsidR="00E47C34">
          <w:rPr>
            <w:noProof/>
            <w:webHidden/>
          </w:rPr>
          <w:fldChar w:fldCharType="end"/>
        </w:r>
      </w:hyperlink>
    </w:p>
    <w:p w:rsidR="00E47C34" w:rsidRDefault="00C25EEC">
      <w:pPr>
        <w:pStyle w:val="Spistreci2"/>
        <w:tabs>
          <w:tab w:val="left" w:pos="1440"/>
        </w:tabs>
        <w:rPr>
          <w:rFonts w:asciiTheme="minorHAnsi" w:eastAsiaTheme="minorEastAsia" w:hAnsiTheme="minorHAnsi" w:cstheme="minorBidi"/>
          <w:noProof/>
          <w:szCs w:val="24"/>
        </w:rPr>
      </w:pPr>
      <w:hyperlink w:anchor="_Toc523864924" w:history="1">
        <w:r w:rsidR="00E47C34" w:rsidRPr="00923314">
          <w:rPr>
            <w:rStyle w:val="Hipercze"/>
            <w:noProof/>
          </w:rPr>
          <w:t>4.2.</w:t>
        </w:r>
        <w:r w:rsidR="00E47C34">
          <w:rPr>
            <w:rFonts w:asciiTheme="minorHAnsi" w:eastAsiaTheme="minorEastAsia" w:hAnsiTheme="minorHAnsi" w:cstheme="minorBidi"/>
            <w:noProof/>
            <w:szCs w:val="24"/>
          </w:rPr>
          <w:tab/>
        </w:r>
        <w:r w:rsidR="00E47C34" w:rsidRPr="00923314">
          <w:rPr>
            <w:rStyle w:val="Hipercze"/>
            <w:noProof/>
          </w:rPr>
          <w:t>Zbiory danych</w:t>
        </w:r>
        <w:r w:rsidR="00E47C34">
          <w:rPr>
            <w:noProof/>
            <w:webHidden/>
          </w:rPr>
          <w:tab/>
        </w:r>
        <w:r w:rsidR="00E47C34">
          <w:rPr>
            <w:noProof/>
            <w:webHidden/>
          </w:rPr>
          <w:fldChar w:fldCharType="begin"/>
        </w:r>
        <w:r w:rsidR="00E47C34">
          <w:rPr>
            <w:noProof/>
            <w:webHidden/>
          </w:rPr>
          <w:instrText xml:space="preserve"> PAGEREF _Toc523864924 \h </w:instrText>
        </w:r>
        <w:r w:rsidR="00E47C34">
          <w:rPr>
            <w:noProof/>
            <w:webHidden/>
          </w:rPr>
        </w:r>
        <w:r w:rsidR="00E47C34">
          <w:rPr>
            <w:noProof/>
            <w:webHidden/>
          </w:rPr>
          <w:fldChar w:fldCharType="separate"/>
        </w:r>
        <w:r w:rsidR="00E47C34">
          <w:rPr>
            <w:noProof/>
            <w:webHidden/>
          </w:rPr>
          <w:t>18</w:t>
        </w:r>
        <w:r w:rsidR="00E47C34">
          <w:rPr>
            <w:noProof/>
            <w:webHidden/>
          </w:rPr>
          <w:fldChar w:fldCharType="end"/>
        </w:r>
      </w:hyperlink>
    </w:p>
    <w:p w:rsidR="00E47C34" w:rsidRDefault="00C25EEC">
      <w:pPr>
        <w:pStyle w:val="Spistreci2"/>
        <w:tabs>
          <w:tab w:val="left" w:pos="1440"/>
        </w:tabs>
        <w:rPr>
          <w:rFonts w:asciiTheme="minorHAnsi" w:eastAsiaTheme="minorEastAsia" w:hAnsiTheme="minorHAnsi" w:cstheme="minorBidi"/>
          <w:noProof/>
          <w:szCs w:val="24"/>
        </w:rPr>
      </w:pPr>
      <w:hyperlink w:anchor="_Toc523864925" w:history="1">
        <w:r w:rsidR="00E47C34" w:rsidRPr="00923314">
          <w:rPr>
            <w:rStyle w:val="Hipercze"/>
            <w:noProof/>
          </w:rPr>
          <w:t>4.3.</w:t>
        </w:r>
        <w:r w:rsidR="00E47C34">
          <w:rPr>
            <w:rFonts w:asciiTheme="minorHAnsi" w:eastAsiaTheme="minorEastAsia" w:hAnsiTheme="minorHAnsi" w:cstheme="minorBidi"/>
            <w:noProof/>
            <w:szCs w:val="24"/>
          </w:rPr>
          <w:tab/>
        </w:r>
        <w:r w:rsidR="00E47C34" w:rsidRPr="00923314">
          <w:rPr>
            <w:rStyle w:val="Hipercze"/>
            <w:noProof/>
          </w:rPr>
          <w:t>Wyniki</w:t>
        </w:r>
        <w:r w:rsidR="00E47C34">
          <w:rPr>
            <w:noProof/>
            <w:webHidden/>
          </w:rPr>
          <w:tab/>
        </w:r>
        <w:r w:rsidR="00E47C34">
          <w:rPr>
            <w:noProof/>
            <w:webHidden/>
          </w:rPr>
          <w:fldChar w:fldCharType="begin"/>
        </w:r>
        <w:r w:rsidR="00E47C34">
          <w:rPr>
            <w:noProof/>
            <w:webHidden/>
          </w:rPr>
          <w:instrText xml:space="preserve"> PAGEREF _Toc523864925 \h </w:instrText>
        </w:r>
        <w:r w:rsidR="00E47C34">
          <w:rPr>
            <w:noProof/>
            <w:webHidden/>
          </w:rPr>
        </w:r>
        <w:r w:rsidR="00E47C34">
          <w:rPr>
            <w:noProof/>
            <w:webHidden/>
          </w:rPr>
          <w:fldChar w:fldCharType="separate"/>
        </w:r>
        <w:r w:rsidR="00E47C34">
          <w:rPr>
            <w:noProof/>
            <w:webHidden/>
          </w:rPr>
          <w:t>19</w:t>
        </w:r>
        <w:r w:rsidR="00E47C34">
          <w:rPr>
            <w:noProof/>
            <w:webHidden/>
          </w:rPr>
          <w:fldChar w:fldCharType="end"/>
        </w:r>
      </w:hyperlink>
    </w:p>
    <w:p w:rsidR="00E47C34" w:rsidRDefault="00C25EEC">
      <w:pPr>
        <w:pStyle w:val="Spistreci1"/>
        <w:tabs>
          <w:tab w:val="left" w:pos="1080"/>
          <w:tab w:val="right" w:leader="dot" w:pos="8269"/>
        </w:tabs>
        <w:rPr>
          <w:rFonts w:asciiTheme="minorHAnsi" w:eastAsiaTheme="minorEastAsia" w:hAnsiTheme="minorHAnsi" w:cstheme="minorBidi"/>
          <w:szCs w:val="24"/>
          <w:lang w:val="pl-PL"/>
        </w:rPr>
      </w:pPr>
      <w:hyperlink w:anchor="_Toc523864926" w:history="1">
        <w:r w:rsidR="00E47C34" w:rsidRPr="00923314">
          <w:rPr>
            <w:rStyle w:val="Hipercze"/>
          </w:rPr>
          <w:t>5.</w:t>
        </w:r>
        <w:r w:rsidR="00E47C34">
          <w:rPr>
            <w:rFonts w:asciiTheme="minorHAnsi" w:eastAsiaTheme="minorEastAsia" w:hAnsiTheme="minorHAnsi" w:cstheme="minorBidi"/>
            <w:szCs w:val="24"/>
            <w:lang w:val="pl-PL"/>
          </w:rPr>
          <w:tab/>
        </w:r>
        <w:r w:rsidR="00E47C34" w:rsidRPr="00923314">
          <w:rPr>
            <w:rStyle w:val="Hipercze"/>
          </w:rPr>
          <w:t>Podsumowanie</w:t>
        </w:r>
        <w:r w:rsidR="00E47C34">
          <w:rPr>
            <w:webHidden/>
          </w:rPr>
          <w:tab/>
        </w:r>
        <w:r w:rsidR="00E47C34">
          <w:rPr>
            <w:webHidden/>
          </w:rPr>
          <w:fldChar w:fldCharType="begin"/>
        </w:r>
        <w:r w:rsidR="00E47C34">
          <w:rPr>
            <w:webHidden/>
          </w:rPr>
          <w:instrText xml:space="preserve"> PAGEREF _Toc523864926 \h </w:instrText>
        </w:r>
        <w:r w:rsidR="00E47C34">
          <w:rPr>
            <w:webHidden/>
          </w:rPr>
        </w:r>
        <w:r w:rsidR="00E47C34">
          <w:rPr>
            <w:webHidden/>
          </w:rPr>
          <w:fldChar w:fldCharType="separate"/>
        </w:r>
        <w:r w:rsidR="00E47C34">
          <w:rPr>
            <w:webHidden/>
          </w:rPr>
          <w:t>20</w:t>
        </w:r>
        <w:r w:rsidR="00E47C34">
          <w:rPr>
            <w:webHidden/>
          </w:rPr>
          <w:fldChar w:fldCharType="end"/>
        </w:r>
      </w:hyperlink>
    </w:p>
    <w:p w:rsidR="00E47C34" w:rsidRDefault="00C25EEC">
      <w:pPr>
        <w:pStyle w:val="Spistreci1"/>
        <w:tabs>
          <w:tab w:val="right" w:leader="dot" w:pos="8269"/>
        </w:tabs>
        <w:rPr>
          <w:rFonts w:asciiTheme="minorHAnsi" w:eastAsiaTheme="minorEastAsia" w:hAnsiTheme="minorHAnsi" w:cstheme="minorBidi"/>
          <w:szCs w:val="24"/>
          <w:lang w:val="pl-PL"/>
        </w:rPr>
      </w:pPr>
      <w:hyperlink w:anchor="_Toc523864927" w:history="1">
        <w:r w:rsidR="00E47C34" w:rsidRPr="00923314">
          <w:rPr>
            <w:rStyle w:val="Hipercze"/>
          </w:rPr>
          <w:t>Bibliografia</w:t>
        </w:r>
        <w:r w:rsidR="00E47C34">
          <w:rPr>
            <w:webHidden/>
          </w:rPr>
          <w:tab/>
        </w:r>
        <w:r w:rsidR="00E47C34">
          <w:rPr>
            <w:webHidden/>
          </w:rPr>
          <w:fldChar w:fldCharType="begin"/>
        </w:r>
        <w:r w:rsidR="00E47C34">
          <w:rPr>
            <w:webHidden/>
          </w:rPr>
          <w:instrText xml:space="preserve"> PAGEREF _Toc523864927 \h </w:instrText>
        </w:r>
        <w:r w:rsidR="00E47C34">
          <w:rPr>
            <w:webHidden/>
          </w:rPr>
        </w:r>
        <w:r w:rsidR="00E47C34">
          <w:rPr>
            <w:webHidden/>
          </w:rPr>
          <w:fldChar w:fldCharType="separate"/>
        </w:r>
        <w:r w:rsidR="00E47C34">
          <w:rPr>
            <w:webHidden/>
          </w:rPr>
          <w:t>i</w:t>
        </w:r>
        <w:r w:rsidR="00E47C34">
          <w:rPr>
            <w:webHidden/>
          </w:rPr>
          <w:fldChar w:fldCharType="end"/>
        </w:r>
      </w:hyperlink>
    </w:p>
    <w:p w:rsidR="00E47C34" w:rsidRDefault="00C25EEC">
      <w:pPr>
        <w:pStyle w:val="Spistreci1"/>
        <w:tabs>
          <w:tab w:val="right" w:leader="dot" w:pos="8269"/>
        </w:tabs>
        <w:rPr>
          <w:rFonts w:asciiTheme="minorHAnsi" w:eastAsiaTheme="minorEastAsia" w:hAnsiTheme="minorHAnsi" w:cstheme="minorBidi"/>
          <w:szCs w:val="24"/>
          <w:lang w:val="pl-PL"/>
        </w:rPr>
      </w:pPr>
      <w:hyperlink w:anchor="_Toc523864928" w:history="1">
        <w:r w:rsidR="00E47C34" w:rsidRPr="00923314">
          <w:rPr>
            <w:rStyle w:val="Hipercze"/>
          </w:rPr>
          <w:t>Spis skrótów</w:t>
        </w:r>
        <w:r w:rsidR="004326AA" w:rsidRPr="00923314">
          <w:rPr>
            <w:rStyle w:val="Hipercze"/>
          </w:rPr>
          <w:t xml:space="preserve"> i</w:t>
        </w:r>
        <w:r w:rsidR="004326AA">
          <w:rPr>
            <w:rStyle w:val="Hipercze"/>
          </w:rPr>
          <w:t> </w:t>
        </w:r>
        <w:r w:rsidR="00E47C34" w:rsidRPr="00923314">
          <w:rPr>
            <w:rStyle w:val="Hipercze"/>
          </w:rPr>
          <w:t>symboli</w:t>
        </w:r>
        <w:r w:rsidR="00E47C34">
          <w:rPr>
            <w:webHidden/>
          </w:rPr>
          <w:tab/>
        </w:r>
        <w:r w:rsidR="00E47C34">
          <w:rPr>
            <w:webHidden/>
          </w:rPr>
          <w:fldChar w:fldCharType="begin"/>
        </w:r>
        <w:r w:rsidR="00E47C34">
          <w:rPr>
            <w:webHidden/>
          </w:rPr>
          <w:instrText xml:space="preserve"> PAGEREF _Toc523864928 \h </w:instrText>
        </w:r>
        <w:r w:rsidR="00E47C34">
          <w:rPr>
            <w:webHidden/>
          </w:rPr>
        </w:r>
        <w:r w:rsidR="00E47C34">
          <w:rPr>
            <w:webHidden/>
          </w:rPr>
          <w:fldChar w:fldCharType="separate"/>
        </w:r>
        <w:r w:rsidR="00E47C34">
          <w:rPr>
            <w:webHidden/>
          </w:rPr>
          <w:t>ii</w:t>
        </w:r>
        <w:r w:rsidR="00E47C34">
          <w:rPr>
            <w:webHidden/>
          </w:rPr>
          <w:fldChar w:fldCharType="end"/>
        </w:r>
      </w:hyperlink>
    </w:p>
    <w:p w:rsidR="00E47C34" w:rsidRDefault="00C25EEC">
      <w:pPr>
        <w:pStyle w:val="Spistreci1"/>
        <w:tabs>
          <w:tab w:val="right" w:leader="dot" w:pos="8269"/>
        </w:tabs>
        <w:rPr>
          <w:rFonts w:asciiTheme="minorHAnsi" w:eastAsiaTheme="minorEastAsia" w:hAnsiTheme="minorHAnsi" w:cstheme="minorBidi"/>
          <w:szCs w:val="24"/>
          <w:lang w:val="pl-PL"/>
        </w:rPr>
      </w:pPr>
      <w:hyperlink w:anchor="_Toc523864929" w:history="1">
        <w:r w:rsidR="00E47C34" w:rsidRPr="00923314">
          <w:rPr>
            <w:rStyle w:val="Hipercze"/>
          </w:rPr>
          <w:t>Zawartość dołączonej płyty</w:t>
        </w:r>
        <w:r w:rsidR="00E47C34">
          <w:rPr>
            <w:webHidden/>
          </w:rPr>
          <w:tab/>
        </w:r>
        <w:r w:rsidR="00E47C34">
          <w:rPr>
            <w:webHidden/>
          </w:rPr>
          <w:fldChar w:fldCharType="begin"/>
        </w:r>
        <w:r w:rsidR="00E47C34">
          <w:rPr>
            <w:webHidden/>
          </w:rPr>
          <w:instrText xml:space="preserve"> PAGEREF _Toc523864929 \h </w:instrText>
        </w:r>
        <w:r w:rsidR="00E47C34">
          <w:rPr>
            <w:webHidden/>
          </w:rPr>
        </w:r>
        <w:r w:rsidR="00E47C34">
          <w:rPr>
            <w:webHidden/>
          </w:rPr>
          <w:fldChar w:fldCharType="separate"/>
        </w:r>
        <w:r w:rsidR="00E47C34">
          <w:rPr>
            <w:webHidden/>
          </w:rPr>
          <w:t>iii</w:t>
        </w:r>
        <w:r w:rsidR="00E47C34">
          <w:rPr>
            <w:webHidden/>
          </w:rPr>
          <w:fldChar w:fldCharType="end"/>
        </w:r>
      </w:hyperlink>
    </w:p>
    <w:p w:rsidR="00E47C34" w:rsidRDefault="00C25EEC">
      <w:pPr>
        <w:pStyle w:val="Spistreci1"/>
        <w:tabs>
          <w:tab w:val="right" w:leader="dot" w:pos="8269"/>
        </w:tabs>
        <w:rPr>
          <w:rFonts w:asciiTheme="minorHAnsi" w:eastAsiaTheme="minorEastAsia" w:hAnsiTheme="minorHAnsi" w:cstheme="minorBidi"/>
          <w:szCs w:val="24"/>
          <w:lang w:val="pl-PL"/>
        </w:rPr>
      </w:pPr>
      <w:hyperlink w:anchor="_Toc523864930" w:history="1">
        <w:r w:rsidR="00E47C34" w:rsidRPr="00923314">
          <w:rPr>
            <w:rStyle w:val="Hipercze"/>
          </w:rPr>
          <w:t>Spis rysunków</w:t>
        </w:r>
        <w:r w:rsidR="00E47C34">
          <w:rPr>
            <w:webHidden/>
          </w:rPr>
          <w:tab/>
        </w:r>
        <w:r w:rsidR="00E47C34">
          <w:rPr>
            <w:webHidden/>
          </w:rPr>
          <w:fldChar w:fldCharType="begin"/>
        </w:r>
        <w:r w:rsidR="00E47C34">
          <w:rPr>
            <w:webHidden/>
          </w:rPr>
          <w:instrText xml:space="preserve"> PAGEREF _Toc523864930 \h </w:instrText>
        </w:r>
        <w:r w:rsidR="00E47C34">
          <w:rPr>
            <w:webHidden/>
          </w:rPr>
        </w:r>
        <w:r w:rsidR="00E47C34">
          <w:rPr>
            <w:webHidden/>
          </w:rPr>
          <w:fldChar w:fldCharType="separate"/>
        </w:r>
        <w:r w:rsidR="00E47C34">
          <w:rPr>
            <w:webHidden/>
          </w:rPr>
          <w:t>iv</w:t>
        </w:r>
        <w:r w:rsidR="00E47C34">
          <w:rPr>
            <w:webHidden/>
          </w:rPr>
          <w:fldChar w:fldCharType="end"/>
        </w:r>
      </w:hyperlink>
    </w:p>
    <w:p w:rsidR="00E47C34" w:rsidRDefault="00C25EEC">
      <w:pPr>
        <w:pStyle w:val="Spistreci1"/>
        <w:tabs>
          <w:tab w:val="right" w:leader="dot" w:pos="8269"/>
        </w:tabs>
        <w:rPr>
          <w:rFonts w:asciiTheme="minorHAnsi" w:eastAsiaTheme="minorEastAsia" w:hAnsiTheme="minorHAnsi" w:cstheme="minorBidi"/>
          <w:szCs w:val="24"/>
          <w:lang w:val="pl-PL"/>
        </w:rPr>
      </w:pPr>
      <w:hyperlink w:anchor="_Toc523864931" w:history="1">
        <w:r w:rsidR="00E47C34" w:rsidRPr="00923314">
          <w:rPr>
            <w:rStyle w:val="Hipercze"/>
          </w:rPr>
          <w:t>Spis tabel</w:t>
        </w:r>
        <w:r w:rsidR="00E47C34">
          <w:rPr>
            <w:webHidden/>
          </w:rPr>
          <w:tab/>
        </w:r>
        <w:r w:rsidR="00E47C34">
          <w:rPr>
            <w:webHidden/>
          </w:rPr>
          <w:fldChar w:fldCharType="begin"/>
        </w:r>
        <w:r w:rsidR="00E47C34">
          <w:rPr>
            <w:webHidden/>
          </w:rPr>
          <w:instrText xml:space="preserve"> PAGEREF _Toc523864931 \h </w:instrText>
        </w:r>
        <w:r w:rsidR="00E47C34">
          <w:rPr>
            <w:webHidden/>
          </w:rPr>
        </w:r>
        <w:r w:rsidR="00E47C34">
          <w:rPr>
            <w:webHidden/>
          </w:rPr>
          <w:fldChar w:fldCharType="separate"/>
        </w:r>
        <w:r w:rsidR="00E47C34">
          <w:rPr>
            <w:webHidden/>
          </w:rPr>
          <w:t>v</w:t>
        </w:r>
        <w:r w:rsidR="00E47C34">
          <w:rPr>
            <w:webHidden/>
          </w:rPr>
          <w:fldChar w:fldCharType="end"/>
        </w:r>
      </w:hyperlink>
    </w:p>
    <w:p w:rsidR="001D381A" w:rsidRPr="005E07A9" w:rsidRDefault="001D381A" w:rsidP="001D381A">
      <w:pPr>
        <w:rPr>
          <w:b/>
          <w:bCs/>
        </w:rPr>
      </w:pPr>
      <w:r w:rsidRPr="005E07A9">
        <w:rPr>
          <w:b/>
          <w:bCs/>
        </w:rPr>
        <w:fldChar w:fldCharType="end"/>
      </w:r>
    </w:p>
    <w:p w:rsidR="000330A9" w:rsidRPr="005E07A9" w:rsidRDefault="001D381A" w:rsidP="00D6262B">
      <w:pPr>
        <w:sectPr w:rsidR="000330A9" w:rsidRPr="005E07A9" w:rsidSect="0087352C">
          <w:headerReference w:type="even" r:id="rId8"/>
          <w:headerReference w:type="default" r:id="rId9"/>
          <w:footnotePr>
            <w:numRestart w:val="eachPage"/>
          </w:footnotePr>
          <w:pgSz w:w="11907" w:h="16840" w:code="9"/>
          <w:pgMar w:top="1418" w:right="1418" w:bottom="1418" w:left="1418" w:header="1814" w:footer="1814" w:gutter="284"/>
          <w:pgNumType w:fmt="lowerRoman" w:start="1"/>
          <w:cols w:space="708"/>
          <w:docGrid w:linePitch="326"/>
        </w:sectPr>
      </w:pPr>
      <w:r w:rsidRPr="005E07A9">
        <w:rPr>
          <w:b/>
          <w:bCs/>
        </w:rPr>
        <w:br w:type="page"/>
      </w:r>
    </w:p>
    <w:p w:rsidR="00E45A30" w:rsidRDefault="008A6306" w:rsidP="00330C50">
      <w:pPr>
        <w:pStyle w:val="Nagwek1"/>
      </w:pPr>
      <w:bookmarkStart w:id="0" w:name="_Toc376900764"/>
      <w:bookmarkStart w:id="1" w:name="_Toc523864902"/>
      <w:r w:rsidRPr="00330C50">
        <w:lastRenderedPageBreak/>
        <w:t>Wstęp</w:t>
      </w:r>
      <w:bookmarkEnd w:id="0"/>
      <w:bookmarkEnd w:id="1"/>
      <w:r w:rsidR="00E45A30" w:rsidRPr="00134CD9">
        <w:t xml:space="preserve"> </w:t>
      </w:r>
    </w:p>
    <w:p w:rsidR="00330C50" w:rsidRPr="005F3F0B" w:rsidRDefault="00330C50" w:rsidP="00330C50">
      <w:r>
        <w:t>Celem niniejszej pracy dyplomowej jest realizacja nowego narzędzia dydaktycznego umożliwiającego tworzenie zapytań SQL zawierających elementy rozmyte</w:t>
      </w:r>
      <w:r w:rsidR="004326AA">
        <w:t xml:space="preserve"> z </w:t>
      </w:r>
      <w:r>
        <w:t>wykorzystaniem nowych technologii</w:t>
      </w:r>
      <w:r w:rsidR="004326AA">
        <w:t xml:space="preserve"> i </w:t>
      </w:r>
      <w:r>
        <w:t>zbadanie wydajności takiego rozwiązania. Nowe narzędzie ma bazować na operatorach rozmytych opracowanych przez dr inż. Bożenę Małysiak-Mrozek</w:t>
      </w:r>
      <w:r w:rsidR="004326AA">
        <w:t xml:space="preserve"> w </w:t>
      </w:r>
      <w:r>
        <w:t>rozprawie doktorskiej „</w:t>
      </w:r>
      <w:r w:rsidRPr="00DF571F">
        <w:t>Metody aproksymacyjnego wyszukiwania obiektów</w:t>
      </w:r>
      <w:r w:rsidR="004326AA" w:rsidRPr="00DF571F">
        <w:t xml:space="preserve"> w</w:t>
      </w:r>
      <w:r w:rsidR="004326AA">
        <w:t> </w:t>
      </w:r>
      <w:r w:rsidRPr="00DF571F">
        <w:t>bazach danych</w:t>
      </w:r>
      <w:r>
        <w:t>” oraz narzędzia dydaktycznego FuzzyQ, stworzonego</w:t>
      </w:r>
      <w:r w:rsidR="004326AA">
        <w:t xml:space="preserve"> w </w:t>
      </w:r>
      <w:r>
        <w:t>2005r. przez mgr Bartosza Dziedzica</w:t>
      </w:r>
      <w:r w:rsidR="004326AA">
        <w:t xml:space="preserve"> w </w:t>
      </w:r>
      <w:r>
        <w:t>jego pracy dyplomowej. 13-letnia aplikacja, wykorzystująca połączenie technologii Flash oraz C#, skompilowana jako samodzielna aplikacja działająca</w:t>
      </w:r>
      <w:r w:rsidR="004326AA">
        <w:t xml:space="preserve"> w </w:t>
      </w:r>
      <w:r>
        <w:t>środowisku Windows, jest na dzień dzisiejszy przestarzała technologicznie. Nowe narzędzie ma wprowadzić funkcjonalność tworzenia zapytań</w:t>
      </w:r>
      <w:r w:rsidR="004326AA">
        <w:t xml:space="preserve"> z </w:t>
      </w:r>
      <w:r>
        <w:t>użyciem podpowiedzi kontekstowych,</w:t>
      </w:r>
      <w:r w:rsidR="004326AA">
        <w:t xml:space="preserve"> a </w:t>
      </w:r>
      <w:r>
        <w:t>także umożliwić automatyczne dodawanie operatorów do bazy. Ponadto, dzięki zastosowaniu wieloplatformowego środowiska Electron, ma być możliwe uruchomienie aplikacji na systemach Linux, Windows oraz macOS.</w:t>
      </w:r>
      <w:r w:rsidR="00067AD7">
        <w:t xml:space="preserve"> Podczas pracy nad rozwiązaniem zostanie przebadana wydajność utworzonego rozszerzenia dla bazy danych PostgreSQL (porównanie wydajności funkcji natywnych</w:t>
      </w:r>
      <w:r w:rsidR="004326AA">
        <w:t xml:space="preserve"> i </w:t>
      </w:r>
      <w:r w:rsidR="00067AD7">
        <w:t>pisanych</w:t>
      </w:r>
      <w:r w:rsidR="004326AA">
        <w:t xml:space="preserve"> w </w:t>
      </w:r>
      <w:r w:rsidR="00067AD7">
        <w:t>języku PL/pgSQL na dużych zbiorach). Poruszony zostanie również aspekt wydajności środowiska Electron</w:t>
      </w:r>
      <w:r w:rsidR="004326AA">
        <w:t xml:space="preserve"> i </w:t>
      </w:r>
      <w:r w:rsidR="00067AD7">
        <w:t>przedstawione zostaną sposoby na jej poprawienie.</w:t>
      </w:r>
    </w:p>
    <w:p w:rsidR="00330C50" w:rsidRPr="000B3511" w:rsidRDefault="00330C50" w:rsidP="00330C50">
      <w:pPr>
        <w:pStyle w:val="Nagwek2"/>
      </w:pPr>
      <w:bookmarkStart w:id="2" w:name="_Toc523864903"/>
      <w:r w:rsidRPr="002954D5">
        <w:t>Plan</w:t>
      </w:r>
      <w:r>
        <w:t xml:space="preserve"> pracy</w:t>
      </w:r>
      <w:bookmarkEnd w:id="2"/>
    </w:p>
    <w:p w:rsidR="00D65389" w:rsidRDefault="00330C50" w:rsidP="00330C50">
      <w:pPr>
        <w:pStyle w:val="Tekstpods"/>
      </w:pPr>
      <w:r>
        <w:t>Praca składa się</w:t>
      </w:r>
      <w:r w:rsidR="004326AA">
        <w:t xml:space="preserve"> z </w:t>
      </w:r>
      <w:r>
        <w:t>dziesięciu rozdziałów.</w:t>
      </w:r>
      <w:r w:rsidR="004326AA">
        <w:t xml:space="preserve"> W </w:t>
      </w:r>
      <w:r>
        <w:t>rozdziale pierwszym opisany jest cel, motywacja</w:t>
      </w:r>
      <w:r w:rsidR="004326AA">
        <w:t xml:space="preserve"> i </w:t>
      </w:r>
      <w:r>
        <w:t>plan pracy dyplomowej.</w:t>
      </w:r>
      <w:r w:rsidR="004326AA">
        <w:t xml:space="preserve"> W </w:t>
      </w:r>
      <w:r>
        <w:t>rozdziale drugim są określone wymagania funkcjonalne systemu</w:t>
      </w:r>
      <w:r w:rsidR="004326AA">
        <w:t xml:space="preserve"> i </w:t>
      </w:r>
      <w:r>
        <w:t>usprawnienia względem FuzzyQ. Rozdział trzeci opisuje język SQL, na którym opiera się system dydaktyczny.</w:t>
      </w:r>
      <w:r w:rsidR="004326AA">
        <w:t xml:space="preserve"> W </w:t>
      </w:r>
      <w:r>
        <w:t xml:space="preserve">rozdziale czwartym omawiane jest </w:t>
      </w:r>
      <w:r>
        <w:lastRenderedPageBreak/>
        <w:t>zagadnienie logiki rozmytej</w:t>
      </w:r>
      <w:r w:rsidR="004326AA">
        <w:t xml:space="preserve"> i </w:t>
      </w:r>
      <w:r>
        <w:t>podstawowych operatorów</w:t>
      </w:r>
      <w:r w:rsidR="004326AA">
        <w:t xml:space="preserve"> w </w:t>
      </w:r>
      <w:r>
        <w:t>analogii do logiki boolowskiej. Rozdział piąty przybliża technologie wykorzystane do zbudowania systemu, uzasadniając ich wybór.</w:t>
      </w:r>
      <w:r w:rsidR="004326AA">
        <w:t xml:space="preserve"> W </w:t>
      </w:r>
      <w:r>
        <w:t>rozdziale szóstym opisana jest architektura całego systemu, składającego się</w:t>
      </w:r>
      <w:r w:rsidR="004326AA">
        <w:t xml:space="preserve"> z </w:t>
      </w:r>
      <w:r>
        <w:t>oddzielnie przygotowanych operatorów rozmytych</w:t>
      </w:r>
      <w:r w:rsidR="004326AA">
        <w:t xml:space="preserve"> i </w:t>
      </w:r>
      <w:r>
        <w:t>aplikacji do zarządzania bazami danych ze wsparciem zapytań rozmytych, działającej</w:t>
      </w:r>
      <w:r w:rsidR="004326AA">
        <w:t xml:space="preserve"> w </w:t>
      </w:r>
      <w:r>
        <w:t>środowisku Electron. Rozdział ósmy dotyczy rozwiązań technicznych, takich jak budowa komponentów aplikacji, komunikacja między wątkami, czy dodawanie operatorów do dowolnej bazy relacyjnej.</w:t>
      </w:r>
      <w:r w:rsidR="004326AA">
        <w:t xml:space="preserve"> W </w:t>
      </w:r>
      <w:r>
        <w:t>rozdziale dziewiątym jest opisany interfejs użytkownika.</w:t>
      </w:r>
      <w:r w:rsidR="004326AA">
        <w:t xml:space="preserve"> W </w:t>
      </w:r>
      <w:r>
        <w:t>rozdziale dziesiątym zaprezentowane są badania porównujące szybkość prezentacji danych</w:t>
      </w:r>
      <w:r w:rsidR="004326AA">
        <w:t xml:space="preserve"> w </w:t>
      </w:r>
      <w:r>
        <w:t>środowisku przeglądarkowym jakim jest Electron,</w:t>
      </w:r>
      <w:r w:rsidR="004326AA">
        <w:t xml:space="preserve"> a </w:t>
      </w:r>
      <w:r>
        <w:t>także różnice</w:t>
      </w:r>
      <w:r w:rsidR="004326AA">
        <w:t xml:space="preserve"> w </w:t>
      </w:r>
      <w:r>
        <w:t>wykorzystaniu zasobów między FuzzyQ,</w:t>
      </w:r>
      <w:r w:rsidR="004326AA">
        <w:t xml:space="preserve"> a </w:t>
      </w:r>
      <w:r>
        <w:t>nowym systemem. Rozdział jedenasty zawiera podsumowanie prac nad systemem</w:t>
      </w:r>
      <w:r w:rsidR="004326AA">
        <w:t xml:space="preserve"> i </w:t>
      </w:r>
      <w:r>
        <w:t>możliwości jego rozwoju.</w:t>
      </w:r>
    </w:p>
    <w:p w:rsidR="0073128A" w:rsidRDefault="0073128A" w:rsidP="00221207">
      <w:pPr>
        <w:overflowPunct/>
        <w:autoSpaceDE/>
        <w:autoSpaceDN/>
        <w:adjustRightInd/>
        <w:ind w:left="0"/>
        <w:textAlignment w:val="auto"/>
        <w:rPr>
          <w:b/>
          <w:kern w:val="28"/>
          <w:sz w:val="29"/>
        </w:rPr>
      </w:pPr>
    </w:p>
    <w:p w:rsidR="0004418F" w:rsidRDefault="0004418F" w:rsidP="00221207">
      <w:pPr>
        <w:overflowPunct/>
        <w:autoSpaceDE/>
        <w:autoSpaceDN/>
        <w:adjustRightInd/>
        <w:ind w:left="0"/>
        <w:textAlignment w:val="auto"/>
        <w:rPr>
          <w:b/>
          <w:kern w:val="28"/>
          <w:sz w:val="29"/>
        </w:rPr>
        <w:sectPr w:rsidR="0004418F" w:rsidSect="0087352C">
          <w:headerReference w:type="default" r:id="rId10"/>
          <w:footnotePr>
            <w:numRestart w:val="eachPage"/>
          </w:footnotePr>
          <w:pgSz w:w="11907" w:h="16840" w:code="9"/>
          <w:pgMar w:top="1418" w:right="1418" w:bottom="1418" w:left="1418" w:header="1814" w:footer="1814" w:gutter="284"/>
          <w:cols w:space="708"/>
          <w:docGrid w:linePitch="326"/>
        </w:sectPr>
      </w:pPr>
    </w:p>
    <w:p w:rsidR="008A6306" w:rsidRDefault="008A6306" w:rsidP="001F24F6">
      <w:pPr>
        <w:pStyle w:val="Nagwek1"/>
      </w:pPr>
      <w:bookmarkStart w:id="3" w:name="_Toc523864904"/>
      <w:r w:rsidRPr="005E07A9">
        <w:lastRenderedPageBreak/>
        <w:t>Analiza tematu</w:t>
      </w:r>
      <w:bookmarkEnd w:id="3"/>
    </w:p>
    <w:p w:rsidR="00221207" w:rsidRDefault="00C25EEC" w:rsidP="00221207">
      <w:r>
        <w:t>Obecną wersję</w:t>
      </w:r>
      <w:r w:rsidR="00221207">
        <w:t xml:space="preserve"> systemu dydaktycznego FuzzyQ wyróżnia prosty interfejs, możliwość tworzenia zapytań do bazy</w:t>
      </w:r>
      <w:r w:rsidR="004326AA">
        <w:t xml:space="preserve"> i </w:t>
      </w:r>
      <w:r w:rsidR="00221207">
        <w:t>graficzny kreator zapytań. Aplikacja jest jednak przestarzała pod względem technologicznym, gdyż wykorzystuje porzucone środowisko Flash</w:t>
      </w:r>
      <w:r w:rsidR="004326AA">
        <w:t xml:space="preserve"> i </w:t>
      </w:r>
      <w:r w:rsidR="00221207">
        <w:t>nie zadziała bezpośrednio na systemie Ubuntu, wykorzystywanym</w:t>
      </w:r>
      <w:r w:rsidR="004326AA">
        <w:t xml:space="preserve"> w </w:t>
      </w:r>
      <w:r w:rsidR="00221207">
        <w:t>większości stanowisk laboratoryjnych. FuzzyQ ma także braki pod względem interfejsu, nie spełniając wysokich standardów dzisiejszych narzędzi programistycznych</w:t>
      </w:r>
      <w:r w:rsidR="004326AA">
        <w:t xml:space="preserve"> i </w:t>
      </w:r>
      <w:r w:rsidR="00221207">
        <w:t>trendów</w:t>
      </w:r>
      <w:r w:rsidR="004326AA">
        <w:t xml:space="preserve"> z </w:t>
      </w:r>
      <w:r w:rsidR="00221207">
        <w:t xml:space="preserve">zakresu </w:t>
      </w:r>
      <w:r w:rsidR="00221207" w:rsidRPr="00CF2F9A">
        <w:rPr>
          <w:i/>
        </w:rPr>
        <w:t>user experience</w:t>
      </w:r>
      <w:r w:rsidR="00221207">
        <w:t xml:space="preserve"> wyznaczanych przez firmy JetBrains, Microsoft, czy Google. Za przykład może posłużyć brak kolorowania składni, wsparcia dla wcięć</w:t>
      </w:r>
      <w:r w:rsidR="004326AA">
        <w:t xml:space="preserve"> i </w:t>
      </w:r>
      <w:r w:rsidR="00221207">
        <w:t>podpowiedzi kontekstowych</w:t>
      </w:r>
      <w:r w:rsidR="004326AA">
        <w:t xml:space="preserve"> w </w:t>
      </w:r>
      <w:r w:rsidR="00221207">
        <w:t>polu edycji zapytania. Nowy system dydaktyczny nie będzie zatem prostym przepisaniem istniejącego narzędzia na inny język programowania, lecz nową implementacją pomysłu. System,</w:t>
      </w:r>
      <w:r w:rsidR="004326AA">
        <w:t xml:space="preserve"> z </w:t>
      </w:r>
      <w:r w:rsidR="00221207">
        <w:t>nowymi funkcjonalnościami, zostanie zrealizowany</w:t>
      </w:r>
      <w:r w:rsidR="004326AA">
        <w:t xml:space="preserve"> w </w:t>
      </w:r>
      <w:r w:rsidR="00221207">
        <w:t>sposób otwarty na rozszerzanie</w:t>
      </w:r>
      <w:r w:rsidR="004326AA">
        <w:t xml:space="preserve"> i </w:t>
      </w:r>
      <w:r w:rsidR="00221207">
        <w:t>zgodny ze współczesnymi standardami projektowania interfejsów.</w:t>
      </w:r>
    </w:p>
    <w:p w:rsidR="00221207" w:rsidRDefault="00221207" w:rsidP="00221207">
      <w:pPr>
        <w:pStyle w:val="Nagwek2"/>
      </w:pPr>
      <w:bookmarkStart w:id="4" w:name="_Toc523864905"/>
      <w:r w:rsidRPr="00221207">
        <w:t>Istniejące</w:t>
      </w:r>
      <w:r>
        <w:t xml:space="preserve"> rozwiązania</w:t>
      </w:r>
      <w:bookmarkEnd w:id="4"/>
    </w:p>
    <w:p w:rsidR="00221207" w:rsidRDefault="00221207" w:rsidP="00221207">
      <w:r>
        <w:t xml:space="preserve">Poza aplikacją FuzzyQ </w:t>
      </w:r>
      <w:r w:rsidR="00026B42">
        <w:t>zrealizowaną</w:t>
      </w:r>
      <w:r>
        <w:t xml:space="preserve"> na Politechnice Śląskiej, na Politechnice Poznańskiej</w:t>
      </w:r>
      <w:r w:rsidR="004326AA">
        <w:t xml:space="preserve"> w </w:t>
      </w:r>
      <w:r>
        <w:t>2006 roku powstało narzędzie SQLf_j oparte</w:t>
      </w:r>
      <w:r w:rsidR="004326AA">
        <w:t xml:space="preserve"> o </w:t>
      </w:r>
      <w:r>
        <w:t>bazę danych MySQL, dokonujące translacji</w:t>
      </w:r>
      <w:r w:rsidR="004326AA">
        <w:t xml:space="preserve"> z </w:t>
      </w:r>
      <w:r>
        <w:t>języka SQLf (SQL</w:t>
      </w:r>
      <w:r w:rsidR="004326AA">
        <w:t xml:space="preserve"> z </w:t>
      </w:r>
      <w:r>
        <w:t xml:space="preserve">rozszerzeniami </w:t>
      </w:r>
      <w:r w:rsidRPr="00481428">
        <w:t>rozmytymi</w:t>
      </w:r>
      <w:r>
        <w:t>) na SQL przy użyciu tabeli pomocniczych. Tabela „possibility” zawiera definicje funkcji trapezowych dla danych liczbowych,</w:t>
      </w:r>
      <w:r w:rsidR="004326AA">
        <w:t xml:space="preserve"> a </w:t>
      </w:r>
      <w:r>
        <w:t>tabela „similarity” opisuje podobieństwa między parami ciągów znaków. Obsługiwany jest również minimalny próg przynależności wyników</w:t>
      </w:r>
      <w:r w:rsidR="004326AA">
        <w:t xml:space="preserve"> i </w:t>
      </w:r>
      <w:r>
        <w:t>ograniczenie ich ilości. Jest to podejście, które pozwala na dodawanie definicji</w:t>
      </w:r>
      <w:r w:rsidR="004326AA">
        <w:t xml:space="preserve"> i </w:t>
      </w:r>
      <w:r>
        <w:t>zależności</w:t>
      </w:r>
      <w:r w:rsidR="004326AA">
        <w:t xml:space="preserve"> </w:t>
      </w:r>
      <w:r w:rsidR="004326AA">
        <w:lastRenderedPageBreak/>
        <w:t>w </w:t>
      </w:r>
      <w:r>
        <w:t>prosty sposób, lecz całość wymaga korzystania</w:t>
      </w:r>
      <w:r w:rsidR="004326AA">
        <w:t xml:space="preserve"> z </w:t>
      </w:r>
      <w:r>
        <w:t>ograniczonego interfejsu konsolowego, który służy do tłumaczenia poleceń, pozwalającego jedynie na wykonanie instrukcji SELECT.</w:t>
      </w:r>
    </w:p>
    <w:p w:rsidR="00221207" w:rsidRDefault="00221207" w:rsidP="00221207">
      <w:r>
        <w:t>W sieci obecna jest również strona opisująca język FSQL (Fuzzy SQL) wraz</w:t>
      </w:r>
      <w:r w:rsidR="004326AA">
        <w:t xml:space="preserve"> z </w:t>
      </w:r>
      <w:r>
        <w:t>serwerem FSQL dla nieprecyzyjnej relacyjnej bazy danych (</w:t>
      </w:r>
      <w:r w:rsidRPr="00400609">
        <w:t>FSQL Server for</w:t>
      </w:r>
      <w:r w:rsidR="004326AA" w:rsidRPr="00400609">
        <w:t xml:space="preserve"> a</w:t>
      </w:r>
      <w:r w:rsidR="004326AA">
        <w:t> </w:t>
      </w:r>
      <w:r w:rsidRPr="00400609">
        <w:t>Fuzzy Relational Database</w:t>
      </w:r>
      <w:r>
        <w:t>) bazująca na serwerze Oracle. Rozwiązanie pozwala na definiowanie etykiet dla zakresów danych</w:t>
      </w:r>
      <w:r w:rsidR="004326AA">
        <w:t xml:space="preserve"> i </w:t>
      </w:r>
      <w:r>
        <w:t>definicję progu wyników oraz posiada standardowy zestaw komparatorów rozmytych.</w:t>
      </w:r>
    </w:p>
    <w:p w:rsidR="00221207" w:rsidRPr="00844A20" w:rsidRDefault="00221207" w:rsidP="00221207">
      <w:r>
        <w:t>Poza wymienionymi narzędziami nadającymi się wyłącznie do celów akademickich, nie ma rozpowszechnionych</w:t>
      </w:r>
      <w:r w:rsidR="004326AA">
        <w:t xml:space="preserve"> i </w:t>
      </w:r>
      <w:r>
        <w:t>nadających się do wykorzystania</w:t>
      </w:r>
      <w:r w:rsidR="004326AA">
        <w:t xml:space="preserve"> w </w:t>
      </w:r>
      <w:r>
        <w:t>praktyce systemów wyszukiwania</w:t>
      </w:r>
      <w:r w:rsidR="004326AA">
        <w:t xml:space="preserve"> z </w:t>
      </w:r>
      <w:r>
        <w:t>numerycznymi elementami rozmytymi. Istnieją natomiast przykłady pokazujące jak rozszerzyć bazę danych</w:t>
      </w:r>
      <w:r w:rsidR="004326AA">
        <w:t xml:space="preserve"> o </w:t>
      </w:r>
      <w:r>
        <w:t>odpowiednie funkcje</w:t>
      </w:r>
      <w:r w:rsidR="004326AA">
        <w:t xml:space="preserve"> i </w:t>
      </w:r>
      <w:r>
        <w:t>operatory, które można zastosować</w:t>
      </w:r>
      <w:r w:rsidR="004326AA">
        <w:t xml:space="preserve"> w </w:t>
      </w:r>
      <w:r>
        <w:t>medycynie czy ekonomii. Popularnością cieszą się natomiast funkcje do wyszukiwania rozmytego</w:t>
      </w:r>
      <w:r w:rsidR="004326AA">
        <w:t xml:space="preserve"> w </w:t>
      </w:r>
      <w:r>
        <w:t>ciągach znaków. PostgreSQL zawiera implementację metod ułatwiających użytkownikowi wyszukanie tekstu nawet, jeśli został on wpisany</w:t>
      </w:r>
      <w:r w:rsidR="004326AA">
        <w:t xml:space="preserve"> z </w:t>
      </w:r>
      <w:r>
        <w:t>błędem: obliczającą odległość Levenshteina między wyszukiwaną frazą</w:t>
      </w:r>
      <w:r w:rsidR="004326AA">
        <w:t xml:space="preserve"> a </w:t>
      </w:r>
      <w:r>
        <w:t xml:space="preserve">przeszukiwanymi danymi, </w:t>
      </w:r>
      <w:r w:rsidRPr="00E5555B">
        <w:rPr>
          <w:i/>
        </w:rPr>
        <w:t>metaphone</w:t>
      </w:r>
      <w:r w:rsidRPr="00E5555B">
        <w:t xml:space="preserve"> </w:t>
      </w:r>
      <w:r>
        <w:t>–</w:t>
      </w:r>
      <w:r w:rsidRPr="00E5555B">
        <w:t xml:space="preserve"> </w:t>
      </w:r>
      <w:r>
        <w:t>określającą przybliżony zapis fonetyczny. Za przykład może posłużyć również pełnotekstowy silnik wyszukiwania Elasticsearch, mogący przeszukiwać tekst licząc odległość Levenshteina.</w:t>
      </w:r>
    </w:p>
    <w:p w:rsidR="00221207" w:rsidRDefault="00221207" w:rsidP="00221207">
      <w:pPr>
        <w:pStyle w:val="Nagwek2"/>
      </w:pPr>
      <w:bookmarkStart w:id="5" w:name="_Toc523864906"/>
      <w:r w:rsidRPr="00221207">
        <w:t>Wymagania</w:t>
      </w:r>
      <w:bookmarkEnd w:id="5"/>
    </w:p>
    <w:p w:rsidR="00221207" w:rsidRDefault="00221207" w:rsidP="00221207">
      <w:r>
        <w:t>Podstawowym wymaganiem jest współczesny interfejs umożliwiający tworzenie zapytań SQL ze wsparciem dla elementów rozmytych. Przyjmując, że użytkownik systemu zna język SQL na poziomie podstawowym,</w:t>
      </w:r>
      <w:r w:rsidR="004326AA">
        <w:t xml:space="preserve"> w </w:t>
      </w:r>
      <w:r>
        <w:t>odróżnieniu od FuzzyQ, tworzony system nie będzie miał graficznej reprezentacji zapytań</w:t>
      </w:r>
      <w:r w:rsidR="00026B42">
        <w:t xml:space="preserve">, która w FuzzyQ sprowadzała się do prostego grafu umożliwiającego wybór </w:t>
      </w:r>
      <w:r w:rsidR="00FA7045">
        <w:t>rodzaju elementów w tworzonym zapytaniu</w:t>
      </w:r>
      <w:r>
        <w:t>. Zamiast tego edytor zapytań SQL ma być wzbogacony</w:t>
      </w:r>
      <w:r w:rsidR="004326AA">
        <w:t xml:space="preserve"> o </w:t>
      </w:r>
      <w:r>
        <w:t>kolorowanie składni oraz podpowiedzi kontekstowe, takie jakie występują we wszystkich popularnych środowiskach programistycznych po naciśnięciu skrótu klawiszowego (np. IntelliJ, VS Code). Podpowiedzi kontekstowe mają zawierać zarówno standardowe elementy języka SQL, jak</w:t>
      </w:r>
      <w:r w:rsidR="004326AA">
        <w:t xml:space="preserve"> i </w:t>
      </w:r>
      <w:r>
        <w:t>rozszerzenie</w:t>
      </w:r>
      <w:r w:rsidR="004326AA">
        <w:t xml:space="preserve"> w </w:t>
      </w:r>
      <w:r>
        <w:t>postaci elementów rozmytych. System ma wspierać tworzenie połączeń</w:t>
      </w:r>
      <w:r w:rsidR="004326AA">
        <w:t xml:space="preserve"> z </w:t>
      </w:r>
      <w:r>
        <w:t>bazami danych</w:t>
      </w:r>
      <w:r w:rsidR="004326AA">
        <w:t xml:space="preserve"> i </w:t>
      </w:r>
      <w:r>
        <w:t xml:space="preserve">przechowywanie ich. Interfejs aplikacji ma </w:t>
      </w:r>
      <w:r>
        <w:lastRenderedPageBreak/>
        <w:t>umożliwiać wyświetlanie tabel bazy</w:t>
      </w:r>
      <w:r w:rsidR="004326AA">
        <w:t xml:space="preserve"> i </w:t>
      </w:r>
      <w:r>
        <w:t>swobodne przeglądanie wyników zapytań. System powinien działać na wszystkich popularnych systemach operacyjnych: Windows, Linux (Ubuntu) oraz macOS.</w:t>
      </w:r>
    </w:p>
    <w:p w:rsidR="00221207" w:rsidRDefault="00221207" w:rsidP="00221207">
      <w:pPr>
        <w:pStyle w:val="Tekstpods"/>
      </w:pPr>
      <w:r>
        <w:t>System ma posiadać zintegrowany zestaw operatorów, które będzie można dodać do dowolnej bazy. Operatory</w:t>
      </w:r>
      <w:r w:rsidR="004326AA">
        <w:t xml:space="preserve"> w </w:t>
      </w:r>
      <w:r>
        <w:t>systemie będą bazować na operatorach będących częścią rozprawy doktorskiej dr inż. Bożeny Małysiak-Mrozek, zostaną jednak zrefaktoryzowane</w:t>
      </w:r>
      <w:r w:rsidR="004326AA">
        <w:t xml:space="preserve"> i </w:t>
      </w:r>
      <w:r>
        <w:t>przystosowane do systemu tak, aby można było rozszerzyć</w:t>
      </w:r>
      <w:r w:rsidR="004326AA">
        <w:t xml:space="preserve"> o </w:t>
      </w:r>
      <w:r>
        <w:t>nie dowolną bazę danych. Atutem byłaby możliwość samodzielnego tworzenia nowych operatorów.</w:t>
      </w:r>
    </w:p>
    <w:p w:rsidR="00221207" w:rsidRDefault="00221207" w:rsidP="00C648F4">
      <w:pPr>
        <w:pStyle w:val="Nagwek2"/>
      </w:pPr>
      <w:bookmarkStart w:id="6" w:name="_Toc523864907"/>
      <w:r>
        <w:t>Język SQL</w:t>
      </w:r>
      <w:bookmarkEnd w:id="6"/>
    </w:p>
    <w:p w:rsidR="00221207" w:rsidRDefault="00221207" w:rsidP="00C648F4">
      <w:r>
        <w:t>Język SQL został zaproponowany przez Donalda Chamberlina</w:t>
      </w:r>
      <w:r w:rsidR="004326AA">
        <w:t xml:space="preserve"> i </w:t>
      </w:r>
      <w:r>
        <w:t>Raymonda Boyce’a dwa lata po tym, jak Edgar „Ted” Codd zaprezentował koncepcję relacyjnego modelu danych na sympozjum</w:t>
      </w:r>
      <w:r w:rsidR="004326AA">
        <w:t xml:space="preserve"> w </w:t>
      </w:r>
      <w:r>
        <w:t>1972 roku. Twórcy SQLa zauważyli, że matematyczną notację</w:t>
      </w:r>
      <w:r w:rsidR="004326AA">
        <w:t xml:space="preserve"> w </w:t>
      </w:r>
      <w:r>
        <w:t>językach Codda – algebrze relacji (</w:t>
      </w:r>
      <w:r w:rsidRPr="009A6BD9">
        <w:rPr>
          <w:i/>
        </w:rPr>
        <w:t>relational algebra</w:t>
      </w:r>
      <w:r>
        <w:t>)</w:t>
      </w:r>
      <w:r w:rsidR="004326AA">
        <w:t xml:space="preserve"> i </w:t>
      </w:r>
      <w:r>
        <w:t>rachunku relacji (</w:t>
      </w:r>
      <w:r w:rsidRPr="009A6BD9">
        <w:rPr>
          <w:i/>
        </w:rPr>
        <w:t>relational calculus</w:t>
      </w:r>
      <w:r>
        <w:t>) – ciężko pojąć osobie bez wykształcenia matematycznego,</w:t>
      </w:r>
      <w:r w:rsidR="004326AA">
        <w:t xml:space="preserve"> a </w:t>
      </w:r>
      <w:r>
        <w:t>także jej zapis na klawiaturze będzie problematyczny. Tak powstał SEQUEL (</w:t>
      </w:r>
      <w:r w:rsidRPr="009A6BD9">
        <w:rPr>
          <w:i/>
        </w:rPr>
        <w:t>A Structured English Query Language</w:t>
      </w:r>
      <w:r>
        <w:t>) - język pozwalający na tworzenie złożonych zapytań do relacyjnych baz danych</w:t>
      </w:r>
      <w:r w:rsidR="004326AA">
        <w:t xml:space="preserve"> w </w:t>
      </w:r>
      <w:r>
        <w:t>czytelny</w:t>
      </w:r>
      <w:r w:rsidR="004326AA">
        <w:t xml:space="preserve"> i </w:t>
      </w:r>
      <w:r>
        <w:t>prosty sposób,</w:t>
      </w:r>
      <w:r w:rsidR="004326AA">
        <w:t xml:space="preserve"> a </w:t>
      </w:r>
      <w:r>
        <w:t>także obejmujący operacje modyfikacji danych</w:t>
      </w:r>
      <w:r w:rsidR="004326AA">
        <w:t xml:space="preserve"> i </w:t>
      </w:r>
      <w:r>
        <w:t>administracji bazą. Po rozpowszechnieniu języka SQL wśród twórców oprogramowania konieczna była standaryzacji. Na przestrzeni lat powstało 9 kolejnych wersji standardu, dodające nowe typy danych, rodzaje dozwolonych operacji</w:t>
      </w:r>
      <w:r w:rsidR="004326AA">
        <w:t xml:space="preserve"> i </w:t>
      </w:r>
      <w:r>
        <w:t>zabezpieczenia. Najnowsza wersja standardu, SQL:2016, została wydana</w:t>
      </w:r>
      <w:r w:rsidR="004326AA">
        <w:t xml:space="preserve"> w </w:t>
      </w:r>
      <w:r>
        <w:t>grudniu 2016 roku, m.in. dodając wsparcie dla dokumentów</w:t>
      </w:r>
      <w:r w:rsidR="004326AA">
        <w:t xml:space="preserve"> w </w:t>
      </w:r>
      <w:r>
        <w:t>notacji JSON, formatowanie</w:t>
      </w:r>
      <w:r w:rsidR="004326AA">
        <w:t xml:space="preserve"> i </w:t>
      </w:r>
      <w:r>
        <w:t>parsowanie daty</w:t>
      </w:r>
      <w:r w:rsidR="004326AA">
        <w:t xml:space="preserve"> i </w:t>
      </w:r>
      <w:r>
        <w:t>czasu oraz rozpoznawanie wzorców</w:t>
      </w:r>
      <w:r w:rsidR="004326AA">
        <w:t xml:space="preserve"> w </w:t>
      </w:r>
      <w:r>
        <w:t>wierszach. Niestety, żadna</w:t>
      </w:r>
      <w:r w:rsidR="004326AA">
        <w:t xml:space="preserve"> z </w:t>
      </w:r>
      <w:r>
        <w:t>istniejących implementacji nie jest zgodna ze standardami opracowanymi 2 lata temu. Nie zawsze oznacza to brakujące funkcjonalności, lecz ich realizację przy użyciu składni niezgodnej ze standardem. Dla przykładu, baza Postgres posiada wsparcie dla obiektów JSON już od wersji 9.2</w:t>
      </w:r>
      <w:r w:rsidR="004326AA">
        <w:t xml:space="preserve"> z </w:t>
      </w:r>
      <w:r>
        <w:t>roku 2012.</w:t>
      </w:r>
    </w:p>
    <w:p w:rsidR="00221207" w:rsidRDefault="00221207" w:rsidP="00C648F4">
      <w:pPr>
        <w:pStyle w:val="Nagwek3"/>
      </w:pPr>
      <w:bookmarkStart w:id="7" w:name="_Toc523864908"/>
      <w:r>
        <w:lastRenderedPageBreak/>
        <w:t>Elementy języka</w:t>
      </w:r>
      <w:bookmarkEnd w:id="7"/>
    </w:p>
    <w:p w:rsidR="00221207" w:rsidRDefault="00221207" w:rsidP="00221207">
      <w:r>
        <w:t>Język SQL posiada zestaw podstawowych typów danych, które mogą być składowane</w:t>
      </w:r>
      <w:r w:rsidR="004326AA">
        <w:t xml:space="preserve"> w </w:t>
      </w:r>
      <w:r>
        <w:t>tabelach</w:t>
      </w:r>
      <w:r w:rsidR="004326AA">
        <w:t xml:space="preserve"> i </w:t>
      </w:r>
      <w:r>
        <w:t xml:space="preserve">muszą być podane podczas tworzenia kolumn. Najważniejsze to: </w:t>
      </w:r>
      <w:r w:rsidRPr="00221207">
        <w:rPr>
          <w:rStyle w:val="KodZnak"/>
        </w:rPr>
        <w:t>CHARACTER</w:t>
      </w:r>
      <w:r>
        <w:t xml:space="preserve">, </w:t>
      </w:r>
      <w:r w:rsidRPr="00221207">
        <w:rPr>
          <w:rStyle w:val="KodZnak"/>
        </w:rPr>
        <w:t>BINARY</w:t>
      </w:r>
      <w:r>
        <w:t xml:space="preserve">, </w:t>
      </w:r>
      <w:r w:rsidRPr="00221207">
        <w:rPr>
          <w:rStyle w:val="KodZnak"/>
        </w:rPr>
        <w:t>BOOLEAN</w:t>
      </w:r>
      <w:r>
        <w:t xml:space="preserve">, </w:t>
      </w:r>
      <w:r w:rsidRPr="00221207">
        <w:rPr>
          <w:rStyle w:val="KodZnak"/>
        </w:rPr>
        <w:t>INTEGER</w:t>
      </w:r>
      <w:r>
        <w:t xml:space="preserve">, </w:t>
      </w:r>
      <w:r w:rsidRPr="00221207">
        <w:rPr>
          <w:rStyle w:val="KodZnak"/>
        </w:rPr>
        <w:t>FLOAT</w:t>
      </w:r>
      <w:r>
        <w:t xml:space="preserve">, </w:t>
      </w:r>
      <w:r w:rsidRPr="00221207">
        <w:rPr>
          <w:rStyle w:val="KodZnak"/>
        </w:rPr>
        <w:t>REAL</w:t>
      </w:r>
      <w:r>
        <w:t xml:space="preserve">, </w:t>
      </w:r>
      <w:r w:rsidRPr="00221207">
        <w:rPr>
          <w:rStyle w:val="KodZnak"/>
        </w:rPr>
        <w:t>DATE</w:t>
      </w:r>
      <w:r>
        <w:t xml:space="preserve">, </w:t>
      </w:r>
      <w:r w:rsidRPr="00221207">
        <w:rPr>
          <w:rStyle w:val="KodZnak"/>
        </w:rPr>
        <w:t>TIME</w:t>
      </w:r>
      <w:r>
        <w:t xml:space="preserve">, </w:t>
      </w:r>
      <w:r w:rsidRPr="00221207">
        <w:rPr>
          <w:rStyle w:val="KodZnak"/>
        </w:rPr>
        <w:t>YEAR</w:t>
      </w:r>
      <w:r>
        <w:t xml:space="preserve">, </w:t>
      </w:r>
      <w:r w:rsidRPr="00221207">
        <w:rPr>
          <w:rStyle w:val="KodZnak"/>
        </w:rPr>
        <w:t>MONTH</w:t>
      </w:r>
      <w:r>
        <w:t xml:space="preserve">, </w:t>
      </w:r>
      <w:r w:rsidRPr="00221207">
        <w:rPr>
          <w:rStyle w:val="KodZnak"/>
        </w:rPr>
        <w:t>DAY</w:t>
      </w:r>
      <w:r>
        <w:t xml:space="preserve">, </w:t>
      </w:r>
      <w:r w:rsidRPr="00221207">
        <w:rPr>
          <w:rStyle w:val="KodZnak"/>
        </w:rPr>
        <w:t>HOUR</w:t>
      </w:r>
      <w:r w:rsidR="004326AA">
        <w:t xml:space="preserve"> i </w:t>
      </w:r>
      <w:r w:rsidRPr="00221207">
        <w:rPr>
          <w:rStyle w:val="KodZnak"/>
        </w:rPr>
        <w:t>MINUTE</w:t>
      </w:r>
      <w:r>
        <w:t xml:space="preserve">. Ciągi, takie jak </w:t>
      </w:r>
      <w:r w:rsidRPr="00221207">
        <w:rPr>
          <w:rStyle w:val="KodZnak"/>
        </w:rPr>
        <w:t>CHARACTER</w:t>
      </w:r>
      <w:r w:rsidR="004326AA">
        <w:t xml:space="preserve"> i </w:t>
      </w:r>
      <w:r w:rsidRPr="00221207">
        <w:rPr>
          <w:rStyle w:val="KodZnak"/>
        </w:rPr>
        <w:t>BINARY</w:t>
      </w:r>
      <w:r>
        <w:t xml:space="preserve"> przyjmują domyślnie stałą długość, gdzie puste miejsce jest wypełniane znakami spacji</w:t>
      </w:r>
      <w:r w:rsidR="004326AA">
        <w:t xml:space="preserve"> w </w:t>
      </w:r>
      <w:r>
        <w:t>przypadku ciągu znaków,</w:t>
      </w:r>
      <w:r w:rsidR="004326AA">
        <w:t xml:space="preserve"> a </w:t>
      </w:r>
      <w:r>
        <w:t>zerami</w:t>
      </w:r>
      <w:r w:rsidR="004326AA">
        <w:t xml:space="preserve"> w </w:t>
      </w:r>
      <w:r>
        <w:t xml:space="preserve">przypadku ciągu binarnego. Dzięki opcji </w:t>
      </w:r>
      <w:r w:rsidRPr="00221207">
        <w:rPr>
          <w:rStyle w:val="KodZnak"/>
        </w:rPr>
        <w:t>VARYING</w:t>
      </w:r>
      <w:r>
        <w:t xml:space="preserve"> można przechowywać ciągi zmiennej długości. Drugim standardowym elementem języka są operatory: porównania (</w:t>
      </w:r>
      <w:r w:rsidRPr="00221207">
        <w:rPr>
          <w:rStyle w:val="KodZnak"/>
        </w:rPr>
        <w:t>=</w:t>
      </w:r>
      <w:r>
        <w:t xml:space="preserve">, </w:t>
      </w:r>
      <w:r w:rsidRPr="00221207">
        <w:rPr>
          <w:rStyle w:val="KodZnak"/>
        </w:rPr>
        <w:t>&lt;&gt;</w:t>
      </w:r>
      <w:r>
        <w:t xml:space="preserve">, </w:t>
      </w:r>
      <w:r w:rsidRPr="00221207">
        <w:rPr>
          <w:rStyle w:val="KodZnak"/>
        </w:rPr>
        <w:t>&lt;</w:t>
      </w:r>
      <w:r>
        <w:t xml:space="preserve">, </w:t>
      </w:r>
      <w:r w:rsidRPr="00221207">
        <w:rPr>
          <w:rStyle w:val="KodZnak"/>
        </w:rPr>
        <w:t>&lt;=</w:t>
      </w:r>
      <w:r>
        <w:t xml:space="preserve">, </w:t>
      </w:r>
      <w:r w:rsidRPr="00221207">
        <w:rPr>
          <w:rStyle w:val="KodZnak"/>
        </w:rPr>
        <w:t>=&gt;</w:t>
      </w:r>
      <w:r>
        <w:t xml:space="preserve">, </w:t>
      </w:r>
      <w:r w:rsidRPr="00221207">
        <w:rPr>
          <w:rStyle w:val="KodZnak"/>
        </w:rPr>
        <w:t>&gt;</w:t>
      </w:r>
      <w:r>
        <w:t>), zawierania</w:t>
      </w:r>
      <w:r w:rsidR="004326AA">
        <w:t xml:space="preserve"> w </w:t>
      </w:r>
      <w:r>
        <w:t>zakresie liczb (</w:t>
      </w:r>
      <w:r w:rsidRPr="00221207">
        <w:rPr>
          <w:rStyle w:val="KodZnak"/>
        </w:rPr>
        <w:t>BETWEEN</w:t>
      </w:r>
      <w:r>
        <w:t>), zawierania</w:t>
      </w:r>
      <w:r w:rsidR="004326AA">
        <w:t xml:space="preserve"> w </w:t>
      </w:r>
      <w:r>
        <w:t>zbiorze (</w:t>
      </w:r>
      <w:r w:rsidRPr="00221207">
        <w:rPr>
          <w:rStyle w:val="KodZnak"/>
        </w:rPr>
        <w:t>IN</w:t>
      </w:r>
      <w:r>
        <w:t>), podobieństwa ciągów znaków (</w:t>
      </w:r>
      <w:r w:rsidRPr="00221207">
        <w:rPr>
          <w:rStyle w:val="KodZnak"/>
        </w:rPr>
        <w:t>LIKE</w:t>
      </w:r>
      <w:r>
        <w:t xml:space="preserve">), porównania do wartości </w:t>
      </w:r>
      <w:r w:rsidRPr="00221207">
        <w:rPr>
          <w:rStyle w:val="KodZnak"/>
        </w:rPr>
        <w:t>NULL</w:t>
      </w:r>
      <w:r>
        <w:t>/</w:t>
      </w:r>
      <w:r w:rsidRPr="00221207">
        <w:rPr>
          <w:rStyle w:val="KodZnak"/>
        </w:rPr>
        <w:t>TRUE</w:t>
      </w:r>
      <w:r>
        <w:t>/</w:t>
      </w:r>
      <w:r w:rsidRPr="00221207">
        <w:rPr>
          <w:rStyle w:val="KodZnak"/>
        </w:rPr>
        <w:t>FALSE</w:t>
      </w:r>
      <w:r>
        <w:t xml:space="preserve"> (</w:t>
      </w:r>
      <w:r w:rsidRPr="00221207">
        <w:rPr>
          <w:rStyle w:val="KodZnak"/>
        </w:rPr>
        <w:t>IS</w:t>
      </w:r>
      <w:r>
        <w:t xml:space="preserve">, </w:t>
      </w:r>
      <w:r w:rsidRPr="00221207">
        <w:rPr>
          <w:rStyle w:val="KodZnak"/>
        </w:rPr>
        <w:t>IS NOT</w:t>
      </w:r>
      <w:r>
        <w:t>), porównania do innej wartości</w:t>
      </w:r>
      <w:r w:rsidR="004326AA">
        <w:t xml:space="preserve"> z </w:t>
      </w:r>
      <w:r>
        <w:t xml:space="preserve">uwzględnieniem </w:t>
      </w:r>
      <w:r w:rsidRPr="00221207">
        <w:rPr>
          <w:rStyle w:val="KodZnak"/>
        </w:rPr>
        <w:t>NULL</w:t>
      </w:r>
      <w:r>
        <w:t xml:space="preserve">  (</w:t>
      </w:r>
      <w:r w:rsidRPr="00221207">
        <w:rPr>
          <w:rStyle w:val="KodZnak"/>
        </w:rPr>
        <w:t>IS NOT DISTINCT FROM</w:t>
      </w:r>
      <w:r>
        <w:t>) oraz operator przemianowania zwracanej kolumny (</w:t>
      </w:r>
      <w:r w:rsidRPr="00221207">
        <w:rPr>
          <w:rStyle w:val="KodZnak"/>
        </w:rPr>
        <w:t>AS</w:t>
      </w:r>
      <w:r>
        <w:t>). Podobnie jak</w:t>
      </w:r>
      <w:r w:rsidR="004326AA">
        <w:t xml:space="preserve"> w </w:t>
      </w:r>
      <w:r>
        <w:t>zdecydowanej większości języków, nadmiarowe białe znaki są ignorowane,</w:t>
      </w:r>
      <w:r w:rsidR="004326AA">
        <w:t xml:space="preserve"> a </w:t>
      </w:r>
      <w:r>
        <w:t xml:space="preserve">komentarze mogą być zawarte wewnątrz znaków </w:t>
      </w:r>
      <w:r w:rsidRPr="00221207">
        <w:rPr>
          <w:rStyle w:val="KodZnak"/>
        </w:rPr>
        <w:t>/* */</w:t>
      </w:r>
      <w:r>
        <w:t xml:space="preserve">. Jednoliniowe komentarze rozpoczyna się znakami </w:t>
      </w:r>
      <w:r w:rsidRPr="00221207">
        <w:rPr>
          <w:rStyle w:val="KodZnak"/>
        </w:rPr>
        <w:t>--</w:t>
      </w:r>
      <w:r w:rsidRPr="00606535">
        <w:t>.</w:t>
      </w:r>
      <w:r>
        <w:t xml:space="preserve"> Przechodząc do składni języka, można</w:t>
      </w:r>
      <w:r w:rsidR="004326AA">
        <w:t xml:space="preserve"> z </w:t>
      </w:r>
      <w:r>
        <w:t>niej wyodrębnić:</w:t>
      </w:r>
    </w:p>
    <w:p w:rsidR="00221207" w:rsidRDefault="00221207" w:rsidP="00221207">
      <w:pPr>
        <w:pStyle w:val="Akapitzlist"/>
        <w:numPr>
          <w:ilvl w:val="0"/>
          <w:numId w:val="45"/>
        </w:numPr>
        <w:overflowPunct/>
        <w:autoSpaceDE/>
        <w:autoSpaceDN/>
        <w:adjustRightInd/>
        <w:spacing w:line="320" w:lineRule="exact"/>
        <w:textAlignment w:val="auto"/>
        <w:textboxTightWrap w:val="lastLineOnly"/>
      </w:pPr>
      <w:r w:rsidRPr="00910772">
        <w:t>wyrażenia</w:t>
      </w:r>
      <w:r>
        <w:t xml:space="preserve"> (ang. </w:t>
      </w:r>
      <w:r w:rsidRPr="00072631">
        <w:rPr>
          <w:i/>
        </w:rPr>
        <w:t>expressions</w:t>
      </w:r>
      <w:r>
        <w:t xml:space="preserve">) – mogą zwracać tabele bądź wartości skalarne, np. </w:t>
      </w:r>
      <w:r w:rsidRPr="00221207">
        <w:rPr>
          <w:rStyle w:val="KodZnak"/>
        </w:rPr>
        <w:t>age + 1</w:t>
      </w:r>
      <w:r w:rsidRPr="001C66BB">
        <w:t>.</w:t>
      </w:r>
    </w:p>
    <w:p w:rsidR="00221207" w:rsidRDefault="00221207" w:rsidP="00221207">
      <w:pPr>
        <w:pStyle w:val="Akapitzlist"/>
        <w:numPr>
          <w:ilvl w:val="0"/>
          <w:numId w:val="45"/>
        </w:numPr>
        <w:overflowPunct/>
        <w:autoSpaceDE/>
        <w:autoSpaceDN/>
        <w:adjustRightInd/>
        <w:spacing w:line="320" w:lineRule="exact"/>
        <w:textAlignment w:val="auto"/>
        <w:textboxTightWrap w:val="lastLineOnly"/>
      </w:pPr>
      <w:r>
        <w:t xml:space="preserve">predykaty (ang. </w:t>
      </w:r>
      <w:r w:rsidRPr="00D944C4">
        <w:rPr>
          <w:i/>
        </w:rPr>
        <w:t>predicates</w:t>
      </w:r>
      <w:r>
        <w:t>) – warunki, składające się</w:t>
      </w:r>
      <w:r w:rsidR="004326AA">
        <w:t xml:space="preserve"> z </w:t>
      </w:r>
      <w:r>
        <w:t>operatorów</w:t>
      </w:r>
      <w:r w:rsidR="004326AA">
        <w:t xml:space="preserve"> i </w:t>
      </w:r>
      <w:r>
        <w:t>wyrażeń, przeliczane na wartości prawda/fałsz/nieznane</w:t>
      </w:r>
      <w:r w:rsidR="004326AA">
        <w:t xml:space="preserve"> z </w:t>
      </w:r>
      <w:r>
        <w:t>użyciem logiki trójwartościowej; służą do filtrowania wyników zapytań</w:t>
      </w:r>
      <w:r w:rsidR="004326AA">
        <w:t xml:space="preserve"> i </w:t>
      </w:r>
      <w:r>
        <w:t xml:space="preserve">instrukcji, bądź zmiany przebiegu programu, np. </w:t>
      </w:r>
      <w:r w:rsidRPr="00221207">
        <w:rPr>
          <w:rStyle w:val="KodZnak"/>
        </w:rPr>
        <w:t>sex=’M’</w:t>
      </w:r>
      <w:r w:rsidRPr="001C66BB">
        <w:t>.</w:t>
      </w:r>
    </w:p>
    <w:p w:rsidR="00221207" w:rsidRDefault="00221207" w:rsidP="00221207">
      <w:pPr>
        <w:pStyle w:val="Akapitzlist"/>
        <w:numPr>
          <w:ilvl w:val="0"/>
          <w:numId w:val="45"/>
        </w:numPr>
        <w:overflowPunct/>
        <w:autoSpaceDE/>
        <w:autoSpaceDN/>
        <w:adjustRightInd/>
        <w:spacing w:line="320" w:lineRule="exact"/>
        <w:textAlignment w:val="auto"/>
        <w:textboxTightWrap w:val="lastLineOnly"/>
      </w:pPr>
      <w:r>
        <w:t xml:space="preserve">klauzule (ang. </w:t>
      </w:r>
      <w:r w:rsidRPr="00072631">
        <w:rPr>
          <w:i/>
        </w:rPr>
        <w:t>clauses</w:t>
      </w:r>
      <w:r>
        <w:t>) – słowa kluczowe,</w:t>
      </w:r>
      <w:r w:rsidR="004326AA">
        <w:t xml:space="preserve"> z </w:t>
      </w:r>
      <w:r>
        <w:t>których zbudowane są zapytania</w:t>
      </w:r>
      <w:r w:rsidR="004326AA">
        <w:t xml:space="preserve"> i </w:t>
      </w:r>
      <w:r>
        <w:t xml:space="preserve">instrukcje, np. </w:t>
      </w:r>
      <w:r w:rsidRPr="00221207">
        <w:rPr>
          <w:rStyle w:val="KodZnak"/>
        </w:rPr>
        <w:t>SELECT name, last_name</w:t>
      </w:r>
      <w:r>
        <w:t xml:space="preserve">, </w:t>
      </w:r>
      <w:r w:rsidRPr="00221207">
        <w:rPr>
          <w:rStyle w:val="KodZnak"/>
        </w:rPr>
        <w:t>WHERE age&gt;20</w:t>
      </w:r>
      <w:r w:rsidRPr="002F6ECF">
        <w:t>,</w:t>
      </w:r>
      <w:r>
        <w:t xml:space="preserve"> </w:t>
      </w:r>
      <w:r w:rsidRPr="00221207">
        <w:rPr>
          <w:rStyle w:val="KodZnak"/>
        </w:rPr>
        <w:t>SET value=2</w:t>
      </w:r>
      <w:r w:rsidRPr="001C66BB">
        <w:t>.</w:t>
      </w:r>
    </w:p>
    <w:p w:rsidR="00221207" w:rsidRDefault="00221207" w:rsidP="00221207">
      <w:pPr>
        <w:pStyle w:val="Akapitzlist"/>
        <w:numPr>
          <w:ilvl w:val="0"/>
          <w:numId w:val="45"/>
        </w:numPr>
        <w:overflowPunct/>
        <w:autoSpaceDE/>
        <w:autoSpaceDN/>
        <w:adjustRightInd/>
        <w:spacing w:line="320" w:lineRule="exact"/>
        <w:textAlignment w:val="auto"/>
        <w:textboxTightWrap w:val="lastLineOnly"/>
      </w:pPr>
      <w:r>
        <w:t xml:space="preserve">instrukcje (ang. </w:t>
      </w:r>
      <w:r w:rsidRPr="00910772">
        <w:rPr>
          <w:i/>
        </w:rPr>
        <w:t>statements</w:t>
      </w:r>
      <w:r>
        <w:t>) – pozwalają na odczyt</w:t>
      </w:r>
      <w:r w:rsidR="004326AA">
        <w:t xml:space="preserve"> i </w:t>
      </w:r>
      <w:r>
        <w:t>zapis danych, transakcjami, połączeniami</w:t>
      </w:r>
      <w:r w:rsidR="004326AA">
        <w:t xml:space="preserve"> i </w:t>
      </w:r>
      <w:r>
        <w:t>przebiegiem wykonania programu, są szerzej opisane</w:t>
      </w:r>
      <w:r w:rsidR="004326AA">
        <w:t xml:space="preserve"> w </w:t>
      </w:r>
      <w:r>
        <w:t xml:space="preserve">podrozdziale </w:t>
      </w:r>
      <w:r>
        <w:fldChar w:fldCharType="begin"/>
      </w:r>
      <w:r>
        <w:instrText xml:space="preserve"> REF _Ref523830571 \r \h </w:instrText>
      </w:r>
      <w:r>
        <w:fldChar w:fldCharType="separate"/>
      </w:r>
      <w:r>
        <w:t>3.2</w:t>
      </w:r>
      <w:r>
        <w:fldChar w:fldCharType="end"/>
      </w:r>
      <w:r>
        <w:t>. Instrukcje muszą być oddzielone od siebie średnikiem.</w:t>
      </w:r>
    </w:p>
    <w:p w:rsidR="00221207" w:rsidRDefault="00221207" w:rsidP="00221207">
      <w:pPr>
        <w:pStyle w:val="Akapitzlist"/>
        <w:numPr>
          <w:ilvl w:val="0"/>
          <w:numId w:val="45"/>
        </w:numPr>
        <w:overflowPunct/>
        <w:autoSpaceDE/>
        <w:autoSpaceDN/>
        <w:adjustRightInd/>
        <w:spacing w:line="320" w:lineRule="exact"/>
        <w:textAlignment w:val="auto"/>
        <w:textboxTightWrap w:val="lastLineOnly"/>
      </w:pPr>
      <w:r>
        <w:t xml:space="preserve">zapytania (ang. </w:t>
      </w:r>
      <w:r w:rsidRPr="00910772">
        <w:rPr>
          <w:i/>
        </w:rPr>
        <w:t>queries</w:t>
      </w:r>
      <w:r>
        <w:t xml:space="preserve">) – instrukcje zwracające dane na podstawie podanych kryteriów, np. </w:t>
      </w:r>
      <w:r w:rsidRPr="00786F4D">
        <w:t xml:space="preserve">SELECT * FROM employees WHERE salary&lt;3000; </w:t>
      </w:r>
      <w:r>
        <w:t xml:space="preserve">inne instrukcje zwracają najczęściej </w:t>
      </w:r>
      <w:r w:rsidR="008D075E">
        <w:t>liczbę</w:t>
      </w:r>
      <w:r>
        <w:t xml:space="preserve"> zmodyfikowanych (</w:t>
      </w:r>
      <w:r w:rsidRPr="00221207">
        <w:rPr>
          <w:rStyle w:val="KodZnak"/>
        </w:rPr>
        <w:t>UPDATE</w:t>
      </w:r>
      <w:r>
        <w:t>) lub usuniętych (</w:t>
      </w:r>
      <w:r w:rsidRPr="00221207">
        <w:rPr>
          <w:rStyle w:val="KodZnak"/>
        </w:rPr>
        <w:t>DELETE</w:t>
      </w:r>
      <w:r>
        <w:t>) wierszy.</w:t>
      </w:r>
    </w:p>
    <w:p w:rsidR="00221207" w:rsidRDefault="00221207" w:rsidP="00221207">
      <w:r>
        <w:t>W poniższym przykładzie obrazującym elementy języka SQL, najpierw następuje dodanie wierszy do tabeli ze studentami,</w:t>
      </w:r>
      <w:r w:rsidR="004326AA">
        <w:t xml:space="preserve"> a </w:t>
      </w:r>
      <w:r>
        <w:t>następnie jest wykonane zapytanie zwracające grupy wraz</w:t>
      </w:r>
      <w:r w:rsidR="004326AA">
        <w:t xml:space="preserve"> z </w:t>
      </w:r>
      <w:r w:rsidR="008D075E">
        <w:t>liczbą</w:t>
      </w:r>
      <w:r>
        <w:t xml:space="preserve"> studentów, którzy ukończyli pierwszy semestr:</w:t>
      </w:r>
    </w:p>
    <w:p w:rsidR="00221207" w:rsidRPr="00881FB7" w:rsidRDefault="00221207" w:rsidP="00881FB7">
      <w:pPr>
        <w:pStyle w:val="Kod"/>
      </w:pPr>
      <w:r w:rsidRPr="00881FB7">
        <w:t>INSERT INTO students (name, faculty, group, semester)</w:t>
      </w:r>
    </w:p>
    <w:p w:rsidR="00221207" w:rsidRPr="00881FB7" w:rsidRDefault="00221207" w:rsidP="00881FB7">
      <w:pPr>
        <w:pStyle w:val="Kod"/>
      </w:pPr>
      <w:r w:rsidRPr="00881FB7">
        <w:t xml:space="preserve">  VALUES</w:t>
      </w:r>
    </w:p>
    <w:p w:rsidR="00221207" w:rsidRPr="00881FB7" w:rsidRDefault="00221207" w:rsidP="00881FB7">
      <w:pPr>
        <w:pStyle w:val="Kod"/>
      </w:pPr>
      <w:r w:rsidRPr="00881FB7">
        <w:lastRenderedPageBreak/>
        <w:t xml:space="preserve">    („Krzysztof Miemiec”, „AEI”, „ISMiP”, 3),</w:t>
      </w:r>
      <w:r w:rsidRPr="00881FB7">
        <w:br/>
        <w:t xml:space="preserve">    („Jan Kowalski”, „AEI”, „ISMiP”, 1),</w:t>
      </w:r>
      <w:r w:rsidRPr="00881FB7">
        <w:br/>
        <w:t xml:space="preserve">    („Adam Nowak”, „AEI”, „BDiS”, 2);</w:t>
      </w:r>
    </w:p>
    <w:p w:rsidR="00221207" w:rsidRPr="00881FB7" w:rsidRDefault="00221207" w:rsidP="00881FB7">
      <w:pPr>
        <w:pStyle w:val="Kod"/>
      </w:pPr>
    </w:p>
    <w:p w:rsidR="00221207" w:rsidRPr="00881FB7" w:rsidRDefault="00221207" w:rsidP="00881FB7">
      <w:pPr>
        <w:pStyle w:val="Kod"/>
      </w:pPr>
      <w:r w:rsidRPr="00881FB7">
        <w:t xml:space="preserve">SELECT group, COUNT(*) </w:t>
      </w:r>
    </w:p>
    <w:p w:rsidR="00221207" w:rsidRPr="00881FB7" w:rsidRDefault="00221207" w:rsidP="00881FB7">
      <w:pPr>
        <w:pStyle w:val="Kod"/>
      </w:pPr>
      <w:r w:rsidRPr="00881FB7">
        <w:t xml:space="preserve">  FROM students </w:t>
      </w:r>
    </w:p>
    <w:p w:rsidR="00221207" w:rsidRPr="00881FB7" w:rsidRDefault="00221207" w:rsidP="00881FB7">
      <w:pPr>
        <w:pStyle w:val="Kod"/>
      </w:pPr>
      <w:r w:rsidRPr="00881FB7">
        <w:t xml:space="preserve">  WHERE semester&gt;=2</w:t>
      </w:r>
    </w:p>
    <w:p w:rsidR="00221207" w:rsidRPr="00881FB7" w:rsidRDefault="00221207" w:rsidP="00881FB7">
      <w:pPr>
        <w:pStyle w:val="Kod"/>
      </w:pPr>
      <w:r w:rsidRPr="00881FB7">
        <w:t xml:space="preserve">  GROUP BY group;</w:t>
      </w:r>
    </w:p>
    <w:p w:rsidR="00221207" w:rsidRDefault="00221207" w:rsidP="00C648F4">
      <w:pPr>
        <w:pStyle w:val="Nagwek3"/>
      </w:pPr>
      <w:bookmarkStart w:id="8" w:name="_Ref523830571"/>
      <w:bookmarkStart w:id="9" w:name="_Toc523864909"/>
      <w:r>
        <w:t>Rodzaje instrukcji</w:t>
      </w:r>
      <w:bookmarkEnd w:id="8"/>
      <w:bookmarkEnd w:id="9"/>
    </w:p>
    <w:p w:rsidR="00991203" w:rsidRDefault="00221207" w:rsidP="00991203">
      <w:r>
        <w:t>Z języka SQL można wydzielić kilka podzbiorów zajmujących się osobnymi rodzajami zadań.</w:t>
      </w:r>
      <w:r w:rsidR="00991203" w:rsidRPr="00C648F4">
        <w:t xml:space="preserve"> </w:t>
      </w:r>
    </w:p>
    <w:p w:rsidR="00991203" w:rsidRDefault="00221207" w:rsidP="000F5B01">
      <w:pPr>
        <w:pStyle w:val="Akapitzlist"/>
        <w:numPr>
          <w:ilvl w:val="0"/>
          <w:numId w:val="46"/>
        </w:numPr>
      </w:pPr>
      <w:r w:rsidRPr="00C648F4">
        <w:t xml:space="preserve">DQL – </w:t>
      </w:r>
      <w:r w:rsidRPr="00991203">
        <w:rPr>
          <w:i/>
        </w:rPr>
        <w:t>Data Query Language</w:t>
      </w:r>
      <w:r w:rsidRPr="00C648F4">
        <w:t xml:space="preserve"> (z ang. język zapytań do danych); zawiera polecenie SELECT zwracające dane</w:t>
      </w:r>
      <w:r w:rsidR="004326AA" w:rsidRPr="00C648F4">
        <w:t xml:space="preserve"> z</w:t>
      </w:r>
      <w:r w:rsidR="004326AA">
        <w:t> </w:t>
      </w:r>
      <w:r w:rsidRPr="00C648F4">
        <w:t>podanej tabeli.</w:t>
      </w:r>
    </w:p>
    <w:p w:rsidR="00991203" w:rsidRDefault="00221207" w:rsidP="00991203">
      <w:pPr>
        <w:pStyle w:val="Akapitzlist"/>
        <w:numPr>
          <w:ilvl w:val="0"/>
          <w:numId w:val="46"/>
        </w:numPr>
      </w:pPr>
      <w:r w:rsidRPr="00991203">
        <w:t xml:space="preserve">DML – </w:t>
      </w:r>
      <w:r w:rsidRPr="00991203">
        <w:rPr>
          <w:i/>
        </w:rPr>
        <w:t>Data Manipulation Language</w:t>
      </w:r>
      <w:r w:rsidRPr="00991203">
        <w:t xml:space="preserve"> (z ang. język manipulacji danymi); zawiera polecenia INSERT, UPDATE</w:t>
      </w:r>
      <w:r w:rsidR="004326AA" w:rsidRPr="00991203">
        <w:t xml:space="preserve"> i</w:t>
      </w:r>
      <w:r w:rsidR="004326AA">
        <w:t> </w:t>
      </w:r>
      <w:r w:rsidRPr="00991203">
        <w:t>DELETE, które odpowiednio wstawiają, modyfikują</w:t>
      </w:r>
      <w:r w:rsidR="004326AA" w:rsidRPr="00991203">
        <w:t xml:space="preserve"> i</w:t>
      </w:r>
      <w:r w:rsidR="004326AA">
        <w:t> </w:t>
      </w:r>
      <w:r w:rsidRPr="00991203">
        <w:t>usuwają dane</w:t>
      </w:r>
      <w:r w:rsidR="004326AA" w:rsidRPr="00991203">
        <w:t xml:space="preserve"> z</w:t>
      </w:r>
      <w:r w:rsidR="004326AA">
        <w:t> </w:t>
      </w:r>
      <w:r w:rsidRPr="00991203">
        <w:t>tabeli.</w:t>
      </w:r>
    </w:p>
    <w:p w:rsidR="00991203" w:rsidRDefault="00221207" w:rsidP="00991203">
      <w:pPr>
        <w:pStyle w:val="Akapitzlist"/>
        <w:numPr>
          <w:ilvl w:val="0"/>
          <w:numId w:val="46"/>
        </w:numPr>
      </w:pPr>
      <w:r>
        <w:t xml:space="preserve">DDL – </w:t>
      </w:r>
      <w:r w:rsidRPr="00991203">
        <w:rPr>
          <w:i/>
        </w:rPr>
        <w:t>Data Definition Language</w:t>
      </w:r>
      <w:r>
        <w:t xml:space="preserve"> (z ang. język definiowania danych); składa się</w:t>
      </w:r>
      <w:r w:rsidR="004326AA">
        <w:t xml:space="preserve"> z </w:t>
      </w:r>
      <w:r>
        <w:t>poleceń CREATE, ALTER</w:t>
      </w:r>
      <w:r w:rsidR="004326AA">
        <w:t xml:space="preserve"> i </w:t>
      </w:r>
      <w:r>
        <w:t>DROP (TABLE/INDEX/VIEW), służące do tworzenia, modyfikacji</w:t>
      </w:r>
      <w:r w:rsidR="004326AA">
        <w:t xml:space="preserve"> i </w:t>
      </w:r>
      <w:r>
        <w:t>usuwania tabel, indeksów</w:t>
      </w:r>
      <w:r w:rsidR="004326AA">
        <w:t xml:space="preserve"> i </w:t>
      </w:r>
      <w:r>
        <w:t>widoków.</w:t>
      </w:r>
    </w:p>
    <w:p w:rsidR="00991203" w:rsidRDefault="00221207" w:rsidP="00991203">
      <w:pPr>
        <w:pStyle w:val="Akapitzlist"/>
        <w:numPr>
          <w:ilvl w:val="0"/>
          <w:numId w:val="46"/>
        </w:numPr>
      </w:pPr>
      <w:r>
        <w:t xml:space="preserve">DCL – </w:t>
      </w:r>
      <w:r w:rsidRPr="00991203">
        <w:rPr>
          <w:i/>
        </w:rPr>
        <w:t>Data Control Language</w:t>
      </w:r>
      <w:r>
        <w:t xml:space="preserve"> (z ang. język kontroli nad danymi); obejmuje polecenia CRAETE USER, GRANT, DENY</w:t>
      </w:r>
      <w:r w:rsidR="004326AA">
        <w:t xml:space="preserve"> i </w:t>
      </w:r>
      <w:r>
        <w:t>REVOKE, pozwalające na nadanie uprawnień, zabronienie wykonania operacji lub odebranie uprawnień.</w:t>
      </w:r>
    </w:p>
    <w:p w:rsidR="00221207" w:rsidRPr="0069064E" w:rsidRDefault="00221207" w:rsidP="00991203">
      <w:pPr>
        <w:pStyle w:val="Akapitzlist"/>
        <w:numPr>
          <w:ilvl w:val="0"/>
          <w:numId w:val="46"/>
        </w:numPr>
      </w:pPr>
      <w:r>
        <w:t xml:space="preserve">TCL – </w:t>
      </w:r>
      <w:r w:rsidRPr="00991203">
        <w:rPr>
          <w:i/>
        </w:rPr>
        <w:t>Transactional Control Language</w:t>
      </w:r>
      <w:r>
        <w:t xml:space="preserve"> (z ang. język kontroli nad transakcjami); składa się</w:t>
      </w:r>
      <w:r w:rsidR="004326AA">
        <w:t xml:space="preserve"> z </w:t>
      </w:r>
      <w:r>
        <w:t>poleceń COMMIT</w:t>
      </w:r>
      <w:r w:rsidR="004326AA">
        <w:t xml:space="preserve"> i </w:t>
      </w:r>
      <w:r>
        <w:t>ROLLBACK służących do zatwierdzania</w:t>
      </w:r>
      <w:r w:rsidR="004326AA">
        <w:t xml:space="preserve"> i </w:t>
      </w:r>
      <w:r>
        <w:t>wycofywania zmian</w:t>
      </w:r>
      <w:r w:rsidR="004326AA">
        <w:t xml:space="preserve"> z </w:t>
      </w:r>
      <w:r>
        <w:t>transakcji.</w:t>
      </w:r>
    </w:p>
    <w:p w:rsidR="000904F6" w:rsidRDefault="00221207" w:rsidP="000904F6">
      <w:r>
        <w:t>Choć operatory mają zastosowanie</w:t>
      </w:r>
      <w:r w:rsidR="004326AA">
        <w:t xml:space="preserve"> w </w:t>
      </w:r>
      <w:r>
        <w:t>dowolnej instrukcji, najczęściej wykorzystywaną</w:t>
      </w:r>
      <w:r w:rsidR="004326AA">
        <w:t xml:space="preserve"> w </w:t>
      </w:r>
      <w:r>
        <w:t>pracy instrukcją będzie SELECT,</w:t>
      </w:r>
      <w:r w:rsidR="004326AA">
        <w:t xml:space="preserve"> w </w:t>
      </w:r>
      <w:r>
        <w:t>związku</w:t>
      </w:r>
      <w:r w:rsidR="004326AA">
        <w:t xml:space="preserve"> z </w:t>
      </w:r>
      <w:r>
        <w:t>tym zostanie ona o</w:t>
      </w:r>
      <w:r w:rsidR="00674090">
        <w:t>pisana szerzej.</w:t>
      </w:r>
      <w:r w:rsidR="00691D6E">
        <w:t xml:space="preserve"> </w:t>
      </w:r>
      <w:r>
        <w:t>Przedstawiona składnia zapytania</w:t>
      </w:r>
      <w:r w:rsidR="004326AA">
        <w:t xml:space="preserve"> z </w:t>
      </w:r>
      <w:r>
        <w:t>użyciem instrukcji SELECT jest oparta</w:t>
      </w:r>
      <w:r w:rsidR="004326AA">
        <w:t xml:space="preserve"> o </w:t>
      </w:r>
      <w:r>
        <w:t>dokumentację bazy PostgreSQL:</w:t>
      </w:r>
      <w:r w:rsidR="000904F6" w:rsidRPr="000904F6">
        <w:t xml:space="preserve"> </w:t>
      </w:r>
    </w:p>
    <w:p w:rsidR="000904F6" w:rsidRPr="00EA7E71" w:rsidRDefault="000904F6" w:rsidP="00881FB7">
      <w:pPr>
        <w:pStyle w:val="Kod"/>
      </w:pPr>
      <w:r w:rsidRPr="00EA7E71">
        <w:t>SELECT [</w:t>
      </w:r>
      <w:r>
        <w:t xml:space="preserve"> ALL | </w:t>
      </w:r>
      <w:r w:rsidRPr="00EA7E71">
        <w:t xml:space="preserve">DISTINCT [ ON ( </w:t>
      </w:r>
      <w:r w:rsidRPr="00EA7E71">
        <w:rPr>
          <w:b/>
          <w:bCs/>
          <w:i/>
          <w:iCs/>
        </w:rPr>
        <w:t>expression</w:t>
      </w:r>
      <w:r w:rsidRPr="00EA7E71">
        <w:t xml:space="preserve"> [, ...] ) ] ]</w:t>
      </w:r>
    </w:p>
    <w:p w:rsidR="000904F6" w:rsidRPr="00EA7E71" w:rsidRDefault="000904F6" w:rsidP="00881FB7">
      <w:pPr>
        <w:pStyle w:val="Kod"/>
      </w:pPr>
      <w:r w:rsidRPr="00EA7E71">
        <w:t xml:space="preserve">    [ * | </w:t>
      </w:r>
      <w:r w:rsidRPr="00EA7E71">
        <w:rPr>
          <w:b/>
          <w:bCs/>
          <w:i/>
          <w:iCs/>
        </w:rPr>
        <w:t>expression</w:t>
      </w:r>
      <w:r w:rsidRPr="00EA7E71">
        <w:t xml:space="preserve"> [ [ AS ] </w:t>
      </w:r>
      <w:r w:rsidRPr="00EA7E71">
        <w:rPr>
          <w:b/>
          <w:bCs/>
          <w:i/>
          <w:iCs/>
        </w:rPr>
        <w:t>output_name</w:t>
      </w:r>
      <w:r w:rsidRPr="00EA7E71">
        <w:t xml:space="preserve"> ] [, ...] ]</w:t>
      </w:r>
    </w:p>
    <w:p w:rsidR="000904F6" w:rsidRPr="00EA7E71" w:rsidRDefault="000904F6" w:rsidP="00881FB7">
      <w:pPr>
        <w:pStyle w:val="Kod"/>
      </w:pPr>
      <w:r w:rsidRPr="00EA7E71">
        <w:t xml:space="preserve">    [ FROM </w:t>
      </w:r>
      <w:r w:rsidRPr="00EA7E71">
        <w:rPr>
          <w:b/>
          <w:bCs/>
          <w:i/>
          <w:iCs/>
        </w:rPr>
        <w:t>from_item</w:t>
      </w:r>
      <w:r w:rsidRPr="00EA7E71">
        <w:t xml:space="preserve"> [, ...] ]</w:t>
      </w:r>
    </w:p>
    <w:p w:rsidR="000904F6" w:rsidRPr="00EA7E71" w:rsidRDefault="000904F6" w:rsidP="00881FB7">
      <w:pPr>
        <w:pStyle w:val="Kod"/>
      </w:pPr>
      <w:r w:rsidRPr="00EA7E71">
        <w:t xml:space="preserve">    [ WHERE </w:t>
      </w:r>
      <w:r w:rsidRPr="00EA7E71">
        <w:rPr>
          <w:b/>
          <w:bCs/>
          <w:i/>
          <w:iCs/>
        </w:rPr>
        <w:t>condition</w:t>
      </w:r>
      <w:r w:rsidRPr="00EA7E71">
        <w:t xml:space="preserve"> ]</w:t>
      </w:r>
    </w:p>
    <w:p w:rsidR="000904F6" w:rsidRPr="00EA7E71" w:rsidRDefault="000904F6" w:rsidP="00881FB7">
      <w:pPr>
        <w:pStyle w:val="Kod"/>
      </w:pPr>
      <w:r w:rsidRPr="00EA7E71">
        <w:lastRenderedPageBreak/>
        <w:t xml:space="preserve">    [ GROUP BY </w:t>
      </w:r>
      <w:r w:rsidRPr="00EA7E71">
        <w:rPr>
          <w:b/>
          <w:bCs/>
          <w:i/>
          <w:iCs/>
        </w:rPr>
        <w:t>grouping_element</w:t>
      </w:r>
      <w:r w:rsidRPr="00EA7E71">
        <w:t xml:space="preserve"> [, ...] ]</w:t>
      </w:r>
    </w:p>
    <w:p w:rsidR="000904F6" w:rsidRPr="00EA7E71" w:rsidRDefault="000904F6" w:rsidP="00881FB7">
      <w:pPr>
        <w:pStyle w:val="Kod"/>
      </w:pPr>
      <w:r w:rsidRPr="00EA7E71">
        <w:t xml:space="preserve">    [ HAVING </w:t>
      </w:r>
      <w:r w:rsidRPr="00EA7E71">
        <w:rPr>
          <w:b/>
          <w:bCs/>
          <w:i/>
          <w:iCs/>
        </w:rPr>
        <w:t>condition</w:t>
      </w:r>
      <w:r w:rsidRPr="00EA7E71">
        <w:t xml:space="preserve"> [, ...] ]</w:t>
      </w:r>
    </w:p>
    <w:p w:rsidR="000904F6" w:rsidRPr="00EA7E71" w:rsidRDefault="000904F6" w:rsidP="00881FB7">
      <w:pPr>
        <w:pStyle w:val="Kod"/>
      </w:pPr>
      <w:r w:rsidRPr="00EA7E71">
        <w:t xml:space="preserve">    [ ORDER BY </w:t>
      </w:r>
      <w:r w:rsidRPr="00EA7E71">
        <w:rPr>
          <w:b/>
          <w:bCs/>
          <w:i/>
          <w:iCs/>
        </w:rPr>
        <w:t>expression</w:t>
      </w:r>
      <w:r w:rsidRPr="00EA7E71">
        <w:t xml:space="preserve"> [ ASC | DESC | USING </w:t>
      </w:r>
      <w:r w:rsidRPr="00EA7E71">
        <w:rPr>
          <w:b/>
          <w:bCs/>
          <w:i/>
          <w:iCs/>
        </w:rPr>
        <w:t>operator</w:t>
      </w:r>
      <w:r w:rsidRPr="00EA7E71">
        <w:t xml:space="preserve"> ] [ NULLS { FIRST | LAST } ] [, ...] ]</w:t>
      </w:r>
    </w:p>
    <w:p w:rsidR="000904F6" w:rsidRPr="00EA7E71" w:rsidRDefault="000904F6" w:rsidP="00881FB7">
      <w:pPr>
        <w:pStyle w:val="Kod"/>
      </w:pPr>
      <w:r w:rsidRPr="00EA7E71">
        <w:t xml:space="preserve">    [ LIMIT { </w:t>
      </w:r>
      <w:r w:rsidRPr="00EA7E71">
        <w:rPr>
          <w:b/>
          <w:bCs/>
          <w:i/>
          <w:iCs/>
        </w:rPr>
        <w:t>count</w:t>
      </w:r>
      <w:r w:rsidRPr="00EA7E71">
        <w:t xml:space="preserve"> | ALL } ]</w:t>
      </w:r>
    </w:p>
    <w:p w:rsidR="000904F6" w:rsidRPr="00EA7E71" w:rsidRDefault="000904F6" w:rsidP="00881FB7">
      <w:pPr>
        <w:pStyle w:val="Kod"/>
      </w:pPr>
      <w:r w:rsidRPr="00EA7E71">
        <w:t xml:space="preserve">    [ OFFSET </w:t>
      </w:r>
      <w:r w:rsidRPr="00EA7E71">
        <w:rPr>
          <w:b/>
          <w:bCs/>
          <w:i/>
          <w:iCs/>
        </w:rPr>
        <w:t>start</w:t>
      </w:r>
      <w:r w:rsidRPr="00EA7E71">
        <w:t xml:space="preserve"> [ ROW | ROWS ] ]</w:t>
      </w:r>
    </w:p>
    <w:p w:rsidR="00221207" w:rsidRPr="00EA7E71" w:rsidRDefault="00221207" w:rsidP="000904F6"/>
    <w:p w:rsidR="00221207" w:rsidRDefault="00221207" w:rsidP="00221207">
      <w:r>
        <w:t xml:space="preserve">Klauzula </w:t>
      </w:r>
      <w:r w:rsidRPr="00221207">
        <w:rPr>
          <w:rStyle w:val="KodZnak"/>
        </w:rPr>
        <w:t>SELECT</w:t>
      </w:r>
      <w:r>
        <w:t xml:space="preserve"> przyjmuje najpierw ciąg wyrażeń do zwrócenia</w:t>
      </w:r>
      <w:r w:rsidR="004326AA">
        <w:t xml:space="preserve"> w </w:t>
      </w:r>
      <w:r>
        <w:t>wyniku.</w:t>
      </w:r>
      <w:r w:rsidR="004326AA">
        <w:t xml:space="preserve"> W </w:t>
      </w:r>
      <w:r>
        <w:t xml:space="preserve">celu zwrócenia wszystkich kolumn można wykorzystać znak </w:t>
      </w:r>
      <w:r w:rsidRPr="00221207">
        <w:rPr>
          <w:rStyle w:val="KodZnak"/>
        </w:rPr>
        <w:t>*</w:t>
      </w:r>
      <w:r>
        <w:t xml:space="preserve">. Domyślnie uzupełniane słowo kluczowe </w:t>
      </w:r>
      <w:r w:rsidRPr="00221207">
        <w:rPr>
          <w:rStyle w:val="KodZnak"/>
        </w:rPr>
        <w:t>ALL</w:t>
      </w:r>
      <w:r>
        <w:t xml:space="preserve"> powoduje zwrócenie wszystkich wyników zapytania, wliczając duplikaty. Po dodaniu słowa kluczowego </w:t>
      </w:r>
      <w:r w:rsidRPr="00221207">
        <w:rPr>
          <w:rStyle w:val="KodZnak"/>
        </w:rPr>
        <w:t>DISTINCT</w:t>
      </w:r>
      <w:r>
        <w:t>, duplikaty nie są zwracane</w:t>
      </w:r>
      <w:r w:rsidR="004326AA">
        <w:t xml:space="preserve"> w </w:t>
      </w:r>
      <w:r>
        <w:t>wyniku zapytania,</w:t>
      </w:r>
      <w:r w:rsidR="004326AA">
        <w:t xml:space="preserve"> a </w:t>
      </w:r>
      <w:r w:rsidRPr="00221207">
        <w:rPr>
          <w:rStyle w:val="KodZnak"/>
        </w:rPr>
        <w:t>DISTINCT ON</w:t>
      </w:r>
      <w:r>
        <w:t xml:space="preserve"> usuwa zduplikowane wiersze odpowiadające podanym wyrażeniom. </w:t>
      </w:r>
    </w:p>
    <w:p w:rsidR="00221207" w:rsidRDefault="00221207" w:rsidP="00221207">
      <w:r>
        <w:t>Następnie obliczany jest wynik elementów</w:t>
      </w:r>
      <w:r w:rsidR="004326AA">
        <w:t xml:space="preserve"> z </w:t>
      </w:r>
      <w:r>
        <w:t xml:space="preserve">klauzuli </w:t>
      </w:r>
      <w:r w:rsidRPr="00221207">
        <w:rPr>
          <w:rStyle w:val="KodZnak"/>
        </w:rPr>
        <w:t>FROM</w:t>
      </w:r>
      <w:r>
        <w:t>. Może być to jeden lub więcej elementów, na które składają się: nazwy tabel, zagnieżdżone instrukcje, nazwy funkcji</w:t>
      </w:r>
      <w:r w:rsidR="004326AA">
        <w:t xml:space="preserve"> i </w:t>
      </w:r>
      <w:r>
        <w:t>złączenia (</w:t>
      </w:r>
      <w:r w:rsidRPr="00221207">
        <w:rPr>
          <w:rStyle w:val="KodZnak"/>
        </w:rPr>
        <w:t>JOIN</w:t>
      </w:r>
      <w:r>
        <w:t>).</w:t>
      </w:r>
      <w:r w:rsidR="004326AA">
        <w:t xml:space="preserve"> W </w:t>
      </w:r>
      <w:r>
        <w:t xml:space="preserve">przypadku występowania wielu elementów, zawartość ich wierszy jest łączona. Po słowie kluczowym </w:t>
      </w:r>
      <w:r w:rsidRPr="00221207">
        <w:rPr>
          <w:rStyle w:val="KodZnak"/>
        </w:rPr>
        <w:t>ON</w:t>
      </w:r>
      <w:r>
        <w:t xml:space="preserve"> wymagane jest podanie predykatu określającego warunek złączenia tabel. Klauzula </w:t>
      </w:r>
      <w:r w:rsidRPr="00221207">
        <w:rPr>
          <w:rStyle w:val="KodZnak"/>
        </w:rPr>
        <w:t>JOIN</w:t>
      </w:r>
      <w:r>
        <w:t xml:space="preserve"> pozwala na złączenie dwóch elementów przyjmowanych przez klauzulę </w:t>
      </w:r>
      <w:r w:rsidRPr="00221207">
        <w:rPr>
          <w:rStyle w:val="KodZnak"/>
        </w:rPr>
        <w:t>FROM</w:t>
      </w:r>
      <w:r>
        <w:t xml:space="preserve">. </w:t>
      </w:r>
      <w:r w:rsidRPr="00221207">
        <w:rPr>
          <w:rStyle w:val="KodZnak"/>
        </w:rPr>
        <w:t>CROSS</w:t>
      </w:r>
      <w:r>
        <w:t xml:space="preserve"> oraz </w:t>
      </w:r>
      <w:r w:rsidRPr="00221207">
        <w:rPr>
          <w:rStyle w:val="KodZnak"/>
        </w:rPr>
        <w:t>INNER JOIN</w:t>
      </w:r>
      <w:r>
        <w:t xml:space="preserve"> zwracają proste złączenie, takie jakie powstaje przy podaniu wielu elementów do klauzuli </w:t>
      </w:r>
      <w:r w:rsidRPr="00221207">
        <w:rPr>
          <w:rStyle w:val="KodZnak"/>
        </w:rPr>
        <w:t>FROM</w:t>
      </w:r>
      <w:r>
        <w:t xml:space="preserve">, ograniczone jednak warunkiem następującym po słowie kluczowym </w:t>
      </w:r>
      <w:r w:rsidRPr="00221207">
        <w:rPr>
          <w:rStyle w:val="KodZnak"/>
        </w:rPr>
        <w:t>ON</w:t>
      </w:r>
      <w:r>
        <w:t xml:space="preserve">. Można je zastąpić przy użyciu klauzul </w:t>
      </w:r>
      <w:r w:rsidRPr="00221207">
        <w:rPr>
          <w:rStyle w:val="KodZnak"/>
        </w:rPr>
        <w:t>FROM</w:t>
      </w:r>
      <w:r w:rsidR="004326AA">
        <w:t xml:space="preserve"> i </w:t>
      </w:r>
      <w:r w:rsidRPr="00221207">
        <w:rPr>
          <w:rStyle w:val="KodZnak"/>
        </w:rPr>
        <w:t>WHERE</w:t>
      </w:r>
      <w:r>
        <w:t xml:space="preserve">. </w:t>
      </w:r>
      <w:r w:rsidRPr="00221207">
        <w:rPr>
          <w:rStyle w:val="KodZnak"/>
        </w:rPr>
        <w:t>LEFT OUTER JOIN</w:t>
      </w:r>
      <w:r>
        <w:t xml:space="preserve"> zwraca natomiast złączone elementy obu tabel, wraz</w:t>
      </w:r>
      <w:r w:rsidR="004326AA">
        <w:t xml:space="preserve"> z </w:t>
      </w:r>
      <w:r>
        <w:t>elementami tabeli po lewej stronie, które nie mogły zostać dopasowane przy użyciu warunku</w:t>
      </w:r>
      <w:r w:rsidR="004326AA">
        <w:t xml:space="preserve"> i </w:t>
      </w:r>
      <w:r>
        <w:t>w których brakujące pola zostały zastąpione</w:t>
      </w:r>
      <w:r w:rsidR="008D075E">
        <w:t xml:space="preserve"> wartościami</w:t>
      </w:r>
      <w:r>
        <w:t xml:space="preserve"> </w:t>
      </w:r>
      <w:r w:rsidRPr="00221207">
        <w:rPr>
          <w:rStyle w:val="KodZnak"/>
        </w:rPr>
        <w:t>NULL</w:t>
      </w:r>
      <w:r>
        <w:t xml:space="preserve">. Analogicznie, </w:t>
      </w:r>
      <w:r w:rsidRPr="00221207">
        <w:rPr>
          <w:rStyle w:val="KodZnak"/>
        </w:rPr>
        <w:t>RIGHT OUTER JOIN</w:t>
      </w:r>
      <w:r>
        <w:t xml:space="preserve"> zwraca złączone elementy obu tabel wraz</w:t>
      </w:r>
      <w:r w:rsidR="004326AA">
        <w:t xml:space="preserve"> z </w:t>
      </w:r>
      <w:r>
        <w:t>niedopasowanymi elementami prawej tabeli,</w:t>
      </w:r>
      <w:r w:rsidR="004326AA">
        <w:t xml:space="preserve"> a </w:t>
      </w:r>
      <w:r w:rsidRPr="00221207">
        <w:rPr>
          <w:rStyle w:val="KodZnak"/>
        </w:rPr>
        <w:t>FULL OUTER JOIN</w:t>
      </w:r>
      <w:r>
        <w:t xml:space="preserve"> zwraca złączone</w:t>
      </w:r>
      <w:r w:rsidR="004326AA">
        <w:t xml:space="preserve"> i </w:t>
      </w:r>
      <w:r>
        <w:t>niedopasowane elementy obu tabel,</w:t>
      </w:r>
      <w:r w:rsidR="004326AA">
        <w:t xml:space="preserve"> w </w:t>
      </w:r>
      <w:r>
        <w:t xml:space="preserve">których brakujące pola przyjmują wartość </w:t>
      </w:r>
      <w:r w:rsidRPr="00221207">
        <w:rPr>
          <w:rStyle w:val="KodZnak"/>
        </w:rPr>
        <w:t>NULL</w:t>
      </w:r>
      <w:r>
        <w:t>.</w:t>
      </w:r>
    </w:p>
    <w:p w:rsidR="00221207" w:rsidRDefault="00221207" w:rsidP="00221207">
      <w:r>
        <w:t xml:space="preserve">Jeśli zostanie podana klauzula </w:t>
      </w:r>
      <w:r w:rsidRPr="00221207">
        <w:rPr>
          <w:rStyle w:val="KodZnak"/>
        </w:rPr>
        <w:t>WHERE</w:t>
      </w:r>
      <w:r>
        <w:t>, wynik będzie zawierał jedynie wiersze spełniające podane</w:t>
      </w:r>
      <w:r w:rsidR="004326AA">
        <w:t xml:space="preserve"> w </w:t>
      </w:r>
      <w:r>
        <w:t xml:space="preserve">niej predykaty, które mogą być połączone operatorami logicznymi </w:t>
      </w:r>
      <w:r w:rsidRPr="00221207">
        <w:rPr>
          <w:rStyle w:val="KodZnak"/>
        </w:rPr>
        <w:t>AND</w:t>
      </w:r>
      <w:r w:rsidR="004326AA">
        <w:t xml:space="preserve"> i </w:t>
      </w:r>
      <w:r w:rsidRPr="00221207">
        <w:rPr>
          <w:rStyle w:val="KodZnak"/>
        </w:rPr>
        <w:t>OR</w:t>
      </w:r>
      <w:r>
        <w:t>.</w:t>
      </w:r>
    </w:p>
    <w:p w:rsidR="00221207" w:rsidRDefault="00221207" w:rsidP="00221207">
      <w:r>
        <w:t xml:space="preserve">Kolejna, opcjonalna klauzula </w:t>
      </w:r>
      <w:r w:rsidRPr="00221207">
        <w:rPr>
          <w:rStyle w:val="KodZnak"/>
        </w:rPr>
        <w:t>GROUP BY</w:t>
      </w:r>
      <w:r>
        <w:t xml:space="preserve"> pozwala na złączenie wielu wierszy, które spełniają warunki grupowania,</w:t>
      </w:r>
      <w:r w:rsidR="004326AA">
        <w:t xml:space="preserve"> w </w:t>
      </w:r>
      <w:r>
        <w:t>pojedyncze wiersze dzielące pola</w:t>
      </w:r>
      <w:r w:rsidR="004326AA">
        <w:t xml:space="preserve"> z </w:t>
      </w:r>
      <w:r>
        <w:t xml:space="preserve">tymi samymi wartościami. Funkcje agregujące (np. </w:t>
      </w:r>
      <w:r w:rsidRPr="00221207">
        <w:rPr>
          <w:rStyle w:val="KodZnak"/>
        </w:rPr>
        <w:t>COUNT</w:t>
      </w:r>
      <w:r>
        <w:t xml:space="preserve">, </w:t>
      </w:r>
      <w:r w:rsidRPr="00221207">
        <w:rPr>
          <w:rStyle w:val="KodZnak"/>
        </w:rPr>
        <w:t>AVG</w:t>
      </w:r>
      <w:r>
        <w:t xml:space="preserve">, </w:t>
      </w:r>
      <w:r w:rsidRPr="00221207">
        <w:rPr>
          <w:rStyle w:val="KodZnak"/>
        </w:rPr>
        <w:t>SUM</w:t>
      </w:r>
      <w:r>
        <w:t xml:space="preserve">, </w:t>
      </w:r>
      <w:r w:rsidRPr="00221207">
        <w:rPr>
          <w:rStyle w:val="KodZnak"/>
        </w:rPr>
        <w:t>MAX</w:t>
      </w:r>
      <w:r>
        <w:t xml:space="preserve">, </w:t>
      </w:r>
      <w:r w:rsidRPr="00221207">
        <w:rPr>
          <w:rStyle w:val="KodZnak"/>
        </w:rPr>
        <w:t>MIN</w:t>
      </w:r>
      <w:r>
        <w:t>) zostaną wykonane na wierszach grup, tworząc oddzielne wyniki dla każdej</w:t>
      </w:r>
      <w:r w:rsidR="004326AA">
        <w:t xml:space="preserve"> z </w:t>
      </w:r>
      <w:r>
        <w:t xml:space="preserve">nich. Klauzula </w:t>
      </w:r>
      <w:r w:rsidRPr="00221207">
        <w:rPr>
          <w:rStyle w:val="KodZnak"/>
        </w:rPr>
        <w:t>HAVING</w:t>
      </w:r>
      <w:r>
        <w:t xml:space="preserve">, podobnie jak </w:t>
      </w:r>
      <w:r w:rsidRPr="00221207">
        <w:rPr>
          <w:rStyle w:val="KodZnak"/>
        </w:rPr>
        <w:t>WHERE</w:t>
      </w:r>
      <w:r>
        <w:t xml:space="preserve">, przyjmuje predykaty sprowadzane do wartości logicznej, jednak </w:t>
      </w:r>
      <w:r>
        <w:lastRenderedPageBreak/>
        <w:t xml:space="preserve">nie mogą być użyte kolumny niezgrupowane bądź niebędące funkcjami agregującymi. Klauzula </w:t>
      </w:r>
      <w:r w:rsidRPr="00221207">
        <w:rPr>
          <w:rStyle w:val="KodZnak"/>
        </w:rPr>
        <w:t>HAVING</w:t>
      </w:r>
      <w:r>
        <w:t xml:space="preserve"> jest aplikowana na zapytania zawierające wiersze zgrupowane,</w:t>
      </w:r>
      <w:r w:rsidR="004326AA">
        <w:t xml:space="preserve"> a </w:t>
      </w:r>
      <w:r>
        <w:t xml:space="preserve">zatem po zgrupowaniu ich przy użyciu </w:t>
      </w:r>
      <w:r w:rsidRPr="00221207">
        <w:rPr>
          <w:rStyle w:val="KodZnak"/>
        </w:rPr>
        <w:t>GROUP BY</w:t>
      </w:r>
      <w:r>
        <w:t xml:space="preserve">. Jeżeli klauzula </w:t>
      </w:r>
      <w:r w:rsidRPr="00221207">
        <w:rPr>
          <w:rStyle w:val="KodZnak"/>
        </w:rPr>
        <w:t>GROUP BY</w:t>
      </w:r>
      <w:r>
        <w:t xml:space="preserve"> nie występuje</w:t>
      </w:r>
      <w:r w:rsidR="004326AA">
        <w:t xml:space="preserve"> w </w:t>
      </w:r>
      <w:r>
        <w:t>zapytaniu, jest ono automatycznie przekształcane</w:t>
      </w:r>
      <w:r w:rsidR="004326AA">
        <w:t xml:space="preserve"> w </w:t>
      </w:r>
      <w:r>
        <w:t xml:space="preserve">zapytanie zgrupowane. </w:t>
      </w:r>
    </w:p>
    <w:p w:rsidR="00221207" w:rsidRDefault="00221207" w:rsidP="00221207">
      <w:r>
        <w:t xml:space="preserve">Klauzula </w:t>
      </w:r>
      <w:r w:rsidRPr="00221207">
        <w:rPr>
          <w:rStyle w:val="KodZnak"/>
        </w:rPr>
        <w:t>ORDER BY</w:t>
      </w:r>
      <w:r>
        <w:t xml:space="preserve"> przyjmuje listę wyrażeń</w:t>
      </w:r>
      <w:r w:rsidR="004326AA">
        <w:t xml:space="preserve"> w </w:t>
      </w:r>
      <w:r>
        <w:t>postaci nazw lub liczb porządkowych kolumn wynikowych lub wyrażeń utworzonych</w:t>
      </w:r>
      <w:r w:rsidR="004326AA">
        <w:t xml:space="preserve"> z </w:t>
      </w:r>
      <w:r>
        <w:t xml:space="preserve">kolumn wejściowych. Liczbę porządkową kolumny można użyć, gdy nazwy kolumn wynikowych powtarzają się, czego można jednak uniknąć stosując operator </w:t>
      </w:r>
      <w:r w:rsidRPr="00221207">
        <w:rPr>
          <w:rStyle w:val="KodZnak"/>
        </w:rPr>
        <w:t>AS</w:t>
      </w:r>
      <w:r>
        <w:t xml:space="preserve">. Do każdego wyrażenia można dodać słowo kluczowe </w:t>
      </w:r>
      <w:r w:rsidRPr="00221207">
        <w:rPr>
          <w:rStyle w:val="KodZnak"/>
        </w:rPr>
        <w:t>DESC</w:t>
      </w:r>
      <w:r w:rsidRPr="00950985">
        <w:t>,</w:t>
      </w:r>
      <w:r>
        <w:t xml:space="preserve"> aby posortować wyniki malejąco. Domyślnie przyjmowana jest wartość </w:t>
      </w:r>
      <w:r w:rsidRPr="00221207">
        <w:rPr>
          <w:rStyle w:val="KodZnak"/>
        </w:rPr>
        <w:t>ASC</w:t>
      </w:r>
      <w:r>
        <w:t xml:space="preserve"> – sortowanie rosnące. Dopuszczalne jest również użycie własnych operatorów sortowania. Ostatnim elementem wyrażenia są słowa kluczowe </w:t>
      </w:r>
      <w:r w:rsidRPr="00221207">
        <w:rPr>
          <w:rStyle w:val="KodZnak"/>
        </w:rPr>
        <w:t>NULLS LAST</w:t>
      </w:r>
      <w:r w:rsidR="004326AA">
        <w:t xml:space="preserve"> i </w:t>
      </w:r>
      <w:r w:rsidRPr="00221207">
        <w:rPr>
          <w:rStyle w:val="KodZnak"/>
        </w:rPr>
        <w:t>NULLS FIRST</w:t>
      </w:r>
      <w:r>
        <w:t>. Oznaczają one odpowiednio posortowanie wierszy</w:t>
      </w:r>
      <w:r w:rsidR="004326AA">
        <w:t xml:space="preserve"> z </w:t>
      </w:r>
      <w:r>
        <w:t xml:space="preserve">wartościami </w:t>
      </w:r>
      <w:r w:rsidRPr="00221207">
        <w:rPr>
          <w:rStyle w:val="KodZnak"/>
        </w:rPr>
        <w:t>NULL</w:t>
      </w:r>
      <w:r>
        <w:t xml:space="preserve"> jako ostatnie</w:t>
      </w:r>
      <w:r w:rsidR="004326AA">
        <w:t xml:space="preserve"> i </w:t>
      </w:r>
      <w:r>
        <w:t>jako pierwsze. Domyślnie przyjęto, że</w:t>
      </w:r>
      <w:r w:rsidR="004326AA">
        <w:t xml:space="preserve"> w </w:t>
      </w:r>
      <w:r>
        <w:t xml:space="preserve">przypadku sortowania rosnącego wartości </w:t>
      </w:r>
      <w:r w:rsidRPr="00221207">
        <w:rPr>
          <w:rStyle w:val="KodZnak"/>
        </w:rPr>
        <w:t>NULL</w:t>
      </w:r>
      <w:r>
        <w:t xml:space="preserve"> są wartościami ostatnimi,</w:t>
      </w:r>
      <w:r w:rsidR="004326AA">
        <w:t xml:space="preserve"> a </w:t>
      </w:r>
      <w:r>
        <w:t xml:space="preserve">w przypadku sortowania malejącego, wartości </w:t>
      </w:r>
      <w:r w:rsidRPr="00221207">
        <w:rPr>
          <w:rStyle w:val="KodZnak"/>
        </w:rPr>
        <w:t>NULL</w:t>
      </w:r>
      <w:r>
        <w:t xml:space="preserve"> znajdują się na początku.</w:t>
      </w:r>
    </w:p>
    <w:p w:rsidR="00221207" w:rsidRDefault="00221207" w:rsidP="00221207">
      <w:r>
        <w:t xml:space="preserve">Ostatnimi klauzulami są </w:t>
      </w:r>
      <w:r w:rsidRPr="00221207">
        <w:rPr>
          <w:rStyle w:val="KodZnak"/>
        </w:rPr>
        <w:t>LIMIT</w:t>
      </w:r>
      <w:r>
        <w:t xml:space="preserve"> oraz </w:t>
      </w:r>
      <w:r w:rsidRPr="00221207">
        <w:rPr>
          <w:rStyle w:val="KodZnak"/>
        </w:rPr>
        <w:t>OFFSET</w:t>
      </w:r>
      <w:r>
        <w:t>. Ograniczają one wyniki do zadanej liczby wierszy,</w:t>
      </w:r>
      <w:r w:rsidR="004326AA">
        <w:t xml:space="preserve"> a </w:t>
      </w:r>
      <w:r>
        <w:t>także pozwalają wyświetlić je</w:t>
      </w:r>
      <w:r w:rsidR="004326AA">
        <w:t xml:space="preserve"> z </w:t>
      </w:r>
      <w:r>
        <w:t>przesunięciem.</w:t>
      </w:r>
      <w:r w:rsidR="004326AA">
        <w:t xml:space="preserve"> W </w:t>
      </w:r>
      <w:r>
        <w:t xml:space="preserve">przypadku wykorzystywania tych klauzul ważne jest użycie klauzuli </w:t>
      </w:r>
      <w:r w:rsidRPr="00221207">
        <w:rPr>
          <w:rStyle w:val="KodZnak"/>
        </w:rPr>
        <w:t>ORDER BY</w:t>
      </w:r>
      <w:r>
        <w:t>, gdyż bez jej podania standard SQL nie gwarantuje zwracania wyników</w:t>
      </w:r>
      <w:r w:rsidR="004326AA">
        <w:t xml:space="preserve"> w </w:t>
      </w:r>
      <w:r>
        <w:t>tej samej kolejności</w:t>
      </w:r>
      <w:r w:rsidR="004326AA">
        <w:t xml:space="preserve"> i </w:t>
      </w:r>
      <w:r>
        <w:t>w rezultacie można otrzymać różne wyniki dla tego samego zapytania.</w:t>
      </w:r>
    </w:p>
    <w:p w:rsidR="00C33F41" w:rsidRDefault="00C33F41" w:rsidP="00C33F41">
      <w:pPr>
        <w:pStyle w:val="Nagwek3"/>
      </w:pPr>
      <w:r>
        <w:t>Funkcje</w:t>
      </w:r>
    </w:p>
    <w:p w:rsidR="00CA2B2C" w:rsidRDefault="00C33F41" w:rsidP="00CA2B2C">
      <w:r>
        <w:t>Funkcje pozawalają na wyodrębnienie zestawu instrukcji do wykonania pod określoną nazwą. Każda funkcja musi mieć zdefiniowane argumenty,</w:t>
      </w:r>
      <w:r w:rsidR="004326AA">
        <w:t xml:space="preserve"> a </w:t>
      </w:r>
      <w:r>
        <w:t>wykorzystać można wszystkie typy zarejestrowane wcześniej</w:t>
      </w:r>
      <w:r w:rsidR="004326AA">
        <w:t xml:space="preserve"> w </w:t>
      </w:r>
      <w:r>
        <w:t>bazie. Funkcja może przyjmować</w:t>
      </w:r>
      <w:r w:rsidR="00CA2B2C">
        <w:t xml:space="preserve"> również zmienną ilość argumentów tego samego typu (zawsze umieszczonych na końcu).</w:t>
      </w:r>
      <w:r w:rsidR="002517E8">
        <w:t xml:space="preserve"> Wspierane jest przeciążanie funkcji,</w:t>
      </w:r>
      <w:r w:rsidR="004326AA">
        <w:t xml:space="preserve"> a </w:t>
      </w:r>
      <w:r w:rsidR="002517E8">
        <w:t>zatem można zdefiniować wiele funkcji</w:t>
      </w:r>
      <w:r w:rsidR="004326AA">
        <w:t xml:space="preserve"> o </w:t>
      </w:r>
      <w:r w:rsidR="002517E8">
        <w:t>tej samej nazwie, ale</w:t>
      </w:r>
      <w:r w:rsidR="004326AA">
        <w:t xml:space="preserve"> o </w:t>
      </w:r>
      <w:r w:rsidR="002517E8">
        <w:t>różnych typach argumentów.</w:t>
      </w:r>
    </w:p>
    <w:p w:rsidR="00C33F41" w:rsidRPr="00C33F41" w:rsidRDefault="00C33F41" w:rsidP="00CA2B2C">
      <w:r>
        <w:t>PostgreSQL umożliwia na tworzenie funkcji</w:t>
      </w:r>
      <w:r w:rsidR="004326AA">
        <w:t xml:space="preserve"> w </w:t>
      </w:r>
      <w:r>
        <w:t>języku SQL, PL/pgSQL</w:t>
      </w:r>
      <w:r w:rsidR="004326AA">
        <w:t xml:space="preserve"> i </w:t>
      </w:r>
      <w:r>
        <w:t xml:space="preserve">C. </w:t>
      </w:r>
      <w:r w:rsidR="00CA2B2C">
        <w:t>Funkcje</w:t>
      </w:r>
      <w:r w:rsidR="004326AA">
        <w:t xml:space="preserve"> w </w:t>
      </w:r>
      <w:r w:rsidR="00CA2B2C">
        <w:t>języku SQL zawsze zwracają</w:t>
      </w:r>
      <w:r w:rsidR="004326AA">
        <w:t xml:space="preserve"> w </w:t>
      </w:r>
      <w:r w:rsidR="00CA2B2C">
        <w:t xml:space="preserve">wyniku ostatnie wyrażenie. </w:t>
      </w:r>
      <w:r>
        <w:t>Język PL/pgSQL (Procedural Language/PostgreSQL) wzbogaca SQL</w:t>
      </w:r>
      <w:r w:rsidR="004326AA">
        <w:t xml:space="preserve"> o </w:t>
      </w:r>
      <w:r>
        <w:t xml:space="preserve">elementy sterujące (pętle, instrukcje </w:t>
      </w:r>
      <w:r>
        <w:lastRenderedPageBreak/>
        <w:t>warunkowe)</w:t>
      </w:r>
      <w:r w:rsidR="004326AA">
        <w:t xml:space="preserve"> i </w:t>
      </w:r>
      <w:r>
        <w:t>zmienne.</w:t>
      </w:r>
      <w:r w:rsidR="004326AA">
        <w:t xml:space="preserve"> W </w:t>
      </w:r>
      <w:r w:rsidR="00CA2B2C">
        <w:t>celu zwiększenia wydajności,</w:t>
      </w:r>
      <w:r w:rsidR="004326AA">
        <w:t xml:space="preserve"> w </w:t>
      </w:r>
      <w:r w:rsidR="00CA2B2C">
        <w:t>języku C warto implementować funkcje, które będą wykonywane często</w:t>
      </w:r>
      <w:r w:rsidR="004326AA">
        <w:t xml:space="preserve"> i </w:t>
      </w:r>
      <w:r w:rsidR="00CA2B2C">
        <w:t xml:space="preserve">dla dużej ilości elementów, np. funkcje agregujące. </w:t>
      </w:r>
    </w:p>
    <w:p w:rsidR="00691D6E" w:rsidRDefault="00CA2B2C" w:rsidP="000A7A76">
      <w:r>
        <w:t>Przykładowa instrukcja wykorzystywana</w:t>
      </w:r>
      <w:r w:rsidR="004326AA">
        <w:t xml:space="preserve"> w </w:t>
      </w:r>
      <w:r>
        <w:t xml:space="preserve">pracy do </w:t>
      </w:r>
      <w:r w:rsidR="002517E8">
        <w:t>dodawania</w:t>
      </w:r>
      <w:r>
        <w:t xml:space="preserve"> typ</w:t>
      </w:r>
      <w:r w:rsidR="002517E8">
        <w:t>ów</w:t>
      </w:r>
      <w:r>
        <w:t xml:space="preserve"> rozmyty</w:t>
      </w:r>
      <w:r w:rsidR="002517E8">
        <w:t>ch do tabeli, została przedstawiona poniżej:</w:t>
      </w:r>
    </w:p>
    <w:p w:rsidR="002517E8" w:rsidRPr="002517E8" w:rsidRDefault="002517E8" w:rsidP="002517E8">
      <w:pPr>
        <w:pStyle w:val="Kod"/>
        <w:rPr>
          <w:color w:val="000000" w:themeColor="text1"/>
        </w:rPr>
      </w:pPr>
      <w:r w:rsidRPr="000A7A76">
        <w:rPr>
          <w:b/>
          <w:color w:val="000000" w:themeColor="text1"/>
        </w:rPr>
        <w:t>CREATE OR REPLACE FUNCTION</w:t>
      </w:r>
      <w:r w:rsidRPr="000A7A76">
        <w:rPr>
          <w:color w:val="000000" w:themeColor="text1"/>
        </w:rPr>
        <w:t xml:space="preserve"> </w:t>
      </w:r>
      <w:r w:rsidRPr="002517E8">
        <w:rPr>
          <w:i/>
          <w:iCs/>
          <w:color w:val="000000" w:themeColor="text1"/>
        </w:rPr>
        <w:t>add_fuzzy_type</w:t>
      </w:r>
      <w:r w:rsidRPr="002517E8">
        <w:rPr>
          <w:color w:val="000000" w:themeColor="text1"/>
        </w:rPr>
        <w:t>(</w:t>
      </w:r>
      <w:r w:rsidRPr="002517E8">
        <w:rPr>
          <w:color w:val="000000" w:themeColor="text1"/>
        </w:rPr>
        <w:br/>
        <w:t xml:space="preserve">  type_name </w:t>
      </w:r>
      <w:r w:rsidRPr="000A7A76">
        <w:rPr>
          <w:b/>
          <w:color w:val="000000" w:themeColor="text1"/>
        </w:rPr>
        <w:t>VARCHAR</w:t>
      </w:r>
      <w:r w:rsidRPr="000A7A76">
        <w:rPr>
          <w:color w:val="000000" w:themeColor="text1"/>
        </w:rPr>
        <w:t>(</w:t>
      </w:r>
      <w:r w:rsidRPr="002517E8">
        <w:rPr>
          <w:color w:val="000000" w:themeColor="text1"/>
        </w:rPr>
        <w:t>64</w:t>
      </w:r>
      <w:r w:rsidRPr="000A7A76">
        <w:rPr>
          <w:color w:val="000000" w:themeColor="text1"/>
        </w:rPr>
        <w:t>)</w:t>
      </w:r>
      <w:r w:rsidRPr="002517E8">
        <w:rPr>
          <w:color w:val="000000" w:themeColor="text1"/>
        </w:rPr>
        <w:br/>
        <w:t xml:space="preserve">) </w:t>
      </w:r>
      <w:r w:rsidRPr="000A7A76">
        <w:rPr>
          <w:b/>
          <w:color w:val="000000" w:themeColor="text1"/>
        </w:rPr>
        <w:t>RETURNS</w:t>
      </w:r>
      <w:r w:rsidRPr="002517E8">
        <w:rPr>
          <w:color w:val="000000" w:themeColor="text1"/>
        </w:rPr>
        <w:t xml:space="preserve"> fuzzy.types.id%TYPE </w:t>
      </w:r>
      <w:r w:rsidRPr="000A7A76">
        <w:rPr>
          <w:b/>
          <w:color w:val="000000" w:themeColor="text1"/>
        </w:rPr>
        <w:t>AS</w:t>
      </w:r>
      <w:r w:rsidRPr="002517E8">
        <w:rPr>
          <w:color w:val="000000" w:themeColor="text1"/>
        </w:rPr>
        <w:t xml:space="preserve"> $$</w:t>
      </w:r>
      <w:r w:rsidRPr="002517E8">
        <w:rPr>
          <w:color w:val="000000" w:themeColor="text1"/>
        </w:rPr>
        <w:br/>
        <w:t xml:space="preserve">  </w:t>
      </w:r>
      <w:r w:rsidRPr="000A7A76">
        <w:rPr>
          <w:b/>
          <w:color w:val="000000" w:themeColor="text1"/>
        </w:rPr>
        <w:t>INSERT INTO</w:t>
      </w:r>
      <w:r w:rsidRPr="002517E8">
        <w:rPr>
          <w:color w:val="000000" w:themeColor="text1"/>
        </w:rPr>
        <w:t xml:space="preserve"> fuzzy.types (name) </w:t>
      </w:r>
      <w:r w:rsidRPr="000A7A76">
        <w:rPr>
          <w:b/>
          <w:color w:val="000000" w:themeColor="text1"/>
        </w:rPr>
        <w:t>VALUES</w:t>
      </w:r>
      <w:r w:rsidRPr="002517E8">
        <w:rPr>
          <w:color w:val="000000" w:themeColor="text1"/>
        </w:rPr>
        <w:t xml:space="preserve"> (type_name) </w:t>
      </w:r>
      <w:r w:rsidRPr="000A7A76">
        <w:rPr>
          <w:b/>
          <w:color w:val="000000" w:themeColor="text1"/>
        </w:rPr>
        <w:t>ON CONFLICT DO NOTHING</w:t>
      </w:r>
      <w:r w:rsidRPr="002517E8">
        <w:rPr>
          <w:color w:val="000000" w:themeColor="text1"/>
        </w:rPr>
        <w:t>;</w:t>
      </w:r>
      <w:r w:rsidRPr="002517E8">
        <w:rPr>
          <w:color w:val="000000" w:themeColor="text1"/>
        </w:rPr>
        <w:br/>
        <w:t xml:space="preserve">  </w:t>
      </w:r>
      <w:r w:rsidRPr="000A7A76">
        <w:rPr>
          <w:b/>
          <w:color w:val="000000" w:themeColor="text1"/>
        </w:rPr>
        <w:t>SELECT</w:t>
      </w:r>
      <w:r w:rsidRPr="002517E8">
        <w:rPr>
          <w:color w:val="000000" w:themeColor="text1"/>
        </w:rPr>
        <w:t xml:space="preserve"> id </w:t>
      </w:r>
      <w:r w:rsidRPr="000A7A76">
        <w:rPr>
          <w:b/>
          <w:color w:val="000000" w:themeColor="text1"/>
        </w:rPr>
        <w:t>FROM</w:t>
      </w:r>
      <w:r w:rsidRPr="002517E8">
        <w:rPr>
          <w:color w:val="000000" w:themeColor="text1"/>
        </w:rPr>
        <w:t xml:space="preserve"> fuzzy.types </w:t>
      </w:r>
      <w:r w:rsidRPr="000A7A76">
        <w:rPr>
          <w:b/>
          <w:color w:val="000000" w:themeColor="text1"/>
        </w:rPr>
        <w:t>WHERE</w:t>
      </w:r>
      <w:r w:rsidRPr="002517E8">
        <w:rPr>
          <w:color w:val="000000" w:themeColor="text1"/>
        </w:rPr>
        <w:t xml:space="preserve"> name=type_name;</w:t>
      </w:r>
      <w:r w:rsidRPr="002517E8">
        <w:rPr>
          <w:color w:val="000000" w:themeColor="text1"/>
        </w:rPr>
        <w:br/>
        <w:t xml:space="preserve">$$ </w:t>
      </w:r>
      <w:r w:rsidRPr="000A7A76">
        <w:rPr>
          <w:b/>
          <w:color w:val="000000" w:themeColor="text1"/>
        </w:rPr>
        <w:t>LANGUAGE sql VOLATILE</w:t>
      </w:r>
      <w:r w:rsidRPr="002517E8">
        <w:rPr>
          <w:color w:val="000000" w:themeColor="text1"/>
        </w:rPr>
        <w:t>;</w:t>
      </w:r>
    </w:p>
    <w:p w:rsidR="002517E8" w:rsidRDefault="002517E8" w:rsidP="00691D6E">
      <w:pPr>
        <w:pStyle w:val="Tekstpods"/>
      </w:pPr>
    </w:p>
    <w:p w:rsidR="002517E8" w:rsidRDefault="002517E8" w:rsidP="002517E8">
      <w:pPr>
        <w:pStyle w:val="Nagwek3"/>
      </w:pPr>
      <w:r>
        <w:t>Operatory</w:t>
      </w:r>
    </w:p>
    <w:p w:rsidR="002517E8" w:rsidRDefault="002517E8" w:rsidP="000A7A76">
      <w:pPr>
        <w:rPr>
          <w:rFonts w:eastAsiaTheme="minorHAnsi"/>
        </w:rPr>
      </w:pPr>
      <w:r>
        <w:t>Operatory są niczym innym,</w:t>
      </w:r>
      <w:r w:rsidR="00A318AB">
        <w:t xml:space="preserve"> </w:t>
      </w:r>
      <w:r>
        <w:t>jak skrótowym zapisem funkcji wykonywanych na jednym lub dwóch argumentach</w:t>
      </w:r>
      <w:r w:rsidR="00A318AB">
        <w:t xml:space="preserve">, określane są najczęściej mianem „lukru składniowego”. Nazwy operatorów składają się od 1 do 63 znaków ze zbioru </w:t>
      </w:r>
      <w:r w:rsidR="00A318AB" w:rsidRPr="00A318AB">
        <w:rPr>
          <w:rStyle w:val="KodZnak"/>
        </w:rPr>
        <w:t>+-*/&lt;&gt;=~!@#%^&amp;|`?</w:t>
      </w:r>
      <w:r w:rsidR="00A318AB" w:rsidRPr="00A318AB">
        <w:rPr>
          <w:rFonts w:eastAsiaTheme="minorHAnsi"/>
        </w:rPr>
        <w:t>.</w:t>
      </w:r>
      <w:r w:rsidR="00D305EE">
        <w:rPr>
          <w:rFonts w:eastAsiaTheme="minorHAnsi"/>
        </w:rPr>
        <w:t xml:space="preserve"> Standard SQL ogranicza jednak dozwolone nazwy, dla przykładu, nie jest dozwolone zastosowanie dwóch znaków – obok siebie, gdyż zostałyby one sparsowane jako oznaczenie komentarza. Do tego operator </w:t>
      </w:r>
      <w:r w:rsidR="00D305EE" w:rsidRPr="00D305EE">
        <w:rPr>
          <w:rStyle w:val="KodZnak"/>
        </w:rPr>
        <w:t>!=</w:t>
      </w:r>
      <w:r w:rsidR="00D305EE">
        <w:rPr>
          <w:rFonts w:eastAsiaTheme="minorHAnsi"/>
        </w:rPr>
        <w:t xml:space="preserve"> jest automatycznie przetwarzany do formy </w:t>
      </w:r>
      <w:r w:rsidR="00D305EE" w:rsidRPr="00D305EE">
        <w:rPr>
          <w:rStyle w:val="KodZnak"/>
        </w:rPr>
        <w:t>&lt;&gt;</w:t>
      </w:r>
      <w:r w:rsidR="00D305EE">
        <w:rPr>
          <w:rFonts w:eastAsiaTheme="minorHAnsi"/>
        </w:rPr>
        <w:t>. Do zdefiniowania operatora wymagane jest podanie typów operandów (</w:t>
      </w:r>
      <w:r w:rsidR="00D305EE" w:rsidRPr="00D305EE">
        <w:rPr>
          <w:rStyle w:val="KodZnak"/>
        </w:rPr>
        <w:t>LEFTARG</w:t>
      </w:r>
      <w:r w:rsidR="004326AA">
        <w:rPr>
          <w:rFonts w:eastAsiaTheme="minorHAnsi"/>
        </w:rPr>
        <w:t xml:space="preserve"> i </w:t>
      </w:r>
      <w:r w:rsidR="00D305EE" w:rsidRPr="00D305EE">
        <w:rPr>
          <w:rStyle w:val="KodZnak"/>
        </w:rPr>
        <w:t>RIGHTARG</w:t>
      </w:r>
      <w:r w:rsidR="00D305EE">
        <w:rPr>
          <w:rFonts w:eastAsiaTheme="minorHAnsi"/>
        </w:rPr>
        <w:t>)</w:t>
      </w:r>
      <w:r w:rsidR="004326AA">
        <w:rPr>
          <w:rFonts w:eastAsiaTheme="minorHAnsi"/>
        </w:rPr>
        <w:t xml:space="preserve"> i </w:t>
      </w:r>
      <w:r w:rsidR="00D305EE">
        <w:rPr>
          <w:rFonts w:eastAsiaTheme="minorHAnsi"/>
        </w:rPr>
        <w:t>funkcji wykonującej funkcję. Operatory mogą zawierać również dodatkowe elementy op</w:t>
      </w:r>
      <w:r w:rsidR="000A7A76">
        <w:rPr>
          <w:rFonts w:eastAsiaTheme="minorHAnsi"/>
        </w:rPr>
        <w:t xml:space="preserve">tymalizujące wykonanie zapytań, takie jak komutatory (operatory, które po zmianie kolejności argumentów dają ten sam wynik, jak np. </w:t>
      </w:r>
      <w:r w:rsidR="000A7A76" w:rsidRPr="000A7A76">
        <w:rPr>
          <w:rStyle w:val="KodZnak"/>
        </w:rPr>
        <w:t>+</w:t>
      </w:r>
      <w:r w:rsidR="000A7A76">
        <w:rPr>
          <w:rFonts w:eastAsiaTheme="minorHAnsi"/>
        </w:rPr>
        <w:t xml:space="preserve"> dla dodawania)</w:t>
      </w:r>
      <w:r w:rsidR="004326AA">
        <w:rPr>
          <w:rFonts w:eastAsiaTheme="minorHAnsi"/>
        </w:rPr>
        <w:t xml:space="preserve"> i </w:t>
      </w:r>
      <w:r w:rsidR="000A7A76">
        <w:rPr>
          <w:rFonts w:eastAsiaTheme="minorHAnsi"/>
        </w:rPr>
        <w:t xml:space="preserve">negatory (operatory, które po zmianie kolejności argumentów dają wynik odwrotny, tak jak operatory porównania </w:t>
      </w:r>
      <w:r w:rsidR="000A7A76" w:rsidRPr="000A7A76">
        <w:rPr>
          <w:rStyle w:val="KodZnak"/>
        </w:rPr>
        <w:t>&gt;</w:t>
      </w:r>
      <w:r w:rsidR="004326AA">
        <w:rPr>
          <w:rFonts w:eastAsiaTheme="minorHAnsi"/>
        </w:rPr>
        <w:t xml:space="preserve"> i </w:t>
      </w:r>
      <w:r w:rsidR="000A7A76" w:rsidRPr="000A7A76">
        <w:rPr>
          <w:rStyle w:val="KodZnak"/>
        </w:rPr>
        <w:t>&lt;=</w:t>
      </w:r>
      <w:r w:rsidR="000A7A76">
        <w:rPr>
          <w:rFonts w:eastAsiaTheme="minorHAnsi"/>
        </w:rPr>
        <w:t>).</w:t>
      </w:r>
    </w:p>
    <w:p w:rsidR="000A7A76" w:rsidRDefault="000A7A76" w:rsidP="000A7A76">
      <w:pPr>
        <w:rPr>
          <w:rFonts w:eastAsiaTheme="minorHAnsi"/>
        </w:rPr>
      </w:pPr>
      <w:r>
        <w:rPr>
          <w:rFonts w:eastAsiaTheme="minorHAnsi"/>
        </w:rPr>
        <w:t>Przykładowa instrukcja tworząca operator pobrania odpowiedniej nazwy dla liczby</w:t>
      </w:r>
      <w:r w:rsidR="004326AA">
        <w:rPr>
          <w:rFonts w:eastAsiaTheme="minorHAnsi"/>
        </w:rPr>
        <w:t xml:space="preserve"> w </w:t>
      </w:r>
      <w:r>
        <w:rPr>
          <w:rFonts w:eastAsiaTheme="minorHAnsi"/>
        </w:rPr>
        <w:t>danym typie rozmytym:</w:t>
      </w:r>
    </w:p>
    <w:p w:rsidR="000A7A76" w:rsidRPr="000A7A76" w:rsidRDefault="000A7A76" w:rsidP="000A7A76">
      <w:pPr>
        <w:pStyle w:val="Kod"/>
        <w:rPr>
          <w:color w:val="000000" w:themeColor="text1"/>
        </w:rPr>
      </w:pPr>
      <w:r w:rsidRPr="000A7A76">
        <w:rPr>
          <w:b/>
          <w:color w:val="000000" w:themeColor="text1"/>
        </w:rPr>
        <w:t>CREATE OPERATOR</w:t>
      </w:r>
      <w:r w:rsidRPr="000A7A76">
        <w:rPr>
          <w:color w:val="000000" w:themeColor="text1"/>
        </w:rPr>
        <w:t xml:space="preserve"> ~&gt; (</w:t>
      </w:r>
      <w:r w:rsidRPr="000A7A76">
        <w:rPr>
          <w:color w:val="000000" w:themeColor="text1"/>
        </w:rPr>
        <w:br/>
        <w:t xml:space="preserve">  </w:t>
      </w:r>
      <w:r w:rsidRPr="000A7A76">
        <w:rPr>
          <w:b/>
          <w:color w:val="000000" w:themeColor="text1"/>
        </w:rPr>
        <w:t>PROCEDURE</w:t>
      </w:r>
      <w:r w:rsidRPr="000A7A76">
        <w:rPr>
          <w:color w:val="000000" w:themeColor="text1"/>
        </w:rPr>
        <w:t xml:space="preserve"> = </w:t>
      </w:r>
      <w:r w:rsidRPr="000A7A76">
        <w:rPr>
          <w:i/>
          <w:iCs/>
          <w:color w:val="000000" w:themeColor="text1"/>
        </w:rPr>
        <w:t>get_fuzzy_name</w:t>
      </w:r>
      <w:r w:rsidRPr="000A7A76">
        <w:rPr>
          <w:color w:val="000000" w:themeColor="text1"/>
        </w:rPr>
        <w:t>,</w:t>
      </w:r>
      <w:r w:rsidRPr="000A7A76">
        <w:rPr>
          <w:color w:val="000000" w:themeColor="text1"/>
        </w:rPr>
        <w:br/>
        <w:t xml:space="preserve">  </w:t>
      </w:r>
      <w:r w:rsidRPr="000A7A76">
        <w:rPr>
          <w:b/>
          <w:color w:val="000000" w:themeColor="text1"/>
        </w:rPr>
        <w:t>LEFTARG</w:t>
      </w:r>
      <w:r w:rsidRPr="000A7A76">
        <w:rPr>
          <w:color w:val="000000" w:themeColor="text1"/>
        </w:rPr>
        <w:t xml:space="preserve"> = </w:t>
      </w:r>
      <w:r w:rsidRPr="000A7A76">
        <w:rPr>
          <w:b/>
          <w:color w:val="000000" w:themeColor="text1"/>
        </w:rPr>
        <w:t>FLOAT8</w:t>
      </w:r>
      <w:r w:rsidRPr="000A7A76">
        <w:rPr>
          <w:color w:val="000000" w:themeColor="text1"/>
        </w:rPr>
        <w:t>,</w:t>
      </w:r>
      <w:r w:rsidRPr="000A7A76">
        <w:rPr>
          <w:color w:val="000000" w:themeColor="text1"/>
        </w:rPr>
        <w:br/>
        <w:t xml:space="preserve">  </w:t>
      </w:r>
      <w:r w:rsidRPr="000A7A76">
        <w:rPr>
          <w:b/>
          <w:color w:val="000000" w:themeColor="text1"/>
        </w:rPr>
        <w:t>RIGHTARG</w:t>
      </w:r>
      <w:r w:rsidRPr="000A7A76">
        <w:rPr>
          <w:color w:val="000000" w:themeColor="text1"/>
        </w:rPr>
        <w:t xml:space="preserve"> = </w:t>
      </w:r>
      <w:r w:rsidRPr="000A7A76">
        <w:rPr>
          <w:b/>
          <w:color w:val="000000" w:themeColor="text1"/>
        </w:rPr>
        <w:t>VARCHAR</w:t>
      </w:r>
      <w:r w:rsidRPr="000A7A76">
        <w:rPr>
          <w:color w:val="000000" w:themeColor="text1"/>
        </w:rPr>
        <w:t>(64)</w:t>
      </w:r>
      <w:r w:rsidRPr="000A7A76">
        <w:rPr>
          <w:color w:val="000000" w:themeColor="text1"/>
        </w:rPr>
        <w:br/>
        <w:t>);</w:t>
      </w:r>
    </w:p>
    <w:p w:rsidR="000A7A76" w:rsidRDefault="000A7A76" w:rsidP="000A7A76">
      <w:pPr>
        <w:rPr>
          <w:rFonts w:eastAsiaTheme="minorHAnsi"/>
        </w:rPr>
      </w:pPr>
    </w:p>
    <w:p w:rsidR="000A7A76" w:rsidRPr="002517E8" w:rsidRDefault="000A7A76" w:rsidP="00D305EE">
      <w:pPr>
        <w:overflowPunct/>
        <w:autoSpaceDE/>
        <w:autoSpaceDN/>
        <w:adjustRightInd/>
        <w:spacing w:line="240" w:lineRule="auto"/>
        <w:ind w:left="0"/>
        <w:jc w:val="left"/>
        <w:textAlignment w:val="auto"/>
      </w:pPr>
    </w:p>
    <w:p w:rsidR="00094CF8" w:rsidRDefault="00094CF8" w:rsidP="00094CF8">
      <w:pPr>
        <w:pStyle w:val="Nagwek2"/>
      </w:pPr>
      <w:bookmarkStart w:id="10" w:name="_Toc523864910"/>
      <w:r>
        <w:lastRenderedPageBreak/>
        <w:t>Logika rozmyta</w:t>
      </w:r>
      <w:bookmarkEnd w:id="10"/>
    </w:p>
    <w:p w:rsidR="00094CF8" w:rsidRPr="00094CF8" w:rsidRDefault="009551F5" w:rsidP="00094CF8">
      <w:pPr>
        <w:pStyle w:val="Tekstpods"/>
      </w:pPr>
      <w:r>
        <w:t>Logika rozmyta to wielowartościowa odmiana logiki, która</w:t>
      </w:r>
      <w:r w:rsidR="004326AA">
        <w:t xml:space="preserve"> w </w:t>
      </w:r>
      <w:r>
        <w:t>odróżnieniu od klasycznej logiki boolowskiej pozwala na zapisanie wartości między prawdą</w:t>
      </w:r>
      <w:r w:rsidR="004616A7">
        <w:t>,</w:t>
      </w:r>
      <w:r w:rsidR="004326AA">
        <w:t xml:space="preserve"> a </w:t>
      </w:r>
      <w:r>
        <w:t>fałszem.</w:t>
      </w:r>
      <w:r w:rsidR="004616A7">
        <w:t xml:space="preserve"> Wartość</w:t>
      </w:r>
      <w:r w:rsidR="00BB42A0">
        <w:t xml:space="preserve"> rozmyta</w:t>
      </w:r>
      <w:r w:rsidR="004616A7">
        <w:t xml:space="preserve"> może być następnie przetworzona na wartość</w:t>
      </w:r>
      <w:r w:rsidR="00BB42A0">
        <w:t xml:space="preserve"> logiczną trójwartościową (prawda, fałsz, niezdefiniowana). Wartość niezdefiniowana zostanie zwrócona</w:t>
      </w:r>
      <w:r w:rsidR="004326AA">
        <w:t xml:space="preserve"> w </w:t>
      </w:r>
      <w:r w:rsidR="00BB42A0">
        <w:t>przypadku braku funkcji lub wartości liczbowej.</w:t>
      </w:r>
      <w:r w:rsidR="004616A7">
        <w:t xml:space="preserve"> Logika rozmyta o</w:t>
      </w:r>
      <w:r>
        <w:t>pisuje stopień przynależności</w:t>
      </w:r>
      <w:r w:rsidR="00BB42A0">
        <w:t xml:space="preserve"> wartości liczbowej</w:t>
      </w:r>
      <w:r>
        <w:t xml:space="preserve"> do zbioru określonego odpowiednią</w:t>
      </w:r>
      <w:r w:rsidR="004616A7">
        <w:t xml:space="preserve"> funkcją.</w:t>
      </w:r>
      <w:r w:rsidR="004326AA">
        <w:t xml:space="preserve"> W </w:t>
      </w:r>
      <w:r>
        <w:t>niniejszej pracy funkcje przynależności są funkcjami trapezowymi.</w:t>
      </w:r>
      <w:r w:rsidR="004616A7">
        <w:t xml:space="preserve"> </w:t>
      </w:r>
    </w:p>
    <w:p w:rsidR="00134CD9" w:rsidRPr="00C648F4" w:rsidRDefault="00134CD9" w:rsidP="00221207">
      <w:pPr>
        <w:pStyle w:val="Tekstpods"/>
        <w:rPr>
          <w:color w:val="AEAAAA" w:themeColor="background2" w:themeShade="BF"/>
        </w:rPr>
      </w:pPr>
      <w:r w:rsidRPr="00C648F4">
        <w:rPr>
          <w:color w:val="AEAAAA" w:themeColor="background2" w:themeShade="BF"/>
        </w:rPr>
        <w:t xml:space="preserve">Rozdział zawiera </w:t>
      </w:r>
      <w:r w:rsidR="0073128A" w:rsidRPr="00C648F4">
        <w:rPr>
          <w:color w:val="AEAAAA" w:themeColor="background2" w:themeShade="BF"/>
        </w:rPr>
        <w:t>takie elementy, jak:</w:t>
      </w:r>
    </w:p>
    <w:p w:rsidR="00134CD9" w:rsidRPr="00C648F4" w:rsidRDefault="00134CD9" w:rsidP="0073128A">
      <w:pPr>
        <w:pStyle w:val="Tekstpods"/>
        <w:numPr>
          <w:ilvl w:val="0"/>
          <w:numId w:val="34"/>
        </w:numPr>
        <w:ind w:left="709" w:hanging="357"/>
        <w:rPr>
          <w:color w:val="AEAAAA" w:themeColor="background2" w:themeShade="BF"/>
        </w:rPr>
      </w:pPr>
      <w:r w:rsidRPr="00C648F4">
        <w:rPr>
          <w:color w:val="AEAAAA" w:themeColor="background2" w:themeShade="BF"/>
        </w:rPr>
        <w:t>analiza tematu</w:t>
      </w:r>
      <w:r w:rsidR="00985857" w:rsidRPr="00C648F4">
        <w:rPr>
          <w:color w:val="AEAAAA" w:themeColor="background2" w:themeShade="BF"/>
        </w:rPr>
        <w:t>,</w:t>
      </w:r>
    </w:p>
    <w:p w:rsidR="00134CD9" w:rsidRPr="00C648F4" w:rsidRDefault="00134CD9" w:rsidP="0073128A">
      <w:pPr>
        <w:pStyle w:val="Tekstpods"/>
        <w:numPr>
          <w:ilvl w:val="0"/>
          <w:numId w:val="34"/>
        </w:numPr>
        <w:ind w:left="709" w:hanging="357"/>
        <w:rPr>
          <w:color w:val="AEAAAA" w:themeColor="background2" w:themeShade="BF"/>
        </w:rPr>
      </w:pPr>
      <w:r w:rsidRPr="00C648F4">
        <w:rPr>
          <w:color w:val="AEAAAA" w:themeColor="background2" w:themeShade="BF"/>
        </w:rPr>
        <w:t>wprowadzenie do dziedziny (state of the art) – sformułowanie problemu,</w:t>
      </w:r>
    </w:p>
    <w:p w:rsidR="00134CD9" w:rsidRPr="00C648F4" w:rsidRDefault="00134CD9" w:rsidP="0073128A">
      <w:pPr>
        <w:pStyle w:val="Tekstpods"/>
        <w:numPr>
          <w:ilvl w:val="0"/>
          <w:numId w:val="34"/>
        </w:numPr>
        <w:ind w:left="709" w:hanging="357"/>
        <w:rPr>
          <w:color w:val="AEAAAA" w:themeColor="background2" w:themeShade="BF"/>
        </w:rPr>
      </w:pPr>
      <w:r w:rsidRPr="00C648F4">
        <w:rPr>
          <w:color w:val="AEAAAA" w:themeColor="background2" w:themeShade="BF"/>
        </w:rPr>
        <w:t>poszerzone studia literaturowe, przegląd literatury tematu (należy wskazać źródła wszystkich informacji zawartych</w:t>
      </w:r>
      <w:r w:rsidR="004326AA" w:rsidRPr="00C648F4">
        <w:rPr>
          <w:color w:val="AEAAAA" w:themeColor="background2" w:themeShade="BF"/>
        </w:rPr>
        <w:t xml:space="preserve"> w</w:t>
      </w:r>
      <w:r w:rsidR="004326AA">
        <w:rPr>
          <w:color w:val="AEAAAA" w:themeColor="background2" w:themeShade="BF"/>
        </w:rPr>
        <w:t> </w:t>
      </w:r>
      <w:r w:rsidRPr="00C648F4">
        <w:rPr>
          <w:color w:val="AEAAAA" w:themeColor="background2" w:themeShade="BF"/>
        </w:rPr>
        <w:t>pracy)</w:t>
      </w:r>
      <w:r w:rsidR="00985857" w:rsidRPr="00C648F4">
        <w:rPr>
          <w:color w:val="AEAAAA" w:themeColor="background2" w:themeShade="BF"/>
        </w:rPr>
        <w:t>,</w:t>
      </w:r>
    </w:p>
    <w:p w:rsidR="00134CD9" w:rsidRPr="00C648F4" w:rsidRDefault="00134CD9" w:rsidP="0073128A">
      <w:pPr>
        <w:pStyle w:val="Tekstpods"/>
        <w:numPr>
          <w:ilvl w:val="0"/>
          <w:numId w:val="34"/>
        </w:numPr>
        <w:ind w:left="709" w:hanging="357"/>
        <w:rPr>
          <w:color w:val="AEAAAA" w:themeColor="background2" w:themeShade="BF"/>
        </w:rPr>
      </w:pPr>
      <w:r w:rsidRPr="00C648F4">
        <w:rPr>
          <w:color w:val="AEAAAA" w:themeColor="background2" w:themeShade="BF"/>
        </w:rPr>
        <w:t>opis znanych rozwiązań, algorytmów, osadzenie pracy</w:t>
      </w:r>
      <w:r w:rsidR="004326AA" w:rsidRPr="00C648F4">
        <w:rPr>
          <w:color w:val="AEAAAA" w:themeColor="background2" w:themeShade="BF"/>
        </w:rPr>
        <w:t xml:space="preserve"> w</w:t>
      </w:r>
      <w:r w:rsidR="004326AA">
        <w:rPr>
          <w:color w:val="AEAAAA" w:themeColor="background2" w:themeShade="BF"/>
        </w:rPr>
        <w:t> </w:t>
      </w:r>
      <w:r w:rsidRPr="00C648F4">
        <w:rPr>
          <w:color w:val="AEAAAA" w:themeColor="background2" w:themeShade="BF"/>
        </w:rPr>
        <w:t>kontekście</w:t>
      </w:r>
      <w:r w:rsidR="00985857" w:rsidRPr="00C648F4">
        <w:rPr>
          <w:color w:val="AEAAAA" w:themeColor="background2" w:themeShade="BF"/>
        </w:rPr>
        <w:t>,</w:t>
      </w:r>
    </w:p>
    <w:p w:rsidR="00134CD9" w:rsidRPr="00C648F4" w:rsidRDefault="00134CD9" w:rsidP="0073128A">
      <w:pPr>
        <w:pStyle w:val="Tekstpods"/>
        <w:numPr>
          <w:ilvl w:val="0"/>
          <w:numId w:val="34"/>
        </w:numPr>
        <w:ind w:left="709" w:hanging="357"/>
        <w:rPr>
          <w:color w:val="AEAAAA" w:themeColor="background2" w:themeShade="BF"/>
        </w:rPr>
      </w:pPr>
      <w:r w:rsidRPr="00C648F4">
        <w:rPr>
          <w:color w:val="AEAAAA" w:themeColor="background2" w:themeShade="BF"/>
        </w:rPr>
        <w:t>tytuł rozdziału jest często zbliżony do tematu pracy</w:t>
      </w:r>
      <w:r w:rsidR="00985857" w:rsidRPr="00C648F4">
        <w:rPr>
          <w:color w:val="AEAAAA" w:themeColor="background2" w:themeShade="BF"/>
        </w:rPr>
        <w:t>,</w:t>
      </w:r>
    </w:p>
    <w:p w:rsidR="0027530F" w:rsidRPr="00C648F4" w:rsidRDefault="00134CD9" w:rsidP="0073128A">
      <w:pPr>
        <w:pStyle w:val="Tekstpods"/>
        <w:numPr>
          <w:ilvl w:val="0"/>
          <w:numId w:val="34"/>
        </w:numPr>
        <w:ind w:left="709" w:hanging="357"/>
        <w:rPr>
          <w:color w:val="AEAAAA" w:themeColor="background2" w:themeShade="BF"/>
        </w:rPr>
      </w:pPr>
      <w:r w:rsidRPr="00C648F4">
        <w:rPr>
          <w:color w:val="AEAAAA" w:themeColor="background2" w:themeShade="BF"/>
        </w:rPr>
        <w:t>rozdział jest wysycony cytowaniami do literatury</w:t>
      </w:r>
      <w:r w:rsidR="008A4152" w:rsidRPr="00C648F4">
        <w:rPr>
          <w:color w:val="AEAAAA" w:themeColor="background2" w:themeShade="BF"/>
        </w:rPr>
        <w:t xml:space="preserve">: książek </w:t>
      </w:r>
      <w:r w:rsidRPr="00C648F4">
        <w:rPr>
          <w:color w:val="AEAAAA" w:themeColor="background2" w:themeShade="BF"/>
        </w:rPr>
        <w:t>[1</w:t>
      </w:r>
      <w:r w:rsidR="008A4152" w:rsidRPr="00C648F4">
        <w:rPr>
          <w:color w:val="AEAAAA" w:themeColor="background2" w:themeShade="BF"/>
        </w:rPr>
        <w:t>]</w:t>
      </w:r>
      <w:r w:rsidRPr="00C648F4">
        <w:rPr>
          <w:color w:val="AEAAAA" w:themeColor="background2" w:themeShade="BF"/>
        </w:rPr>
        <w:t xml:space="preserve">, </w:t>
      </w:r>
      <w:r w:rsidR="008A4152" w:rsidRPr="00C648F4">
        <w:rPr>
          <w:color w:val="AEAAAA" w:themeColor="background2" w:themeShade="BF"/>
        </w:rPr>
        <w:t>artykułów</w:t>
      </w:r>
      <w:r w:rsidR="004326AA" w:rsidRPr="00C648F4">
        <w:rPr>
          <w:color w:val="AEAAAA" w:themeColor="background2" w:themeShade="BF"/>
        </w:rPr>
        <w:t xml:space="preserve"> w</w:t>
      </w:r>
      <w:r w:rsidR="004326AA">
        <w:rPr>
          <w:color w:val="AEAAAA" w:themeColor="background2" w:themeShade="BF"/>
        </w:rPr>
        <w:t> </w:t>
      </w:r>
      <w:r w:rsidR="008A4152" w:rsidRPr="00C648F4">
        <w:rPr>
          <w:color w:val="AEAAAA" w:themeColor="background2" w:themeShade="BF"/>
        </w:rPr>
        <w:t>czasopismach [</w:t>
      </w:r>
      <w:r w:rsidRPr="00C648F4">
        <w:rPr>
          <w:color w:val="AEAAAA" w:themeColor="background2" w:themeShade="BF"/>
        </w:rPr>
        <w:t>2</w:t>
      </w:r>
      <w:r w:rsidR="008A4152" w:rsidRPr="00C648F4">
        <w:rPr>
          <w:color w:val="AEAAAA" w:themeColor="background2" w:themeShade="BF"/>
        </w:rPr>
        <w:t>]</w:t>
      </w:r>
      <w:r w:rsidR="004326AA" w:rsidRPr="00C648F4">
        <w:rPr>
          <w:color w:val="AEAAAA" w:themeColor="background2" w:themeShade="BF"/>
        </w:rPr>
        <w:t xml:space="preserve"> i</w:t>
      </w:r>
      <w:r w:rsidR="004326AA">
        <w:rPr>
          <w:color w:val="AEAAAA" w:themeColor="background2" w:themeShade="BF"/>
        </w:rPr>
        <w:t> </w:t>
      </w:r>
      <w:r w:rsidR="008A4152" w:rsidRPr="00C648F4">
        <w:rPr>
          <w:color w:val="AEAAAA" w:themeColor="background2" w:themeShade="BF"/>
        </w:rPr>
        <w:t>materiałach konferencyjnych</w:t>
      </w:r>
      <w:r w:rsidRPr="00C648F4">
        <w:rPr>
          <w:color w:val="AEAAAA" w:themeColor="background2" w:themeShade="BF"/>
        </w:rPr>
        <w:t xml:space="preserve"> </w:t>
      </w:r>
      <w:r w:rsidR="008A4152" w:rsidRPr="00C648F4">
        <w:rPr>
          <w:color w:val="AEAAAA" w:themeColor="background2" w:themeShade="BF"/>
        </w:rPr>
        <w:t>[</w:t>
      </w:r>
      <w:r w:rsidRPr="00C648F4">
        <w:rPr>
          <w:color w:val="AEAAAA" w:themeColor="background2" w:themeShade="BF"/>
        </w:rPr>
        <w:t>3].</w:t>
      </w:r>
    </w:p>
    <w:p w:rsidR="001706F4" w:rsidRDefault="001706F4" w:rsidP="0027530F">
      <w:pPr>
        <w:pStyle w:val="Tekstpods"/>
      </w:pPr>
    </w:p>
    <w:p w:rsidR="0004418F" w:rsidRDefault="0004418F" w:rsidP="00221207">
      <w:pPr>
        <w:overflowPunct/>
        <w:autoSpaceDE/>
        <w:autoSpaceDN/>
        <w:adjustRightInd/>
        <w:ind w:left="0"/>
        <w:textAlignment w:val="auto"/>
        <w:sectPr w:rsidR="0004418F" w:rsidSect="0087352C">
          <w:headerReference w:type="even" r:id="rId11"/>
          <w:headerReference w:type="default" r:id="rId12"/>
          <w:footerReference w:type="default" r:id="rId13"/>
          <w:footnotePr>
            <w:numRestart w:val="eachPage"/>
          </w:footnotePr>
          <w:pgSz w:w="11907" w:h="16840" w:code="9"/>
          <w:pgMar w:top="1418" w:right="1418" w:bottom="1418" w:left="1418" w:header="1814" w:footer="1814" w:gutter="284"/>
          <w:cols w:space="708"/>
          <w:docGrid w:linePitch="326"/>
        </w:sectPr>
      </w:pPr>
    </w:p>
    <w:p w:rsidR="008D075E" w:rsidRDefault="00756AB7" w:rsidP="008D075E">
      <w:pPr>
        <w:pStyle w:val="Nagwek1"/>
      </w:pPr>
      <w:bookmarkStart w:id="11" w:name="_Toc523864911"/>
      <w:r w:rsidRPr="008D075E">
        <w:lastRenderedPageBreak/>
        <w:t>Pr</w:t>
      </w:r>
      <w:r w:rsidR="0073128A" w:rsidRPr="008D075E">
        <w:t>zedmiot</w:t>
      </w:r>
      <w:r w:rsidR="0073128A" w:rsidRPr="001F24F6">
        <w:t xml:space="preserve"> pracy</w:t>
      </w:r>
      <w:bookmarkEnd w:id="11"/>
    </w:p>
    <w:p w:rsidR="008D075E" w:rsidRPr="008D075E" w:rsidRDefault="0013102F" w:rsidP="008D075E">
      <w:r>
        <w:t xml:space="preserve">TODO: Opisać </w:t>
      </w:r>
      <w:r w:rsidR="003E4B56">
        <w:t>ogólnie system jaki ma powstać.</w:t>
      </w:r>
    </w:p>
    <w:p w:rsidR="00395E4E" w:rsidRDefault="00395E4E" w:rsidP="002362CF">
      <w:pPr>
        <w:pStyle w:val="Nagwek2"/>
      </w:pPr>
      <w:bookmarkStart w:id="12" w:name="_Toc523864912"/>
      <w:r w:rsidRPr="002362CF">
        <w:t>Wykorzystane</w:t>
      </w:r>
      <w:r>
        <w:t xml:space="preserve"> technologie</w:t>
      </w:r>
      <w:bookmarkEnd w:id="12"/>
    </w:p>
    <w:p w:rsidR="008D075E" w:rsidRDefault="008D075E" w:rsidP="008D075E">
      <w:bookmarkStart w:id="13" w:name="_Toc523864913"/>
      <w:r>
        <w:t>Do zbudowania systemu dydaktycznego postanowiono wykorzystać jedno z najpopularniejszych w ostatnich latach środowisk do tworzenia aplikacji wieloplatformowych – Electron. Środowisko to jest wykorzystywane m.in. przez komunikatory Skype i Slack, środowisko programistyczne VS Code czy narzędzie do zarządzania repozytoriami z kodem GitKraken. Aplikacja, oparta o frameworki React i Redux, zostanie napisana w języku TypeScript, który jest następnie tłumaczony do języka JavaScript. Całość jest pakowana do skompresowanej i zoptymalizowanej paczki z kodem przy użyciu narzędzia Webpack, a następnie zamknięta w pliku natywnej aplikacji (np. *.exe dla Windows, *.app dla macOS) poprzez wspomniane środowisko Electron. Uzasadnieniem powyższych wyborów jest uniwersalność, prostota działania, a także znajomość technologii przez autora pracy.</w:t>
      </w:r>
    </w:p>
    <w:p w:rsidR="008D075E" w:rsidRDefault="008D075E" w:rsidP="008D075E">
      <w:r>
        <w:t>Poza samą aplikacją, system dydaktyczny ma zawierać również zestaw funkcji rozmytych stanowiących rozszerzenie dla baz danych. Podobnie jak w poprzednim rozwiązaniu, zostanie użyta baza PostgreSQL, a funkcje pozostaną w języku C, jednak zostaną poddane refaktoryzacji.</w:t>
      </w:r>
    </w:p>
    <w:p w:rsidR="00C648F4" w:rsidRDefault="00C648F4" w:rsidP="00395E4E">
      <w:pPr>
        <w:pStyle w:val="Nagwek3"/>
      </w:pPr>
      <w:r w:rsidRPr="00395E4E">
        <w:t>PostgreSQL</w:t>
      </w:r>
      <w:bookmarkEnd w:id="13"/>
    </w:p>
    <w:p w:rsidR="00876F87" w:rsidRPr="00876F87" w:rsidRDefault="00876F87" w:rsidP="00876F87">
      <w:r>
        <w:t>Postgres to jeden</w:t>
      </w:r>
      <w:r w:rsidR="004326AA">
        <w:t xml:space="preserve"> z </w:t>
      </w:r>
      <w:r>
        <w:t>powszechnie używanych systemów obiektowo-relacyjnych baz danych. Umożliwia dodawanie funkcjonalności poprzez rozszerzenia, popularnym przykładem jest rozszerzenie umożliwiające przechowywanie informacji geograficznych PostGIS.</w:t>
      </w:r>
    </w:p>
    <w:p w:rsidR="00C648F4" w:rsidRDefault="00C648F4" w:rsidP="00395E4E">
      <w:pPr>
        <w:pStyle w:val="Nagwek3"/>
      </w:pPr>
      <w:bookmarkStart w:id="14" w:name="_Toc523864914"/>
      <w:r w:rsidRPr="00395E4E">
        <w:lastRenderedPageBreak/>
        <w:t>JavaScript</w:t>
      </w:r>
      <w:r>
        <w:t>/ECMAScript</w:t>
      </w:r>
      <w:bookmarkEnd w:id="14"/>
    </w:p>
    <w:p w:rsidR="0053343D" w:rsidRDefault="00C209CD" w:rsidP="00C209CD">
      <w:r>
        <w:t>J</w:t>
      </w:r>
      <w:r w:rsidR="00743278">
        <w:t xml:space="preserve">avaScript to wysokopoziomowy, </w:t>
      </w:r>
      <w:r w:rsidR="00955C71">
        <w:t>dynamicznie</w:t>
      </w:r>
      <w:r w:rsidR="00743278">
        <w:t xml:space="preserve"> typowany </w:t>
      </w:r>
      <w:r>
        <w:t>język programowania, który powstał</w:t>
      </w:r>
      <w:r w:rsidR="004326AA">
        <w:t xml:space="preserve"> w </w:t>
      </w:r>
      <w:r>
        <w:t>latach 90.</w:t>
      </w:r>
      <w:r w:rsidR="00743278">
        <w:t xml:space="preserve"> JavaScript został przekazany organizacji Ecma International</w:t>
      </w:r>
      <w:r w:rsidR="004326AA">
        <w:t xml:space="preserve"> w </w:t>
      </w:r>
      <w:r w:rsidR="00743278">
        <w:t xml:space="preserve">celu ustalenia </w:t>
      </w:r>
      <w:r w:rsidR="00563739">
        <w:t>wspólnego standardu dla wszystkich producentów oprogramowania. Został określony</w:t>
      </w:r>
      <w:r w:rsidR="004326AA">
        <w:t xml:space="preserve"> w </w:t>
      </w:r>
      <w:r w:rsidR="00563739">
        <w:t>standardzie ECMA-262</w:t>
      </w:r>
      <w:r w:rsidR="004326AA">
        <w:t xml:space="preserve"> i </w:t>
      </w:r>
      <w:r w:rsidR="00563739">
        <w:t xml:space="preserve">jest obecnie znany jako ECMAScript (skrótowo ES). </w:t>
      </w:r>
      <w:r w:rsidR="00743278">
        <w:t>Jako język wieloparadygmatowy umożliwia podejścia: obiektowe (poprzez tworzenie klas określanych prototypami), zdarzeniowe (ang. event-driven), funkcyjne</w:t>
      </w:r>
      <w:r w:rsidR="004326AA">
        <w:t xml:space="preserve"> i </w:t>
      </w:r>
      <w:r w:rsidR="00743278">
        <w:t>imper</w:t>
      </w:r>
      <w:r w:rsidR="00536F08">
        <w:t>atywne.</w:t>
      </w:r>
    </w:p>
    <w:p w:rsidR="0053343D" w:rsidRPr="00C209CD" w:rsidRDefault="0053343D" w:rsidP="0053343D">
      <w:r>
        <w:t>W kilka lat po debiucie środowiska uruchomieniowego Node.js</w:t>
      </w:r>
      <w:r w:rsidR="004326AA">
        <w:t xml:space="preserve"> w </w:t>
      </w:r>
      <w:r>
        <w:t>2009</w:t>
      </w:r>
      <w:r w:rsidR="004326AA">
        <w:t xml:space="preserve"> i </w:t>
      </w:r>
      <w:r>
        <w:t>udostępnienia oficjalnej platformy do udostępniania pakietów Node Package Manager nastąpił gwałtowny wzrost popularności języka, który wraz</w:t>
      </w:r>
      <w:r w:rsidR="004326AA">
        <w:t xml:space="preserve"> z </w:t>
      </w:r>
      <w:r>
        <w:t>dostępnymi pakietami umożliwia obecnie tworzenie aplikacji przeglądarkowych, mobilnych, serwerowych</w:t>
      </w:r>
      <w:r w:rsidR="004326AA">
        <w:t xml:space="preserve"> i </w:t>
      </w:r>
      <w:r>
        <w:t>desktopowych.</w:t>
      </w:r>
    </w:p>
    <w:p w:rsidR="00536F08" w:rsidRDefault="00536F08" w:rsidP="0053343D">
      <w:r>
        <w:t xml:space="preserve">Działanie JavaScriptu </w:t>
      </w:r>
      <w:r w:rsidR="00480CE8">
        <w:t>jest ograniczone</w:t>
      </w:r>
      <w:r>
        <w:t xml:space="preserve"> do wykonywania kolejnych operacji</w:t>
      </w:r>
      <w:r w:rsidR="004326AA">
        <w:t xml:space="preserve"> w </w:t>
      </w:r>
      <w:r>
        <w:t>jednym wątku</w:t>
      </w:r>
      <w:r w:rsidR="004326AA">
        <w:t xml:space="preserve"> w </w:t>
      </w:r>
      <w:r>
        <w:t>tzw. pętli zdarzeń.</w:t>
      </w:r>
      <w:r w:rsidR="00480CE8">
        <w:t xml:space="preserve"> </w:t>
      </w:r>
      <w:r w:rsidR="00D96BC6">
        <w:t>Dzięki temu maszyna wirtualna nie musi zarządzać współdzieleniem pamięci między wątkami,</w:t>
      </w:r>
      <w:r w:rsidR="004326AA">
        <w:t xml:space="preserve"> a </w:t>
      </w:r>
      <w:r w:rsidR="00D96BC6">
        <w:t xml:space="preserve">także zarządzać nimi, co pozwala na osiągnięcie bardzo dobrych wyników wydajnościowych. </w:t>
      </w:r>
      <w:r w:rsidR="00480CE8">
        <w:t>Pętla zdarzeń pozwala na asynchroniczność działania aplikacji, jednak nie oznacza to równoległości.</w:t>
      </w:r>
      <w:r w:rsidR="004326AA">
        <w:t xml:space="preserve"> W </w:t>
      </w:r>
      <w:r w:rsidR="0053343D">
        <w:t>obrębie jednego procesu długie obliczenia nie mogą zostać oddelegowane do osobnych wątków,</w:t>
      </w:r>
      <w:r w:rsidR="004326AA">
        <w:t xml:space="preserve"> a </w:t>
      </w:r>
      <w:r w:rsidR="0053343D">
        <w:t>w związku</w:t>
      </w:r>
      <w:r w:rsidR="004326AA">
        <w:t xml:space="preserve"> z </w:t>
      </w:r>
      <w:r w:rsidR="0053343D">
        <w:t>tym kolejne zdarzenia</w:t>
      </w:r>
      <w:r w:rsidR="004326AA">
        <w:t xml:space="preserve"> w </w:t>
      </w:r>
      <w:r w:rsidR="0053343D">
        <w:t>pętli nie zostaną wykonane aż do momentu wykonania obliczeń. Istnieje kilka sposobów na poradzenie sobie</w:t>
      </w:r>
      <w:r w:rsidR="004326AA">
        <w:t xml:space="preserve"> z </w:t>
      </w:r>
      <w:r w:rsidR="0053343D">
        <w:t>problemem blokowania pętli zdarzeń.</w:t>
      </w:r>
      <w:r w:rsidR="004326AA">
        <w:t xml:space="preserve"> W </w:t>
      </w:r>
      <w:r w:rsidR="00D96BC6">
        <w:t>przypadku aplikacji serwerowych zbudowanych</w:t>
      </w:r>
      <w:r w:rsidR="004326AA">
        <w:t xml:space="preserve"> w </w:t>
      </w:r>
      <w:r w:rsidR="00D96BC6">
        <w:t>oparciu</w:t>
      </w:r>
      <w:r w:rsidR="004326AA">
        <w:t xml:space="preserve"> o </w:t>
      </w:r>
      <w:r w:rsidR="00D96BC6">
        <w:t xml:space="preserve">platformę Node.js </w:t>
      </w:r>
      <w:r w:rsidR="0053343D">
        <w:t>operacje wejścia/wyjścia są wykonywane</w:t>
      </w:r>
      <w:r w:rsidR="004326AA">
        <w:t xml:space="preserve"> w </w:t>
      </w:r>
      <w:r w:rsidR="00597E8B">
        <w:t>osobnym</w:t>
      </w:r>
      <w:r w:rsidR="0053343D">
        <w:t xml:space="preserve"> </w:t>
      </w:r>
      <w:r w:rsidR="00597E8B">
        <w:t>wątku</w:t>
      </w:r>
      <w:r w:rsidR="0053343D">
        <w:t>, co pozwala na</w:t>
      </w:r>
      <w:r w:rsidR="00D96BC6">
        <w:t xml:space="preserve"> użycie jednego</w:t>
      </w:r>
      <w:r w:rsidR="004326AA">
        <w:t xml:space="preserve"> z </w:t>
      </w:r>
      <w:r w:rsidR="00D96BC6">
        <w:t>mechanizmów asynchroniczności (callback, Promise, async/await, generator)</w:t>
      </w:r>
      <w:r w:rsidR="004326AA">
        <w:t xml:space="preserve"> i </w:t>
      </w:r>
      <w:r w:rsidR="0053343D">
        <w:t>obsługiwanie kolejnych żądań</w:t>
      </w:r>
      <w:r w:rsidR="00D96BC6">
        <w:t>,</w:t>
      </w:r>
      <w:r w:rsidR="004326AA">
        <w:t xml:space="preserve"> a </w:t>
      </w:r>
      <w:r w:rsidR="00D96BC6">
        <w:t>następnie powrót do obsługi poprzedniego żądania po uzyskaniu danych</w:t>
      </w:r>
      <w:r w:rsidR="0053343D">
        <w:t>.</w:t>
      </w:r>
      <w:r w:rsidR="00D96BC6">
        <w:t xml:space="preserve"> Drugim sposobem jest wydzielenie osobnych procesów służące do równoległej obsługi żądań (najoptymalniej, gdy ich ilość pokrywa się</w:t>
      </w:r>
      <w:r w:rsidR="004326AA">
        <w:t xml:space="preserve"> z </w:t>
      </w:r>
      <w:r w:rsidR="00D96BC6">
        <w:t>ilością wątków, które sprzętowo obsługuje procesor). Można pokusić się nawet</w:t>
      </w:r>
      <w:r w:rsidR="004326AA">
        <w:t xml:space="preserve"> o </w:t>
      </w:r>
      <w:r w:rsidR="00D96BC6">
        <w:t>utworzenie dedykowanych procesów służących wyłącznie do długotrwałych operacji</w:t>
      </w:r>
      <w:r w:rsidR="004326AA">
        <w:t xml:space="preserve"> i </w:t>
      </w:r>
      <w:r w:rsidR="00D96BC6">
        <w:t>korzystanie</w:t>
      </w:r>
      <w:r w:rsidR="004326AA">
        <w:t xml:space="preserve"> z </w:t>
      </w:r>
      <w:r w:rsidR="00D96BC6">
        <w:t>mechanizmów IPC (ang. inter-process communication).</w:t>
      </w:r>
      <w:r w:rsidR="00BA1CED">
        <w:t xml:space="preserve"> Jednak nawet jeśli utworzymy dziesiątki procesów na wydajnej maszynie, wystarczy tyle samo długo trwających zadań, aby skutecznie zablokować działanie kolejek. Jedynym sposobem jest wykorzystanie operacji </w:t>
      </w:r>
      <w:r w:rsidR="00BA1CED" w:rsidRPr="00BA1CED">
        <w:rPr>
          <w:rStyle w:val="KodZnak"/>
        </w:rPr>
        <w:t>setImmediate</w:t>
      </w:r>
      <w:r w:rsidR="00BA1CED">
        <w:t>, która opóźni wykona</w:t>
      </w:r>
      <w:r w:rsidR="00BA1CED">
        <w:lastRenderedPageBreak/>
        <w:t xml:space="preserve">nie kolejnej części kodu przenosząc je na koniec kolejki. Jest </w:t>
      </w:r>
      <w:r w:rsidR="006672F3">
        <w:t>to</w:t>
      </w:r>
      <w:r w:rsidR="004326AA">
        <w:t xml:space="preserve"> z </w:t>
      </w:r>
      <w:r w:rsidR="006672F3">
        <w:t xml:space="preserve">jednej strony wadaJavaScriptu - </w:t>
      </w:r>
      <w:r w:rsidR="00BA1CED">
        <w:t>programista musi sam zarządzać „przełączaniem wątków”</w:t>
      </w:r>
      <w:r w:rsidR="006672F3">
        <w:t>,</w:t>
      </w:r>
      <w:r w:rsidR="004326AA">
        <w:t xml:space="preserve"> a </w:t>
      </w:r>
      <w:r w:rsidR="006672F3">
        <w:t>z drugiej zaleta, pozwalająca na</w:t>
      </w:r>
      <w:r w:rsidR="004326AA">
        <w:t xml:space="preserve"> w </w:t>
      </w:r>
      <w:r w:rsidR="006672F3">
        <w:t>pełni atomowe wykonanie fragmentów kodu</w:t>
      </w:r>
      <w:r w:rsidR="004326AA">
        <w:t xml:space="preserve"> i </w:t>
      </w:r>
      <w:r w:rsidR="006672F3">
        <w:t xml:space="preserve">uniknięcie hazardu, do rozwiązania którego najczęściej potrzebne są </w:t>
      </w:r>
      <w:r w:rsidR="00955C71">
        <w:t>semafory.</w:t>
      </w:r>
    </w:p>
    <w:p w:rsidR="00955C71" w:rsidRDefault="00955C71" w:rsidP="0053343D">
      <w:r>
        <w:t>Drugą ważną cechą JavaScriptu jest dynamiczne typowanie, dając</w:t>
      </w:r>
      <w:r w:rsidR="00876F87">
        <w:t>e nieograniczone możliwości</w:t>
      </w:r>
      <w:r w:rsidR="004326AA">
        <w:t xml:space="preserve"> w </w:t>
      </w:r>
      <w:r w:rsidR="00876F87">
        <w:t>manipulacji danymi – nie tylko przypisywanie wartości różnych typów do zmiennych, ale także modyfikację typów (klas, obiektów, tablic)</w:t>
      </w:r>
      <w:r w:rsidR="004326AA">
        <w:t xml:space="preserve"> w </w:t>
      </w:r>
      <w:r w:rsidR="00876F87">
        <w:t xml:space="preserve">czasie trwania programu. </w:t>
      </w:r>
      <w:r w:rsidR="00DE3319">
        <w:t>Do pisania trywialnych aplikacji nie jest wymagane korzystanie ze środowiska programistycznego, jednak bez korzystania ze środowiska umożliwiającego sprawdzanie</w:t>
      </w:r>
      <w:r w:rsidR="004326AA">
        <w:t xml:space="preserve"> i </w:t>
      </w:r>
      <w:r w:rsidR="00DE3319">
        <w:t>podpowiadanie typów, wraz</w:t>
      </w:r>
      <w:r w:rsidR="004326AA">
        <w:t xml:space="preserve"> z </w:t>
      </w:r>
      <w:r w:rsidR="00DE3319">
        <w:t>rosnącą złożonością aplikacji, maleje szansa na napisanie bezbłędnie działającego programu.</w:t>
      </w:r>
    </w:p>
    <w:p w:rsidR="00C648F4" w:rsidRDefault="00C648F4" w:rsidP="00395E4E">
      <w:pPr>
        <w:pStyle w:val="Nagwek3"/>
      </w:pPr>
      <w:bookmarkStart w:id="15" w:name="_Toc523864915"/>
      <w:r w:rsidRPr="00395E4E">
        <w:t>TypeScript</w:t>
      </w:r>
      <w:bookmarkEnd w:id="15"/>
    </w:p>
    <w:p w:rsidR="00DE3319" w:rsidRDefault="00DE3319" w:rsidP="00DE3319">
      <w:r>
        <w:t xml:space="preserve">TypeScript jest </w:t>
      </w:r>
      <w:r w:rsidR="004A50E8">
        <w:t>rozszerzeniem</w:t>
      </w:r>
      <w:r>
        <w:t xml:space="preserve"> języka JavaScript</w:t>
      </w:r>
      <w:r w:rsidR="00587C47">
        <w:t>, dokładającym do niego możliwość typowania. Kod</w:t>
      </w:r>
      <w:r w:rsidR="004326AA">
        <w:t xml:space="preserve"> w </w:t>
      </w:r>
      <w:r w:rsidR="00587C47">
        <w:t>TypeScripcie transkompilowany do JavaScriptu. Transkompilacja polega na przetworzeniu kodu</w:t>
      </w:r>
      <w:r w:rsidR="004326AA">
        <w:t xml:space="preserve"> w </w:t>
      </w:r>
      <w:r w:rsidR="00587C47">
        <w:t>języku TS, obliczeniu typów, sprawdzeniu ich,</w:t>
      </w:r>
      <w:r w:rsidR="004326AA">
        <w:t xml:space="preserve"> a </w:t>
      </w:r>
      <w:r w:rsidR="00587C47">
        <w:t>następnie zwróceniu wyniku</w:t>
      </w:r>
      <w:r w:rsidR="004326AA">
        <w:t xml:space="preserve"> w </w:t>
      </w:r>
      <w:r w:rsidR="00587C47">
        <w:t>postaci kodu JS lub podsumowania błędów.</w:t>
      </w:r>
      <w:r w:rsidR="00D5096C">
        <w:t xml:space="preserve"> Zastosowanie TypeScriptu rozwiązuje to problem dynamicznego typowania opisany</w:t>
      </w:r>
      <w:r w:rsidR="004326AA">
        <w:t xml:space="preserve"> w </w:t>
      </w:r>
      <w:r w:rsidR="00D5096C">
        <w:t>poprzednim rozdziale.</w:t>
      </w:r>
      <w:r w:rsidR="009B1113">
        <w:t xml:space="preserve"> // Rozwinięcie? </w:t>
      </w:r>
    </w:p>
    <w:p w:rsidR="004A50E8" w:rsidRDefault="004A50E8" w:rsidP="00DE3319">
      <w:r>
        <w:t>zgodność z ECMAScript</w:t>
      </w:r>
    </w:p>
    <w:p w:rsidR="004A50E8" w:rsidRDefault="004A50E8" w:rsidP="00DE3319">
      <w:r>
        <w:t>podstawowe typy</w:t>
      </w:r>
    </w:p>
    <w:p w:rsidR="004A50E8" w:rsidRDefault="004A50E8" w:rsidP="00DE3319">
      <w:r>
        <w:t>interfejsy i klasy</w:t>
      </w:r>
      <w:bookmarkStart w:id="16" w:name="_GoBack"/>
      <w:bookmarkEnd w:id="16"/>
    </w:p>
    <w:p w:rsidR="004A50E8" w:rsidRDefault="004A50E8" w:rsidP="004A50E8">
      <w:r>
        <w:t>typy generyczne</w:t>
      </w:r>
    </w:p>
    <w:p w:rsidR="004A50E8" w:rsidRDefault="004A50E8" w:rsidP="00DE3319">
      <w:r>
        <w:t>typ zwracany przez funkcję</w:t>
      </w:r>
    </w:p>
    <w:p w:rsidR="004A50E8" w:rsidRDefault="004A50E8" w:rsidP="00DE3319">
      <w:r>
        <w:t>inferowanie typów</w:t>
      </w:r>
    </w:p>
    <w:p w:rsidR="004A50E8" w:rsidRDefault="004A50E8" w:rsidP="00DE3319">
      <w:r>
        <w:t>DefinitelyTyped – monorepo z definicjami</w:t>
      </w:r>
    </w:p>
    <w:p w:rsidR="004A50E8" w:rsidRPr="00DE3319" w:rsidRDefault="004A50E8" w:rsidP="00DE3319"/>
    <w:p w:rsidR="00C648F4" w:rsidRDefault="00C648F4" w:rsidP="00395E4E">
      <w:pPr>
        <w:pStyle w:val="Nagwek3"/>
      </w:pPr>
      <w:bookmarkStart w:id="17" w:name="_Toc523864916"/>
      <w:r>
        <w:lastRenderedPageBreak/>
        <w:t>Webpack</w:t>
      </w:r>
      <w:bookmarkEnd w:id="17"/>
    </w:p>
    <w:p w:rsidR="00C648F4" w:rsidRDefault="00C648F4" w:rsidP="00395E4E">
      <w:pPr>
        <w:pStyle w:val="Nagwek3"/>
      </w:pPr>
      <w:bookmarkStart w:id="18" w:name="_Toc523864917"/>
      <w:r>
        <w:t>Electron</w:t>
      </w:r>
      <w:bookmarkEnd w:id="18"/>
    </w:p>
    <w:p w:rsidR="00C648F4" w:rsidRDefault="00C648F4" w:rsidP="00395E4E">
      <w:pPr>
        <w:pStyle w:val="Nagwek3"/>
      </w:pPr>
      <w:bookmarkStart w:id="19" w:name="_Toc523864918"/>
      <w:r>
        <w:t>React</w:t>
      </w:r>
      <w:bookmarkEnd w:id="19"/>
    </w:p>
    <w:p w:rsidR="00C648F4" w:rsidRPr="003D60F6" w:rsidRDefault="00C648F4" w:rsidP="00395E4E">
      <w:pPr>
        <w:pStyle w:val="Nagwek3"/>
      </w:pPr>
      <w:bookmarkStart w:id="20" w:name="_Toc523864919"/>
      <w:r>
        <w:t>Redux</w:t>
      </w:r>
      <w:bookmarkEnd w:id="20"/>
    </w:p>
    <w:p w:rsidR="00866854" w:rsidRPr="003D60F6" w:rsidRDefault="00866854" w:rsidP="002362CF">
      <w:pPr>
        <w:pStyle w:val="Nagwek2"/>
      </w:pPr>
      <w:bookmarkStart w:id="21" w:name="_Toc523864920"/>
      <w:r w:rsidRPr="002362CF">
        <w:t>Implementacja</w:t>
      </w:r>
      <w:r>
        <w:t xml:space="preserve"> operatorów rozmytych</w:t>
      </w:r>
      <w:bookmarkEnd w:id="21"/>
    </w:p>
    <w:p w:rsidR="00866854" w:rsidRDefault="00866854" w:rsidP="00866854">
      <w:pPr>
        <w:jc w:val="left"/>
        <w:rPr>
          <w:rFonts w:eastAsiaTheme="majorEastAsia" w:cstheme="majorBidi"/>
          <w:color w:val="000000" w:themeColor="text1"/>
          <w:sz w:val="32"/>
          <w:szCs w:val="32"/>
        </w:rPr>
      </w:pPr>
    </w:p>
    <w:p w:rsidR="00866854" w:rsidRDefault="00866854" w:rsidP="00866854">
      <w:pPr>
        <w:pStyle w:val="Nagwek2"/>
      </w:pPr>
      <w:bookmarkStart w:id="22" w:name="_Toc523864921"/>
      <w:r>
        <w:t>Architektura systemu</w:t>
      </w:r>
      <w:bookmarkEnd w:id="22"/>
    </w:p>
    <w:p w:rsidR="00C648F4" w:rsidRDefault="00C648F4" w:rsidP="0092627D">
      <w:pPr>
        <w:pStyle w:val="Tekstpods"/>
      </w:pPr>
    </w:p>
    <w:p w:rsidR="00C648F4" w:rsidRDefault="00C648F4" w:rsidP="0092627D">
      <w:pPr>
        <w:pStyle w:val="Tekstpods"/>
      </w:pPr>
    </w:p>
    <w:p w:rsidR="0092627D" w:rsidRPr="00C648F4" w:rsidRDefault="0092627D" w:rsidP="0092627D">
      <w:pPr>
        <w:pStyle w:val="Tekstpods"/>
        <w:rPr>
          <w:color w:val="AEAAAA" w:themeColor="background2" w:themeShade="BF"/>
        </w:rPr>
      </w:pPr>
      <w:r w:rsidRPr="00C648F4">
        <w:rPr>
          <w:color w:val="AEAAAA" w:themeColor="background2" w:themeShade="BF"/>
        </w:rPr>
        <w:t>Rozdział zawiera takie elementy, jak:</w:t>
      </w:r>
    </w:p>
    <w:p w:rsidR="0092627D" w:rsidRPr="00C648F4" w:rsidRDefault="0092627D" w:rsidP="0092627D">
      <w:pPr>
        <w:pStyle w:val="Tekstpods"/>
        <w:numPr>
          <w:ilvl w:val="0"/>
          <w:numId w:val="34"/>
        </w:numPr>
        <w:ind w:left="709" w:hanging="357"/>
        <w:rPr>
          <w:color w:val="AEAAAA" w:themeColor="background2" w:themeShade="BF"/>
        </w:rPr>
      </w:pPr>
      <w:r w:rsidRPr="00C648F4">
        <w:rPr>
          <w:color w:val="AEAAAA" w:themeColor="background2" w:themeShade="BF"/>
        </w:rPr>
        <w:t>rozwiązanie zaproponowane przez dyplomanta</w:t>
      </w:r>
      <w:r w:rsidR="00985857" w:rsidRPr="00C648F4">
        <w:rPr>
          <w:color w:val="AEAAAA" w:themeColor="background2" w:themeShade="BF"/>
        </w:rPr>
        <w:t>,</w:t>
      </w:r>
    </w:p>
    <w:p w:rsidR="0092627D" w:rsidRPr="00C648F4" w:rsidRDefault="0092627D" w:rsidP="0092627D">
      <w:pPr>
        <w:pStyle w:val="Tekstpods"/>
        <w:numPr>
          <w:ilvl w:val="0"/>
          <w:numId w:val="34"/>
        </w:numPr>
        <w:ind w:left="709" w:hanging="357"/>
        <w:rPr>
          <w:color w:val="AEAAAA" w:themeColor="background2" w:themeShade="BF"/>
        </w:rPr>
      </w:pPr>
      <w:r w:rsidRPr="00C648F4">
        <w:rPr>
          <w:color w:val="AEAAAA" w:themeColor="background2" w:themeShade="BF"/>
        </w:rPr>
        <w:t>analiza teoretyczna rozwiązania</w:t>
      </w:r>
      <w:r w:rsidR="00985857" w:rsidRPr="00C648F4">
        <w:rPr>
          <w:color w:val="AEAAAA" w:themeColor="background2" w:themeShade="BF"/>
        </w:rPr>
        <w:t>,</w:t>
      </w:r>
    </w:p>
    <w:p w:rsidR="0092627D" w:rsidRPr="00C648F4" w:rsidRDefault="0092627D" w:rsidP="0092627D">
      <w:pPr>
        <w:pStyle w:val="Tekstpods"/>
        <w:numPr>
          <w:ilvl w:val="0"/>
          <w:numId w:val="34"/>
        </w:numPr>
        <w:ind w:left="709" w:hanging="357"/>
        <w:rPr>
          <w:color w:val="AEAAAA" w:themeColor="background2" w:themeShade="BF"/>
        </w:rPr>
      </w:pPr>
      <w:r w:rsidRPr="00C648F4">
        <w:rPr>
          <w:color w:val="AEAAAA" w:themeColor="background2" w:themeShade="BF"/>
        </w:rPr>
        <w:t>uzasadnienie wyboru zastosowanych metod, algorytmów, narzędzi</w:t>
      </w:r>
      <w:r w:rsidR="00985857" w:rsidRPr="00C648F4">
        <w:rPr>
          <w:color w:val="AEAAAA" w:themeColor="background2" w:themeShade="BF"/>
        </w:rPr>
        <w:t>.</w:t>
      </w:r>
    </w:p>
    <w:p w:rsidR="001E541C" w:rsidRPr="005E07A9" w:rsidRDefault="001E541C" w:rsidP="007138F0">
      <w:pPr>
        <w:pStyle w:val="Tekstpods"/>
      </w:pPr>
    </w:p>
    <w:p w:rsidR="00A61F08" w:rsidRDefault="00A61F08" w:rsidP="00C648F4">
      <w:pPr>
        <w:overflowPunct/>
        <w:autoSpaceDE/>
        <w:autoSpaceDN/>
        <w:adjustRightInd/>
        <w:ind w:left="0"/>
        <w:textAlignment w:val="auto"/>
      </w:pPr>
    </w:p>
    <w:p w:rsidR="00A61F08" w:rsidRDefault="00A61F08">
      <w:pPr>
        <w:overflowPunct/>
        <w:autoSpaceDE/>
        <w:autoSpaceDN/>
        <w:adjustRightInd/>
        <w:textAlignment w:val="auto"/>
        <w:sectPr w:rsidR="00A61F08" w:rsidSect="0087352C">
          <w:headerReference w:type="even" r:id="rId14"/>
          <w:headerReference w:type="default" r:id="rId15"/>
          <w:footnotePr>
            <w:numRestart w:val="eachPage"/>
          </w:footnotePr>
          <w:pgSz w:w="11907" w:h="16840" w:code="9"/>
          <w:pgMar w:top="1418" w:right="1418" w:bottom="1418" w:left="1418" w:header="1814" w:footer="1814" w:gutter="284"/>
          <w:cols w:space="708"/>
          <w:docGrid w:linePitch="326"/>
        </w:sectPr>
      </w:pPr>
    </w:p>
    <w:p w:rsidR="00CA19C5" w:rsidRDefault="00CA19C5">
      <w:pPr>
        <w:overflowPunct/>
        <w:autoSpaceDE/>
        <w:autoSpaceDN/>
        <w:adjustRightInd/>
        <w:textAlignment w:val="auto"/>
      </w:pPr>
    </w:p>
    <w:p w:rsidR="00551EF2" w:rsidRPr="005E07A9" w:rsidRDefault="00551EF2" w:rsidP="007138F0">
      <w:pPr>
        <w:pStyle w:val="Tekstpods"/>
      </w:pPr>
    </w:p>
    <w:p w:rsidR="003D0CDB" w:rsidRPr="00DD1A70" w:rsidRDefault="000B42E6" w:rsidP="001F24F6">
      <w:pPr>
        <w:pStyle w:val="Nagwek1"/>
      </w:pPr>
      <w:bookmarkStart w:id="23" w:name="_Toc523864922"/>
      <w:r w:rsidRPr="00DD1A70">
        <w:t>Badania</w:t>
      </w:r>
      <w:bookmarkEnd w:id="23"/>
      <w:r w:rsidR="002E7BE5" w:rsidRPr="00DD1A70">
        <w:t xml:space="preserve"> </w:t>
      </w:r>
    </w:p>
    <w:p w:rsidR="00E40D7B" w:rsidRDefault="00BF3581" w:rsidP="00BF3581">
      <w:pPr>
        <w:pStyle w:val="Tekstpods"/>
        <w:sectPr w:rsidR="00E40D7B" w:rsidSect="0087352C">
          <w:headerReference w:type="even" r:id="rId16"/>
          <w:headerReference w:type="default" r:id="rId17"/>
          <w:footnotePr>
            <w:numRestart w:val="eachPage"/>
          </w:footnotePr>
          <w:pgSz w:w="11907" w:h="16840" w:code="9"/>
          <w:pgMar w:top="1418" w:right="1418" w:bottom="1418" w:left="1418" w:header="1814" w:footer="1814" w:gutter="284"/>
          <w:cols w:space="708"/>
          <w:docGrid w:linePitch="326"/>
        </w:sectPr>
      </w:pPr>
      <w:r>
        <w:t>Rozdział przedstawia przeprowadzone badania. Jest to zasadnicza część i   musi wyraźnie dominować</w:t>
      </w:r>
      <w:r w:rsidR="004326AA">
        <w:t xml:space="preserve"> w </w:t>
      </w:r>
      <w:r>
        <w:t>pracy. Badania</w:t>
      </w:r>
      <w:r w:rsidR="004326AA">
        <w:t xml:space="preserve"> i </w:t>
      </w:r>
      <w:r>
        <w:t>analizę wyników należy przeprowadzić, tak jak jest przyjęte</w:t>
      </w:r>
      <w:r w:rsidR="004326AA">
        <w:t xml:space="preserve"> w </w:t>
      </w:r>
      <w:r>
        <w:t>środowisku naukowym (na przykład korzystanie</w:t>
      </w:r>
      <w:r w:rsidR="004326AA">
        <w:t xml:space="preserve"> z </w:t>
      </w:r>
      <w:r>
        <w:t xml:space="preserve">danych </w:t>
      </w:r>
      <w:r w:rsidR="00757BFB">
        <w:t>porównawczy</w:t>
      </w:r>
      <w:r>
        <w:t xml:space="preserve">ch, walidacja krzyżowa, zapewnienie powtarzalności testów </w:t>
      </w:r>
      <w:r w:rsidR="00757BFB">
        <w:t>itd.</w:t>
      </w:r>
      <w:r>
        <w:t>).</w:t>
      </w:r>
    </w:p>
    <w:p w:rsidR="00BF3581" w:rsidRPr="00BF3581" w:rsidRDefault="00BF3581" w:rsidP="00BF3581">
      <w:pPr>
        <w:pStyle w:val="Tekstpods"/>
      </w:pPr>
    </w:p>
    <w:p w:rsidR="00FB07F8" w:rsidRPr="000B42E6" w:rsidRDefault="000B42E6" w:rsidP="000B42E6">
      <w:pPr>
        <w:pStyle w:val="Nagwek2"/>
      </w:pPr>
      <w:bookmarkStart w:id="24" w:name="_Toc523864923"/>
      <w:r w:rsidRPr="000B42E6">
        <w:t>Metodyka badań</w:t>
      </w:r>
      <w:bookmarkEnd w:id="24"/>
    </w:p>
    <w:p w:rsidR="000B42E6" w:rsidRDefault="000B42E6" w:rsidP="000B42E6">
      <w:pPr>
        <w:pStyle w:val="Tekstpods"/>
      </w:pPr>
      <w:r w:rsidRPr="005E07A9">
        <w:t xml:space="preserve">Rozdział ten </w:t>
      </w:r>
      <w:r>
        <w:t xml:space="preserve">zawiera: </w:t>
      </w:r>
    </w:p>
    <w:p w:rsidR="002E7BE5" w:rsidRPr="00BF3581" w:rsidRDefault="002E7BE5" w:rsidP="00BF3581">
      <w:pPr>
        <w:pStyle w:val="Tekstpods"/>
        <w:numPr>
          <w:ilvl w:val="0"/>
          <w:numId w:val="34"/>
        </w:numPr>
        <w:ind w:left="709" w:hanging="357"/>
      </w:pPr>
      <w:r w:rsidRPr="00BF3581">
        <w:t>przedstawienie</w:t>
      </w:r>
      <w:r w:rsidR="004326AA" w:rsidRPr="00BF3581">
        <w:t xml:space="preserve"> i</w:t>
      </w:r>
      <w:r w:rsidR="004326AA">
        <w:t> </w:t>
      </w:r>
      <w:r w:rsidRPr="00BF3581">
        <w:t>omówienie zastosowanych algorytmów</w:t>
      </w:r>
      <w:r w:rsidR="00985857">
        <w:t>,</w:t>
      </w:r>
    </w:p>
    <w:p w:rsidR="002E7BE5" w:rsidRDefault="002E7BE5" w:rsidP="00BF3581">
      <w:pPr>
        <w:pStyle w:val="Tekstpods"/>
        <w:numPr>
          <w:ilvl w:val="0"/>
          <w:numId w:val="34"/>
        </w:numPr>
        <w:ind w:left="709" w:hanging="357"/>
      </w:pPr>
      <w:r w:rsidRPr="00BF3581">
        <w:t>szczegóły wybranych fragmentów implementacji</w:t>
      </w:r>
      <w:r w:rsidR="00985857">
        <w:t>.</w:t>
      </w:r>
    </w:p>
    <w:p w:rsidR="00A70EA3" w:rsidRDefault="00A70EA3" w:rsidP="00A70EA3">
      <w:pPr>
        <w:pStyle w:val="Nagwek2"/>
      </w:pPr>
      <w:bookmarkStart w:id="25" w:name="_Toc523864924"/>
      <w:r>
        <w:t>Zbiory danych</w:t>
      </w:r>
      <w:bookmarkEnd w:id="25"/>
    </w:p>
    <w:p w:rsidR="00A70EA3" w:rsidRDefault="00A70EA3" w:rsidP="00CB64C4">
      <w:pPr>
        <w:pStyle w:val="Tekstpods"/>
      </w:pPr>
      <w:r>
        <w:t>Opis danych wykorzystywanych podczas badań</w:t>
      </w:r>
      <w:r w:rsidR="00985857">
        <w:t>.</w:t>
      </w:r>
    </w:p>
    <w:p w:rsidR="00A61F08" w:rsidRDefault="00A61F08" w:rsidP="00CB64C4">
      <w:pPr>
        <w:pStyle w:val="Tekstpods"/>
      </w:pPr>
    </w:p>
    <w:p w:rsidR="00A61F08" w:rsidRDefault="00A61F08" w:rsidP="00CB64C4">
      <w:pPr>
        <w:pStyle w:val="Tekstpods"/>
      </w:pPr>
    </w:p>
    <w:p w:rsidR="00A61F08" w:rsidRDefault="00A61F08" w:rsidP="00CB64C4">
      <w:pPr>
        <w:pStyle w:val="Tekstpods"/>
      </w:pPr>
    </w:p>
    <w:p w:rsidR="00A61F08" w:rsidRDefault="00A61F08" w:rsidP="00CB64C4">
      <w:pPr>
        <w:pStyle w:val="Tekstpods"/>
      </w:pPr>
    </w:p>
    <w:p w:rsidR="00A70EA3" w:rsidRDefault="00A70EA3" w:rsidP="00A70EA3">
      <w:pPr>
        <w:pStyle w:val="Nagwek2"/>
      </w:pPr>
      <w:bookmarkStart w:id="26" w:name="_Toc523864925"/>
      <w:r>
        <w:t>Wyniki</w:t>
      </w:r>
      <w:bookmarkEnd w:id="26"/>
    </w:p>
    <w:p w:rsidR="00DD1A70" w:rsidRDefault="00A70EA3" w:rsidP="00964566">
      <w:pPr>
        <w:pStyle w:val="Tekstpods"/>
      </w:pPr>
      <w:r>
        <w:t>Prezentacja wyników, opracowanie</w:t>
      </w:r>
      <w:r w:rsidR="004326AA">
        <w:t xml:space="preserve"> i </w:t>
      </w:r>
      <w:r>
        <w:t xml:space="preserve">poszerzona dyskusja wyników, wnioski. </w:t>
      </w:r>
    </w:p>
    <w:p w:rsidR="00A70EA3" w:rsidRDefault="00CB333C" w:rsidP="00964566">
      <w:pPr>
        <w:pStyle w:val="Tekstpods"/>
      </w:pPr>
      <w:r>
        <w:t>W całym</w:t>
      </w:r>
      <w:r w:rsidR="00A70EA3">
        <w:t xml:space="preserve"> dokumencie powinny znajdować się odniesienia do zawartych</w:t>
      </w:r>
      <w:r w:rsidR="004326AA">
        <w:t xml:space="preserve"> w </w:t>
      </w:r>
      <w:r w:rsidR="00A70EA3">
        <w:t>nim ilustracji (Rys. 4.1)</w:t>
      </w:r>
      <w:r>
        <w:t>.</w:t>
      </w:r>
      <w:r w:rsidR="00A70EA3">
        <w:t xml:space="preserve"> </w:t>
      </w:r>
    </w:p>
    <w:tbl>
      <w:tblPr>
        <w:tblStyle w:val="Tabela-Siatka"/>
        <w:tblW w:w="0" w:type="auto"/>
        <w:tblLook w:val="04A0" w:firstRow="1" w:lastRow="0" w:firstColumn="1" w:lastColumn="0" w:noHBand="0" w:noVBand="1"/>
      </w:tblPr>
      <w:tblGrid>
        <w:gridCol w:w="7702"/>
      </w:tblGrid>
      <w:tr w:rsidR="00A70EA3" w:rsidTr="00A70EA3">
        <w:tc>
          <w:tcPr>
            <w:tcW w:w="7702" w:type="dxa"/>
            <w:tcBorders>
              <w:top w:val="nil"/>
              <w:left w:val="nil"/>
              <w:bottom w:val="nil"/>
              <w:right w:val="nil"/>
            </w:tcBorders>
          </w:tcPr>
          <w:p w:rsidR="00A70EA3" w:rsidRDefault="000D443D" w:rsidP="00A70EA3">
            <w:pPr>
              <w:pStyle w:val="Tekstpods"/>
              <w:ind w:firstLine="0"/>
              <w:jc w:val="center"/>
            </w:pPr>
            <w:r>
              <w:rPr>
                <w:noProof/>
              </w:rPr>
              <w:lastRenderedPageBreak/>
              <w:drawing>
                <wp:inline distT="0" distB="0" distL="0" distR="0" wp14:anchorId="74FAA9CC" wp14:editId="3D2B935C">
                  <wp:extent cx="2800350" cy="2257425"/>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00350" cy="2257425"/>
                          </a:xfrm>
                          <a:prstGeom prst="rect">
                            <a:avLst/>
                          </a:prstGeom>
                        </pic:spPr>
                      </pic:pic>
                    </a:graphicData>
                  </a:graphic>
                </wp:inline>
              </w:drawing>
            </w:r>
          </w:p>
        </w:tc>
      </w:tr>
      <w:tr w:rsidR="00A70EA3" w:rsidTr="00A70EA3">
        <w:tc>
          <w:tcPr>
            <w:tcW w:w="7702" w:type="dxa"/>
            <w:tcBorders>
              <w:top w:val="nil"/>
              <w:left w:val="nil"/>
              <w:bottom w:val="nil"/>
              <w:right w:val="nil"/>
            </w:tcBorders>
          </w:tcPr>
          <w:p w:rsidR="00A70EA3" w:rsidRPr="00916256" w:rsidRDefault="00A70EA3" w:rsidP="000D443D">
            <w:pPr>
              <w:pStyle w:val="Tekstpods"/>
              <w:ind w:firstLine="0"/>
              <w:jc w:val="center"/>
              <w:rPr>
                <w:noProof/>
                <w:szCs w:val="24"/>
              </w:rPr>
            </w:pPr>
            <w:r w:rsidRPr="00916256">
              <w:rPr>
                <w:noProof/>
                <w:szCs w:val="24"/>
              </w:rPr>
              <w:t xml:space="preserve">Rys.4.1. </w:t>
            </w:r>
            <w:r w:rsidR="000D443D" w:rsidRPr="00916256">
              <w:rPr>
                <w:i/>
                <w:noProof/>
                <w:szCs w:val="24"/>
              </w:rPr>
              <w:t>Wykres przebiegu funkcji</w:t>
            </w:r>
          </w:p>
        </w:tc>
      </w:tr>
    </w:tbl>
    <w:p w:rsidR="00DD1A70" w:rsidRDefault="00CB333C" w:rsidP="00CB333C">
      <w:pPr>
        <w:pStyle w:val="Tekstpods"/>
      </w:pPr>
      <w:r>
        <w:t>Tekst dokumentu powinien również zawierać odniesienia do tabel (Tabela 4.1).</w:t>
      </w:r>
    </w:p>
    <w:tbl>
      <w:tblPr>
        <w:tblStyle w:val="Tabela-Siatka"/>
        <w:tblW w:w="0" w:type="auto"/>
        <w:tblInd w:w="993" w:type="dxa"/>
        <w:tblLook w:val="04A0" w:firstRow="1" w:lastRow="0" w:firstColumn="1" w:lastColumn="0" w:noHBand="0" w:noVBand="1"/>
      </w:tblPr>
      <w:tblGrid>
        <w:gridCol w:w="2858"/>
        <w:gridCol w:w="2953"/>
      </w:tblGrid>
      <w:tr w:rsidR="003E068B" w:rsidTr="003E068B">
        <w:tc>
          <w:tcPr>
            <w:tcW w:w="5811" w:type="dxa"/>
            <w:gridSpan w:val="2"/>
            <w:tcBorders>
              <w:top w:val="nil"/>
              <w:left w:val="nil"/>
              <w:right w:val="nil"/>
            </w:tcBorders>
          </w:tcPr>
          <w:p w:rsidR="003E068B" w:rsidRDefault="003E068B" w:rsidP="003E068B">
            <w:pPr>
              <w:pStyle w:val="Tekstpods"/>
              <w:spacing w:after="0" w:line="240" w:lineRule="auto"/>
              <w:ind w:firstLine="0"/>
            </w:pPr>
            <w:r>
              <w:t xml:space="preserve">Tabela 4.1. </w:t>
            </w:r>
            <w:r w:rsidRPr="00916256">
              <w:rPr>
                <w:i/>
              </w:rPr>
              <w:t>Rozmiar czcionek</w:t>
            </w:r>
            <w:r w:rsidR="004326AA" w:rsidRPr="00916256">
              <w:rPr>
                <w:i/>
              </w:rPr>
              <w:t xml:space="preserve"> w</w:t>
            </w:r>
            <w:r w:rsidR="004326AA">
              <w:rPr>
                <w:i/>
              </w:rPr>
              <w:t> </w:t>
            </w:r>
            <w:r w:rsidRPr="00916256">
              <w:rPr>
                <w:i/>
              </w:rPr>
              <w:t>tytułach rozdziałów</w:t>
            </w:r>
            <w:r>
              <w:t xml:space="preserve"> </w:t>
            </w:r>
          </w:p>
        </w:tc>
      </w:tr>
      <w:tr w:rsidR="003E068B" w:rsidTr="003E068B">
        <w:tc>
          <w:tcPr>
            <w:tcW w:w="2858" w:type="dxa"/>
          </w:tcPr>
          <w:p w:rsidR="003E068B" w:rsidRDefault="003E068B" w:rsidP="003E068B">
            <w:pPr>
              <w:pStyle w:val="Tekstpods"/>
              <w:spacing w:after="0" w:line="240" w:lineRule="auto"/>
              <w:ind w:firstLine="0"/>
              <w:jc w:val="center"/>
            </w:pPr>
            <w:r>
              <w:t>Poziom 1</w:t>
            </w:r>
          </w:p>
        </w:tc>
        <w:tc>
          <w:tcPr>
            <w:tcW w:w="2953" w:type="dxa"/>
          </w:tcPr>
          <w:p w:rsidR="003E068B" w:rsidRDefault="003E068B" w:rsidP="003E068B">
            <w:pPr>
              <w:pStyle w:val="Tekstpods"/>
              <w:spacing w:after="0" w:line="240" w:lineRule="auto"/>
              <w:ind w:firstLine="0"/>
              <w:jc w:val="center"/>
            </w:pPr>
            <w:r>
              <w:t>24 pt</w:t>
            </w:r>
          </w:p>
        </w:tc>
      </w:tr>
      <w:tr w:rsidR="003E068B" w:rsidTr="003E068B">
        <w:tc>
          <w:tcPr>
            <w:tcW w:w="2858" w:type="dxa"/>
          </w:tcPr>
          <w:p w:rsidR="003E068B" w:rsidRDefault="003E068B" w:rsidP="003E068B">
            <w:pPr>
              <w:pStyle w:val="Tekstpods"/>
              <w:spacing w:after="0" w:line="240" w:lineRule="auto"/>
              <w:ind w:firstLine="0"/>
              <w:jc w:val="center"/>
            </w:pPr>
            <w:r>
              <w:t>Poziom 2</w:t>
            </w:r>
          </w:p>
        </w:tc>
        <w:tc>
          <w:tcPr>
            <w:tcW w:w="2953" w:type="dxa"/>
          </w:tcPr>
          <w:p w:rsidR="003E068B" w:rsidRDefault="003E068B" w:rsidP="003E068B">
            <w:pPr>
              <w:pStyle w:val="Tekstpods"/>
              <w:spacing w:after="0" w:line="240" w:lineRule="auto"/>
              <w:ind w:firstLine="0"/>
              <w:jc w:val="center"/>
            </w:pPr>
            <w:r>
              <w:t>20 pt</w:t>
            </w:r>
          </w:p>
        </w:tc>
      </w:tr>
      <w:tr w:rsidR="003E068B" w:rsidTr="003E068B">
        <w:tc>
          <w:tcPr>
            <w:tcW w:w="2858" w:type="dxa"/>
            <w:tcBorders>
              <w:bottom w:val="single" w:sz="4" w:space="0" w:color="auto"/>
            </w:tcBorders>
          </w:tcPr>
          <w:p w:rsidR="003E068B" w:rsidRDefault="003E068B" w:rsidP="003E068B">
            <w:pPr>
              <w:pStyle w:val="Tekstpods"/>
              <w:spacing w:after="0" w:line="240" w:lineRule="auto"/>
              <w:ind w:firstLine="0"/>
              <w:jc w:val="center"/>
            </w:pPr>
            <w:r>
              <w:t>Poziom 3</w:t>
            </w:r>
          </w:p>
        </w:tc>
        <w:tc>
          <w:tcPr>
            <w:tcW w:w="2953" w:type="dxa"/>
            <w:tcBorders>
              <w:bottom w:val="single" w:sz="4" w:space="0" w:color="auto"/>
            </w:tcBorders>
          </w:tcPr>
          <w:p w:rsidR="003E068B" w:rsidRDefault="003E068B" w:rsidP="003E068B">
            <w:pPr>
              <w:pStyle w:val="Tekstpods"/>
              <w:spacing w:after="0" w:line="240" w:lineRule="auto"/>
              <w:ind w:firstLine="0"/>
              <w:jc w:val="center"/>
            </w:pPr>
            <w:r>
              <w:t>16 pt</w:t>
            </w:r>
          </w:p>
        </w:tc>
      </w:tr>
      <w:tr w:rsidR="003E068B" w:rsidTr="003E068B">
        <w:trPr>
          <w:trHeight w:hRule="exact" w:val="227"/>
        </w:trPr>
        <w:tc>
          <w:tcPr>
            <w:tcW w:w="5811" w:type="dxa"/>
            <w:gridSpan w:val="2"/>
            <w:tcBorders>
              <w:left w:val="nil"/>
              <w:bottom w:val="nil"/>
              <w:right w:val="nil"/>
            </w:tcBorders>
          </w:tcPr>
          <w:p w:rsidR="003E068B" w:rsidRDefault="003E068B" w:rsidP="003E068B">
            <w:pPr>
              <w:pStyle w:val="Tekstpods"/>
              <w:spacing w:after="0"/>
              <w:ind w:firstLine="0"/>
            </w:pPr>
          </w:p>
        </w:tc>
      </w:tr>
    </w:tbl>
    <w:p w:rsidR="00CB64C4" w:rsidRPr="005E07A9" w:rsidRDefault="00CB64C4" w:rsidP="00A70EA3">
      <w:pPr>
        <w:pStyle w:val="Tekstpods"/>
        <w:ind w:firstLine="0"/>
      </w:pPr>
    </w:p>
    <w:p w:rsidR="00A61F08" w:rsidRDefault="00A61F08" w:rsidP="00536467">
      <w:pPr>
        <w:overflowPunct/>
        <w:autoSpaceDE/>
        <w:autoSpaceDN/>
        <w:adjustRightInd/>
        <w:textAlignment w:val="auto"/>
        <w:sectPr w:rsidR="00A61F08" w:rsidSect="0087352C">
          <w:headerReference w:type="even" r:id="rId19"/>
          <w:headerReference w:type="default" r:id="rId20"/>
          <w:footnotePr>
            <w:numRestart w:val="eachPage"/>
          </w:footnotePr>
          <w:pgSz w:w="11907" w:h="16840" w:code="9"/>
          <w:pgMar w:top="1418" w:right="1418" w:bottom="1418" w:left="1418" w:header="1814" w:footer="1814" w:gutter="284"/>
          <w:cols w:space="708"/>
          <w:docGrid w:linePitch="326"/>
        </w:sectPr>
      </w:pPr>
    </w:p>
    <w:p w:rsidR="00A61F08" w:rsidRPr="00A61F08" w:rsidRDefault="00A61F08" w:rsidP="00536467">
      <w:pPr>
        <w:pStyle w:val="Tekstpods"/>
        <w:ind w:left="0" w:firstLine="0"/>
      </w:pPr>
    </w:p>
    <w:p w:rsidR="00E45A30" w:rsidRPr="00701D68" w:rsidRDefault="001B2DDA" w:rsidP="001F24F6">
      <w:pPr>
        <w:pStyle w:val="Nagwek1"/>
      </w:pPr>
      <w:bookmarkStart w:id="27" w:name="_Toc523864926"/>
      <w:r w:rsidRPr="00701D68">
        <w:t>Podsumowanie</w:t>
      </w:r>
      <w:bookmarkEnd w:id="27"/>
    </w:p>
    <w:p w:rsidR="0077042E" w:rsidRDefault="0077042E" w:rsidP="0077042E">
      <w:r>
        <w:t>otwarcie źródła, rozszerzalność, klient sql</w:t>
      </w:r>
    </w:p>
    <w:p w:rsidR="0077042E" w:rsidRDefault="0077042E" w:rsidP="00B82384">
      <w:pPr>
        <w:pStyle w:val="Tekstpods"/>
      </w:pPr>
    </w:p>
    <w:p w:rsidR="00B82384" w:rsidRDefault="00B82384" w:rsidP="00B82384">
      <w:pPr>
        <w:pStyle w:val="Tekstpods"/>
      </w:pPr>
      <w:r w:rsidRPr="005E07A9">
        <w:t xml:space="preserve">Rozdział ten </w:t>
      </w:r>
      <w:r>
        <w:t xml:space="preserve">zawiera: </w:t>
      </w:r>
    </w:p>
    <w:p w:rsidR="00C868F9" w:rsidRDefault="00C868F9" w:rsidP="00B82384">
      <w:pPr>
        <w:pStyle w:val="Tekstpods"/>
        <w:numPr>
          <w:ilvl w:val="0"/>
          <w:numId w:val="34"/>
        </w:numPr>
        <w:ind w:left="709" w:hanging="357"/>
      </w:pPr>
      <w:r>
        <w:t>syntetyczny opis wykonanych prac,</w:t>
      </w:r>
    </w:p>
    <w:p w:rsidR="00B82384" w:rsidRDefault="00B82384" w:rsidP="00B82384">
      <w:pPr>
        <w:pStyle w:val="Tekstpods"/>
        <w:numPr>
          <w:ilvl w:val="0"/>
          <w:numId w:val="34"/>
        </w:numPr>
        <w:ind w:left="709" w:hanging="357"/>
      </w:pPr>
      <w:r>
        <w:t>wnioski,</w:t>
      </w:r>
    </w:p>
    <w:p w:rsidR="00C868F9" w:rsidRDefault="00B82384" w:rsidP="00B82384">
      <w:pPr>
        <w:pStyle w:val="Tekstpods"/>
        <w:numPr>
          <w:ilvl w:val="0"/>
          <w:numId w:val="34"/>
        </w:numPr>
        <w:ind w:left="709" w:hanging="357"/>
      </w:pPr>
      <w:r>
        <w:t>opis możliwości rozwoju, kontynuacji prac, potencjalne nowe kierunki</w:t>
      </w:r>
      <w:r w:rsidR="00C868F9">
        <w:t>,</w:t>
      </w:r>
    </w:p>
    <w:p w:rsidR="00B82384" w:rsidRDefault="00C868F9" w:rsidP="00C868F9">
      <w:pPr>
        <w:pStyle w:val="Tekstpods"/>
        <w:numPr>
          <w:ilvl w:val="0"/>
          <w:numId w:val="34"/>
        </w:numPr>
        <w:ind w:left="709" w:hanging="357"/>
      </w:pPr>
      <w:r>
        <w:t>informację, czy cel pracy zrealizowany.</w:t>
      </w:r>
    </w:p>
    <w:p w:rsidR="00E40D7B" w:rsidRDefault="00E40D7B" w:rsidP="00536467">
      <w:pPr>
        <w:overflowPunct/>
        <w:autoSpaceDE/>
        <w:autoSpaceDN/>
        <w:adjustRightInd/>
        <w:ind w:left="0"/>
        <w:textAlignment w:val="auto"/>
        <w:sectPr w:rsidR="00E40D7B" w:rsidSect="0087352C">
          <w:headerReference w:type="even" r:id="rId21"/>
          <w:headerReference w:type="default" r:id="rId22"/>
          <w:footnotePr>
            <w:numRestart w:val="eachPage"/>
          </w:footnotePr>
          <w:pgSz w:w="11907" w:h="16840" w:code="9"/>
          <w:pgMar w:top="1418" w:right="1418" w:bottom="1418" w:left="1418" w:header="1814" w:footer="1814" w:gutter="284"/>
          <w:cols w:space="708"/>
          <w:docGrid w:linePitch="326"/>
        </w:sectPr>
      </w:pPr>
    </w:p>
    <w:p w:rsidR="00C228EF" w:rsidRPr="008F36EE" w:rsidRDefault="00E45A30" w:rsidP="001F24F6">
      <w:pPr>
        <w:pStyle w:val="Nagwek1"/>
        <w:numPr>
          <w:ilvl w:val="0"/>
          <w:numId w:val="0"/>
        </w:numPr>
        <w:ind w:left="363"/>
      </w:pPr>
      <w:bookmarkStart w:id="28" w:name="_Toc523864927"/>
      <w:r w:rsidRPr="008F36EE">
        <w:lastRenderedPageBreak/>
        <w:t>B</w:t>
      </w:r>
      <w:r w:rsidR="005E07A9" w:rsidRPr="008F36EE">
        <w:t>ibliografia</w:t>
      </w:r>
      <w:bookmarkEnd w:id="28"/>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7"/>
        <w:gridCol w:w="7098"/>
      </w:tblGrid>
      <w:tr w:rsidR="00DF76E0" w:rsidTr="00174E3D">
        <w:trPr>
          <w:cantSplit/>
          <w:trHeight w:val="227"/>
        </w:trPr>
        <w:tc>
          <w:tcPr>
            <w:tcW w:w="557" w:type="dxa"/>
          </w:tcPr>
          <w:p w:rsidR="00DF76E0" w:rsidRDefault="00DF76E0" w:rsidP="00240636">
            <w:pPr>
              <w:pStyle w:val="Literatwykaz"/>
              <w:tabs>
                <w:tab w:val="clear" w:pos="567"/>
              </w:tabs>
              <w:spacing w:after="120"/>
              <w:ind w:left="0" w:firstLine="0"/>
              <w:jc w:val="left"/>
            </w:pPr>
            <w:r>
              <w:t>[1]</w:t>
            </w:r>
          </w:p>
        </w:tc>
        <w:tc>
          <w:tcPr>
            <w:tcW w:w="7098" w:type="dxa"/>
          </w:tcPr>
          <w:p w:rsidR="008A4152" w:rsidRDefault="008A4152" w:rsidP="008A4152">
            <w:pPr>
              <w:overflowPunct/>
              <w:autoSpaceDE/>
              <w:autoSpaceDN/>
              <w:adjustRightInd/>
              <w:textAlignment w:val="auto"/>
            </w:pPr>
            <w:r w:rsidRPr="00DF76E0">
              <w:t xml:space="preserve">Imię Nazwisko, Imię Nazwisko. </w:t>
            </w:r>
            <w:r w:rsidRPr="00DF76E0">
              <w:rPr>
                <w:i/>
              </w:rPr>
              <w:t>Tytuł książki</w:t>
            </w:r>
            <w:r w:rsidRPr="00DF76E0">
              <w:t>. Wydawnictwo, Warszawa,</w:t>
            </w:r>
            <w:r>
              <w:t xml:space="preserve"> 2017.</w:t>
            </w:r>
          </w:p>
          <w:p w:rsidR="00174E3D" w:rsidRDefault="00174E3D" w:rsidP="008A4152">
            <w:pPr>
              <w:overflowPunct/>
              <w:autoSpaceDE/>
              <w:autoSpaceDN/>
              <w:adjustRightInd/>
              <w:textAlignment w:val="auto"/>
            </w:pPr>
          </w:p>
        </w:tc>
      </w:tr>
      <w:tr w:rsidR="00DF76E0" w:rsidTr="00174E3D">
        <w:trPr>
          <w:cantSplit/>
          <w:trHeight w:val="227"/>
        </w:trPr>
        <w:tc>
          <w:tcPr>
            <w:tcW w:w="557" w:type="dxa"/>
          </w:tcPr>
          <w:p w:rsidR="00DF76E0" w:rsidRDefault="00DF76E0" w:rsidP="00240636">
            <w:pPr>
              <w:pStyle w:val="Literatwykaz"/>
              <w:tabs>
                <w:tab w:val="clear" w:pos="567"/>
              </w:tabs>
              <w:spacing w:after="120"/>
              <w:ind w:left="0" w:firstLine="0"/>
              <w:jc w:val="left"/>
            </w:pPr>
            <w:r>
              <w:t>[2]</w:t>
            </w:r>
          </w:p>
        </w:tc>
        <w:tc>
          <w:tcPr>
            <w:tcW w:w="7098" w:type="dxa"/>
          </w:tcPr>
          <w:p w:rsidR="008A4152" w:rsidRDefault="008A4152" w:rsidP="008A4152">
            <w:pPr>
              <w:overflowPunct/>
              <w:autoSpaceDE/>
              <w:autoSpaceDN/>
              <w:adjustRightInd/>
              <w:textAlignment w:val="auto"/>
            </w:pPr>
            <w:r w:rsidRPr="00DF76E0">
              <w:t>Imię Nazwisko, Imię Nazwisko. Tytuł artykułu</w:t>
            </w:r>
            <w:r w:rsidR="004326AA" w:rsidRPr="00DF76E0">
              <w:t xml:space="preserve"> w</w:t>
            </w:r>
            <w:r w:rsidR="004326AA">
              <w:t> </w:t>
            </w:r>
            <w:r w:rsidRPr="00DF76E0">
              <w:t xml:space="preserve">czasopiśmie. </w:t>
            </w:r>
            <w:r w:rsidRPr="00DF76E0">
              <w:rPr>
                <w:i/>
              </w:rPr>
              <w:t>Tytuł</w:t>
            </w:r>
            <w:r w:rsidR="00C1384C">
              <w:rPr>
                <w:i/>
              </w:rPr>
              <w:t xml:space="preserve"> </w:t>
            </w:r>
            <w:r w:rsidRPr="00DF76E0">
              <w:rPr>
                <w:i/>
              </w:rPr>
              <w:t>czasopism</w:t>
            </w:r>
            <w:r>
              <w:rPr>
                <w:i/>
              </w:rPr>
              <w:t>a</w:t>
            </w:r>
            <w:r>
              <w:t>, 157(8):1092–1113, 2016.</w:t>
            </w:r>
          </w:p>
          <w:p w:rsidR="00174E3D" w:rsidRDefault="00174E3D" w:rsidP="00DF76E0">
            <w:pPr>
              <w:overflowPunct/>
              <w:autoSpaceDE/>
              <w:autoSpaceDN/>
              <w:adjustRightInd/>
              <w:textAlignment w:val="auto"/>
            </w:pPr>
          </w:p>
        </w:tc>
      </w:tr>
      <w:tr w:rsidR="00DF76E0" w:rsidTr="00174E3D">
        <w:trPr>
          <w:cantSplit/>
        </w:trPr>
        <w:tc>
          <w:tcPr>
            <w:tcW w:w="557" w:type="dxa"/>
          </w:tcPr>
          <w:p w:rsidR="00DF76E0" w:rsidRDefault="00DF76E0" w:rsidP="00240636">
            <w:pPr>
              <w:pStyle w:val="Literatwykaz"/>
              <w:tabs>
                <w:tab w:val="clear" w:pos="567"/>
              </w:tabs>
              <w:spacing w:after="120"/>
              <w:ind w:left="0" w:firstLine="0"/>
              <w:jc w:val="left"/>
            </w:pPr>
            <w:r>
              <w:t>[3]</w:t>
            </w:r>
          </w:p>
        </w:tc>
        <w:tc>
          <w:tcPr>
            <w:tcW w:w="7098" w:type="dxa"/>
          </w:tcPr>
          <w:p w:rsidR="00DF76E0" w:rsidRDefault="00DF76E0" w:rsidP="00174E3D">
            <w:pPr>
              <w:overflowPunct/>
              <w:autoSpaceDE/>
              <w:autoSpaceDN/>
              <w:adjustRightInd/>
              <w:textAlignment w:val="auto"/>
            </w:pPr>
            <w:r w:rsidRPr="00DF76E0">
              <w:t>Imię Nazwisko, Imię Nazwisko, I</w:t>
            </w:r>
            <w:r w:rsidR="00174E3D">
              <w:t xml:space="preserve">mię Nazwisko. Tytuł artykułu </w:t>
            </w:r>
            <w:r w:rsidRPr="00DF76E0">
              <w:t xml:space="preserve">konferencyjnego. </w:t>
            </w:r>
            <w:r w:rsidRPr="00DF76E0">
              <w:rPr>
                <w:i/>
              </w:rPr>
              <w:t>Nazwa konferencji</w:t>
            </w:r>
            <w:r>
              <w:t>, str</w:t>
            </w:r>
            <w:r w:rsidR="00673450">
              <w:t>.</w:t>
            </w:r>
            <w:r>
              <w:t xml:space="preserve"> 5346–5349, 2006.</w:t>
            </w:r>
            <w:r w:rsidR="00174E3D">
              <w:t xml:space="preserve"> </w:t>
            </w:r>
          </w:p>
          <w:p w:rsidR="00174E3D" w:rsidRDefault="00174E3D" w:rsidP="00174E3D">
            <w:pPr>
              <w:overflowPunct/>
              <w:autoSpaceDE/>
              <w:autoSpaceDN/>
              <w:adjustRightInd/>
              <w:textAlignment w:val="auto"/>
            </w:pPr>
          </w:p>
        </w:tc>
      </w:tr>
    </w:tbl>
    <w:p w:rsidR="007907B7" w:rsidRDefault="007907B7" w:rsidP="00DF76E0">
      <w:pPr>
        <w:overflowPunct/>
        <w:autoSpaceDE/>
        <w:autoSpaceDN/>
        <w:adjustRightInd/>
        <w:textAlignment w:val="auto"/>
      </w:pPr>
    </w:p>
    <w:p w:rsidR="00240636" w:rsidRPr="00174E3D" w:rsidRDefault="00240636" w:rsidP="00DF76E0">
      <w:pPr>
        <w:overflowPunct/>
        <w:autoSpaceDE/>
        <w:autoSpaceDN/>
        <w:adjustRightInd/>
        <w:textAlignment w:val="auto"/>
      </w:pPr>
      <w:r w:rsidRPr="00174E3D">
        <w:br w:type="page"/>
      </w:r>
    </w:p>
    <w:p w:rsidR="007907B7" w:rsidRPr="008F36EE" w:rsidRDefault="007907B7" w:rsidP="001F24F6">
      <w:pPr>
        <w:pStyle w:val="Nagwek1"/>
        <w:numPr>
          <w:ilvl w:val="0"/>
          <w:numId w:val="0"/>
        </w:numPr>
        <w:ind w:left="363"/>
      </w:pPr>
      <w:bookmarkStart w:id="29" w:name="_Toc523864928"/>
      <w:r w:rsidRPr="008F36EE">
        <w:lastRenderedPageBreak/>
        <w:t xml:space="preserve">Spis </w:t>
      </w:r>
      <w:r>
        <w:t>skrótów</w:t>
      </w:r>
      <w:r w:rsidR="004326AA">
        <w:t xml:space="preserve"> i </w:t>
      </w:r>
      <w:r>
        <w:t>symboli</w:t>
      </w:r>
      <w:bookmarkEnd w:id="29"/>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4"/>
        <w:gridCol w:w="7098"/>
      </w:tblGrid>
      <w:tr w:rsidR="00C1384C" w:rsidTr="00786F4D">
        <w:trPr>
          <w:cantSplit/>
          <w:trHeight w:val="227"/>
        </w:trPr>
        <w:tc>
          <w:tcPr>
            <w:tcW w:w="557" w:type="dxa"/>
          </w:tcPr>
          <w:p w:rsidR="00C1384C" w:rsidRPr="00C1384C" w:rsidRDefault="00C1384C" w:rsidP="00786F4D">
            <w:pPr>
              <w:pStyle w:val="Literatwykaz"/>
              <w:tabs>
                <w:tab w:val="clear" w:pos="567"/>
              </w:tabs>
              <w:spacing w:after="120"/>
              <w:ind w:left="0" w:firstLine="0"/>
              <w:jc w:val="left"/>
              <w:rPr>
                <w:i/>
              </w:rPr>
            </w:pPr>
            <w:r w:rsidRPr="00C1384C">
              <w:rPr>
                <w:i/>
              </w:rPr>
              <w:t>DNA</w:t>
            </w:r>
          </w:p>
        </w:tc>
        <w:tc>
          <w:tcPr>
            <w:tcW w:w="7098" w:type="dxa"/>
          </w:tcPr>
          <w:p w:rsidR="00C1384C" w:rsidRDefault="00C1384C" w:rsidP="00786F4D">
            <w:pPr>
              <w:overflowPunct/>
              <w:autoSpaceDE/>
              <w:autoSpaceDN/>
              <w:adjustRightInd/>
              <w:textAlignment w:val="auto"/>
            </w:pPr>
            <w:r w:rsidRPr="00C1384C">
              <w:t xml:space="preserve">kwas deoksyrybonukleinowy (ang. </w:t>
            </w:r>
            <w:r w:rsidRPr="00C1384C">
              <w:rPr>
                <w:i/>
              </w:rPr>
              <w:t>deoxyribonucleic acid</w:t>
            </w:r>
            <w:r w:rsidRPr="00C1384C">
              <w:t>)</w:t>
            </w:r>
          </w:p>
        </w:tc>
      </w:tr>
      <w:tr w:rsidR="00C1384C" w:rsidRPr="00831E51" w:rsidTr="00786F4D">
        <w:trPr>
          <w:cantSplit/>
          <w:trHeight w:val="227"/>
        </w:trPr>
        <w:tc>
          <w:tcPr>
            <w:tcW w:w="557" w:type="dxa"/>
          </w:tcPr>
          <w:p w:rsidR="00C1384C" w:rsidRPr="00C1384C" w:rsidRDefault="00C1384C" w:rsidP="00786F4D">
            <w:pPr>
              <w:pStyle w:val="Literatwykaz"/>
              <w:tabs>
                <w:tab w:val="clear" w:pos="567"/>
              </w:tabs>
              <w:spacing w:after="120"/>
              <w:ind w:left="0" w:firstLine="0"/>
              <w:jc w:val="left"/>
              <w:rPr>
                <w:i/>
              </w:rPr>
            </w:pPr>
            <w:r w:rsidRPr="00C1384C">
              <w:rPr>
                <w:i/>
              </w:rPr>
              <w:t>MVC</w:t>
            </w:r>
          </w:p>
        </w:tc>
        <w:tc>
          <w:tcPr>
            <w:tcW w:w="7098" w:type="dxa"/>
          </w:tcPr>
          <w:p w:rsidR="00C1384C" w:rsidRPr="00C1384C" w:rsidRDefault="00C1384C" w:rsidP="00786F4D">
            <w:pPr>
              <w:overflowPunct/>
              <w:autoSpaceDE/>
              <w:autoSpaceDN/>
              <w:adjustRightInd/>
              <w:textAlignment w:val="auto"/>
              <w:rPr>
                <w:lang w:val="en-US"/>
              </w:rPr>
            </w:pPr>
            <w:r w:rsidRPr="00C1384C">
              <w:rPr>
                <w:lang w:val="en-US"/>
              </w:rPr>
              <w:t xml:space="preserve">model – widok – kontroler (ang. </w:t>
            </w:r>
            <w:r w:rsidRPr="00C1384C">
              <w:rPr>
                <w:i/>
                <w:lang w:val="en-US"/>
              </w:rPr>
              <w:t>model–view–controller</w:t>
            </w:r>
            <w:r w:rsidRPr="00C1384C">
              <w:rPr>
                <w:lang w:val="en-US"/>
              </w:rPr>
              <w:t>)</w:t>
            </w:r>
          </w:p>
        </w:tc>
      </w:tr>
      <w:tr w:rsidR="00C1384C" w:rsidTr="00786F4D">
        <w:trPr>
          <w:cantSplit/>
        </w:trPr>
        <w:tc>
          <w:tcPr>
            <w:tcW w:w="557" w:type="dxa"/>
          </w:tcPr>
          <w:p w:rsidR="00C1384C" w:rsidRPr="00C1384C" w:rsidRDefault="00C1384C" w:rsidP="00C1384C">
            <w:pPr>
              <w:pStyle w:val="Literatwykaz"/>
              <w:tabs>
                <w:tab w:val="clear" w:pos="567"/>
              </w:tabs>
              <w:spacing w:after="120"/>
              <w:ind w:left="0" w:firstLine="0"/>
              <w:jc w:val="right"/>
              <w:rPr>
                <w:i/>
              </w:rPr>
            </w:pPr>
            <w:r w:rsidRPr="00C1384C">
              <w:rPr>
                <w:i/>
              </w:rPr>
              <w:t>N</w:t>
            </w:r>
          </w:p>
        </w:tc>
        <w:tc>
          <w:tcPr>
            <w:tcW w:w="7098" w:type="dxa"/>
          </w:tcPr>
          <w:p w:rsidR="00C1384C" w:rsidRDefault="00C1384C" w:rsidP="00786F4D">
            <w:pPr>
              <w:overflowPunct/>
              <w:autoSpaceDE/>
              <w:autoSpaceDN/>
              <w:adjustRightInd/>
              <w:textAlignment w:val="auto"/>
            </w:pPr>
            <w:r>
              <w:t>Liczebność zbioru danych</w:t>
            </w:r>
          </w:p>
          <w:p w:rsidR="00C1384C" w:rsidRDefault="00C1384C" w:rsidP="00786F4D">
            <w:pPr>
              <w:overflowPunct/>
              <w:autoSpaceDE/>
              <w:autoSpaceDN/>
              <w:adjustRightInd/>
              <w:textAlignment w:val="auto"/>
            </w:pPr>
          </w:p>
        </w:tc>
      </w:tr>
    </w:tbl>
    <w:p w:rsidR="007907B7" w:rsidRDefault="007907B7">
      <w:pPr>
        <w:overflowPunct/>
        <w:autoSpaceDE/>
        <w:autoSpaceDN/>
        <w:adjustRightInd/>
        <w:textAlignment w:val="auto"/>
      </w:pPr>
      <w:r>
        <w:br w:type="page"/>
      </w:r>
    </w:p>
    <w:p w:rsidR="00B97622" w:rsidRPr="005E07A9" w:rsidRDefault="00B97622" w:rsidP="00B97622">
      <w:pPr>
        <w:pStyle w:val="Literatwykaz"/>
        <w:tabs>
          <w:tab w:val="clear" w:pos="567"/>
        </w:tabs>
        <w:spacing w:after="120"/>
        <w:ind w:left="357" w:firstLine="0"/>
        <w:jc w:val="left"/>
      </w:pPr>
    </w:p>
    <w:p w:rsidR="00B97622" w:rsidRPr="005E07A9" w:rsidRDefault="00B97622" w:rsidP="001F24F6">
      <w:pPr>
        <w:pStyle w:val="Nagwek1"/>
        <w:numPr>
          <w:ilvl w:val="0"/>
          <w:numId w:val="0"/>
        </w:numPr>
        <w:ind w:left="363"/>
      </w:pPr>
      <w:bookmarkStart w:id="30" w:name="_Toc523864929"/>
      <w:r w:rsidRPr="005E07A9">
        <w:t xml:space="preserve">Zawartość </w:t>
      </w:r>
      <w:r>
        <w:t>dołączonej płyty</w:t>
      </w:r>
      <w:bookmarkEnd w:id="30"/>
    </w:p>
    <w:p w:rsidR="00B97622" w:rsidRDefault="00B97622" w:rsidP="00B97622">
      <w:pPr>
        <w:pStyle w:val="Tekstpods"/>
      </w:pPr>
      <w:r w:rsidRPr="005E07A9">
        <w:t>Na płycie DVD dołączonej do dokumentacji znajdują się następujące materiały:</w:t>
      </w:r>
    </w:p>
    <w:p w:rsidR="00B97622" w:rsidRDefault="00B97622" w:rsidP="00B97622">
      <w:pPr>
        <w:pStyle w:val="Tekstpods"/>
        <w:numPr>
          <w:ilvl w:val="0"/>
          <w:numId w:val="34"/>
        </w:numPr>
        <w:ind w:left="709" w:hanging="357"/>
      </w:pPr>
      <w:r>
        <w:t>praca</w:t>
      </w:r>
      <w:r w:rsidR="004326AA">
        <w:t xml:space="preserve"> w </w:t>
      </w:r>
      <w:r>
        <w:t>formacie pdf,</w:t>
      </w:r>
    </w:p>
    <w:p w:rsidR="00B97622" w:rsidRDefault="00B97622" w:rsidP="00B97622">
      <w:pPr>
        <w:pStyle w:val="Tekstpods"/>
        <w:numPr>
          <w:ilvl w:val="0"/>
          <w:numId w:val="34"/>
        </w:numPr>
        <w:ind w:left="709" w:hanging="357"/>
      </w:pPr>
      <w:r>
        <w:t>źródła programu,</w:t>
      </w:r>
    </w:p>
    <w:p w:rsidR="00B97622" w:rsidRDefault="00B97622" w:rsidP="00B97622">
      <w:pPr>
        <w:pStyle w:val="Tekstpods"/>
        <w:numPr>
          <w:ilvl w:val="0"/>
          <w:numId w:val="34"/>
        </w:numPr>
        <w:ind w:left="709" w:hanging="357"/>
      </w:pPr>
      <w:r>
        <w:t>zbiory danych użyte</w:t>
      </w:r>
      <w:r w:rsidR="004326AA">
        <w:t xml:space="preserve"> w </w:t>
      </w:r>
      <w:r>
        <w:t>eksperymentach.</w:t>
      </w:r>
    </w:p>
    <w:p w:rsidR="00B97622" w:rsidRPr="005E07A9" w:rsidRDefault="00B97622" w:rsidP="00B97622">
      <w:pPr>
        <w:overflowPunct/>
        <w:autoSpaceDE/>
        <w:autoSpaceDN/>
        <w:adjustRightInd/>
        <w:textAlignment w:val="auto"/>
        <w:rPr>
          <w:spacing w:val="-3"/>
        </w:rPr>
      </w:pPr>
      <w:r w:rsidRPr="005E07A9">
        <w:br w:type="page"/>
      </w:r>
    </w:p>
    <w:p w:rsidR="004148FD" w:rsidRPr="00174E3D" w:rsidRDefault="004148FD" w:rsidP="004148FD">
      <w:pPr>
        <w:pStyle w:val="Tekstpods"/>
      </w:pPr>
    </w:p>
    <w:p w:rsidR="00721100" w:rsidRPr="008F36EE" w:rsidRDefault="00721100" w:rsidP="001F24F6">
      <w:pPr>
        <w:pStyle w:val="Nagwek1"/>
        <w:numPr>
          <w:ilvl w:val="0"/>
          <w:numId w:val="0"/>
        </w:numPr>
        <w:ind w:left="363"/>
      </w:pPr>
      <w:bookmarkStart w:id="31" w:name="_Toc523864930"/>
      <w:r w:rsidRPr="008F36EE">
        <w:t>Spis rysunków</w:t>
      </w:r>
      <w:bookmarkEnd w:id="31"/>
    </w:p>
    <w:p w:rsidR="004148FD" w:rsidRDefault="004148FD">
      <w:pPr>
        <w:overflowPunct/>
        <w:autoSpaceDE/>
        <w:autoSpaceDN/>
        <w:adjustRightInd/>
        <w:textAlignment w:val="auto"/>
      </w:pPr>
      <w:r>
        <w:br w:type="page"/>
      </w:r>
    </w:p>
    <w:p w:rsidR="004148FD" w:rsidRPr="005E07A9" w:rsidRDefault="004148FD" w:rsidP="004148FD">
      <w:pPr>
        <w:pStyle w:val="Tekstpods"/>
      </w:pPr>
    </w:p>
    <w:p w:rsidR="00721100" w:rsidRPr="008F36EE" w:rsidRDefault="00721100" w:rsidP="001F24F6">
      <w:pPr>
        <w:pStyle w:val="Nagwek1"/>
        <w:numPr>
          <w:ilvl w:val="0"/>
          <w:numId w:val="0"/>
        </w:numPr>
        <w:ind w:left="363"/>
      </w:pPr>
      <w:bookmarkStart w:id="32" w:name="_Toc523864931"/>
      <w:r w:rsidRPr="008F36EE">
        <w:t>Spis tabel</w:t>
      </w:r>
      <w:bookmarkEnd w:id="32"/>
    </w:p>
    <w:p w:rsidR="0077042E" w:rsidRDefault="0077042E" w:rsidP="0077042E">
      <w:r>
        <w:t>SQLf - implementacja</w:t>
      </w:r>
      <w:r w:rsidR="004326AA">
        <w:t xml:space="preserve"> w </w:t>
      </w:r>
      <w:r>
        <w:t>Javie</w:t>
      </w:r>
    </w:p>
    <w:p w:rsidR="0077042E" w:rsidRDefault="0077042E" w:rsidP="0077042E">
      <w:r>
        <w:t xml:space="preserve">http://calypso.cs.put.poznan.pl/projects/sqlf_j/ </w:t>
      </w:r>
    </w:p>
    <w:p w:rsidR="0077042E" w:rsidRDefault="0077042E" w:rsidP="0077042E">
      <w:r>
        <w:t>http://calypso.cs.put.poznan.pl/projects/sqlf_j2006/tutorial/</w:t>
      </w:r>
    </w:p>
    <w:p w:rsidR="0077042E" w:rsidRDefault="0077042E" w:rsidP="0077042E"/>
    <w:p w:rsidR="0077042E" w:rsidRDefault="0077042E" w:rsidP="0077042E">
      <w:r>
        <w:t>FSQL - Oracle (model GEFRED):</w:t>
      </w:r>
    </w:p>
    <w:p w:rsidR="0077042E" w:rsidRDefault="0077042E" w:rsidP="0077042E">
      <w:r>
        <w:t>http://www.lcc.uma.es/~ppgg/FSQL.html</w:t>
      </w:r>
    </w:p>
    <w:p w:rsidR="0077042E" w:rsidRDefault="0077042E" w:rsidP="0077042E"/>
    <w:p w:rsidR="0077042E" w:rsidRDefault="0077042E" w:rsidP="0077042E">
      <w:r>
        <w:t>Grupowanie:</w:t>
      </w:r>
    </w:p>
    <w:p w:rsidR="0077042E" w:rsidRDefault="0077042E" w:rsidP="0077042E">
      <w:r>
        <w:t>http://bdas.polsl.pl/BDAS%6017%20-%20Realizacja%20grupowania%20i%20agregacji%20danych%20w%20module%20translacji%20zapytań%20rozmytych%20na%20zapytania%20klasyczne.pdf?Id=575&amp;val=3</w:t>
      </w:r>
    </w:p>
    <w:p w:rsidR="0077042E" w:rsidRDefault="0077042E" w:rsidP="0077042E"/>
    <w:p w:rsidR="0077042E" w:rsidRDefault="0077042E" w:rsidP="0077042E">
      <w:r>
        <w:t>więcej</w:t>
      </w:r>
      <w:r w:rsidR="004326AA">
        <w:t xml:space="preserve"> o </w:t>
      </w:r>
      <w:r>
        <w:t>GEFRED:</w:t>
      </w:r>
    </w:p>
    <w:p w:rsidR="0077042E" w:rsidRDefault="0077042E" w:rsidP="0077042E">
      <w:r>
        <w:t>http://sci-hub.tw/https://doi.org/10.1016/0020-0255(94)90069-8</w:t>
      </w:r>
    </w:p>
    <w:p w:rsidR="0077042E" w:rsidRDefault="0077042E" w:rsidP="0077042E"/>
    <w:p w:rsidR="0077042E" w:rsidRDefault="0077042E" w:rsidP="0077042E">
      <w:r>
        <w:t>fuzzy (trapezoid):</w:t>
      </w:r>
    </w:p>
    <w:p w:rsidR="0077042E" w:rsidRDefault="0077042E" w:rsidP="0077042E">
      <w:r>
        <w:t>http://sci-hub.tw/https://doi.org/10.1016/j.proeng.2011.11.2653</w:t>
      </w:r>
    </w:p>
    <w:p w:rsidR="0077042E" w:rsidRDefault="0077042E" w:rsidP="0077042E"/>
    <w:p w:rsidR="0077042E" w:rsidRDefault="0077042E" w:rsidP="0077042E">
      <w:r>
        <w:t>dokumentacja postgresa dot. fuzzy text search:</w:t>
      </w:r>
    </w:p>
    <w:p w:rsidR="0077042E" w:rsidRDefault="0077042E" w:rsidP="0077042E">
      <w:r>
        <w:t>https://www.postgresql.org/docs/9.1/static/fuzzystrmatch.html</w:t>
      </w:r>
    </w:p>
    <w:p w:rsidR="0077042E" w:rsidRDefault="0077042E" w:rsidP="0077042E"/>
    <w:p w:rsidR="0077042E" w:rsidRDefault="0077042E" w:rsidP="0077042E">
      <w:r>
        <w:t>fuzzy queries - artykuł polskiego autorstwa:</w:t>
      </w:r>
    </w:p>
    <w:p w:rsidR="0077042E" w:rsidRDefault="0077042E" w:rsidP="0077042E">
      <w:r>
        <w:t>http://yadda.icm.edu.pl/yadda/element/bwmeta1.element.baztech-90ea0e0a-66bc-4424-8711-f35c1cb4859f</w:t>
      </w:r>
    </w:p>
    <w:p w:rsidR="0077042E" w:rsidRDefault="0077042E" w:rsidP="0077042E">
      <w:r>
        <w:t>wyszukiwanie fonetyczne tekstu - metaphone:</w:t>
      </w:r>
    </w:p>
    <w:p w:rsidR="0077042E" w:rsidRDefault="0077042E" w:rsidP="0077042E">
      <w:r>
        <w:lastRenderedPageBreak/>
        <w:t>http://www.informit.com/articles/article.aspx?p=1848528</w:t>
      </w:r>
    </w:p>
    <w:p w:rsidR="0077042E" w:rsidRDefault="0077042E" w:rsidP="0077042E"/>
    <w:p w:rsidR="0077042E" w:rsidRDefault="0077042E" w:rsidP="0077042E">
      <w:r>
        <w:t>fuzzy query</w:t>
      </w:r>
      <w:r w:rsidR="004326AA">
        <w:t xml:space="preserve"> w </w:t>
      </w:r>
      <w:r>
        <w:t>elasticu:</w:t>
      </w:r>
    </w:p>
    <w:p w:rsidR="0077042E" w:rsidRDefault="00C25EEC" w:rsidP="0077042E">
      <w:hyperlink r:id="rId23" w:history="1">
        <w:r w:rsidR="0077042E" w:rsidRPr="00CA5EAF">
          <w:rPr>
            <w:rStyle w:val="Hipercze"/>
          </w:rPr>
          <w:t>https://www.elastic.co/guide/en/elasticsearch/reference/current/query-dsl-fuzzy-query.html</w:t>
        </w:r>
      </w:hyperlink>
    </w:p>
    <w:p w:rsidR="0077042E" w:rsidRDefault="0077042E" w:rsidP="0077042E">
      <w:r>
        <w:t xml:space="preserve"> </w:t>
      </w:r>
    </w:p>
    <w:p w:rsidR="0077042E" w:rsidRDefault="0077042E" w:rsidP="0077042E">
      <w:r>
        <w:t>historia sqla:</w:t>
      </w:r>
    </w:p>
    <w:p w:rsidR="0077042E" w:rsidRDefault="0077042E" w:rsidP="0077042E">
      <w:r w:rsidRPr="007D3438">
        <w:t>https://ieeexplore.ieee.org/stamp/stamp.jsp?tp=&amp;arnumber=6359709</w:t>
      </w:r>
      <w:r>
        <w:t xml:space="preserve"> </w:t>
      </w:r>
    </w:p>
    <w:p w:rsidR="0077042E" w:rsidRDefault="0077042E" w:rsidP="0077042E"/>
    <w:p w:rsidR="0077042E" w:rsidRDefault="0077042E" w:rsidP="0077042E">
      <w:r>
        <w:t>sql 2016</w:t>
      </w:r>
    </w:p>
    <w:p w:rsidR="0077042E" w:rsidRPr="00DB2A78" w:rsidRDefault="0077042E" w:rsidP="0077042E">
      <w:r w:rsidRPr="00ED0DD7">
        <w:t>https://modern-sql.com/blog/2017-06/whats-new-in-sql-2016</w:t>
      </w:r>
    </w:p>
    <w:p w:rsidR="004148FD" w:rsidRPr="004148FD" w:rsidRDefault="004148FD" w:rsidP="004148FD">
      <w:pPr>
        <w:pStyle w:val="Tekstpods"/>
      </w:pPr>
    </w:p>
    <w:sectPr w:rsidR="004148FD" w:rsidRPr="004148FD" w:rsidSect="0087352C">
      <w:headerReference w:type="even" r:id="rId24"/>
      <w:headerReference w:type="default" r:id="rId25"/>
      <w:footnotePr>
        <w:numRestart w:val="eachPage"/>
      </w:footnotePr>
      <w:pgSz w:w="11907" w:h="16840" w:code="9"/>
      <w:pgMar w:top="1418" w:right="1418" w:bottom="1418" w:left="1418" w:header="1814" w:footer="1814" w:gutter="284"/>
      <w:pgNumType w:fmt="lowerRoman" w:start="1"/>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3E51" w:rsidRDefault="00D93E51">
      <w:r>
        <w:separator/>
      </w:r>
    </w:p>
    <w:p w:rsidR="00D93E51" w:rsidRDefault="00D93E51"/>
  </w:endnote>
  <w:endnote w:type="continuationSeparator" w:id="0">
    <w:p w:rsidR="00D93E51" w:rsidRDefault="00D93E51">
      <w:r>
        <w:continuationSeparator/>
      </w:r>
    </w:p>
    <w:p w:rsidR="00D93E51" w:rsidRDefault="00D93E5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Tekst podstawo">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ira Code">
    <w:panose1 w:val="020B0509050000020004"/>
    <w:charset w:val="00"/>
    <w:family w:val="modern"/>
    <w:pitch w:val="fixed"/>
    <w:sig w:usb0="40000287" w:usb1="02003801"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5EEC" w:rsidRDefault="00C25EEC">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3E51" w:rsidRDefault="00D93E51">
      <w:r>
        <w:separator/>
      </w:r>
    </w:p>
    <w:p w:rsidR="00D93E51" w:rsidRDefault="00D93E51"/>
  </w:footnote>
  <w:footnote w:type="continuationSeparator" w:id="0">
    <w:p w:rsidR="00D93E51" w:rsidRDefault="00D93E51">
      <w:r>
        <w:continuationSeparator/>
      </w:r>
    </w:p>
    <w:p w:rsidR="00D93E51" w:rsidRDefault="00D93E5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5EEC" w:rsidRPr="001D381A" w:rsidRDefault="00C25EEC" w:rsidP="00E76F8C">
    <w:pPr>
      <w:pStyle w:val="Nagwek"/>
      <w:pBdr>
        <w:bottom w:val="none" w:sz="0" w:space="0"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5EEC" w:rsidRDefault="00C25EEC" w:rsidP="00165DA0">
    <w:pPr>
      <w:pStyle w:val="Nagwek"/>
      <w:tabs>
        <w:tab w:val="left" w:pos="3075"/>
        <w:tab w:val="left" w:pos="5340"/>
      </w:tabs>
    </w:pPr>
    <w:r>
      <w:rPr>
        <w:rStyle w:val="Numerstrony"/>
      </w:rPr>
      <w:fldChar w:fldCharType="begin"/>
    </w:r>
    <w:r>
      <w:rPr>
        <w:rStyle w:val="Numerstrony"/>
      </w:rPr>
      <w:instrText xml:space="preserve"> PAGE </w:instrText>
    </w:r>
    <w:r>
      <w:rPr>
        <w:rStyle w:val="Numerstrony"/>
      </w:rPr>
      <w:fldChar w:fldCharType="separate"/>
    </w:r>
    <w:r>
      <w:rPr>
        <w:rStyle w:val="Numerstrony"/>
        <w:noProof/>
      </w:rPr>
      <w:t>16</w:t>
    </w:r>
    <w:r>
      <w:rPr>
        <w:rStyle w:val="Numerstrony"/>
      </w:rPr>
      <w:fldChar w:fldCharType="end"/>
    </w:r>
    <w:r>
      <w:tab/>
    </w:r>
    <w:r>
      <w:tab/>
    </w:r>
    <w:r>
      <w:tab/>
      <w:t>Badania</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5EEC" w:rsidRDefault="00C25EEC" w:rsidP="00690286">
    <w:pPr>
      <w:pStyle w:val="Nagwek"/>
    </w:pPr>
    <w:sdt>
      <w:sdtPr>
        <w:rPr>
          <w:rStyle w:val="Numerstrony"/>
        </w:rPr>
        <w:alias w:val="Autor"/>
        <w:tag w:val=""/>
        <w:id w:val="-954705526"/>
        <w:placeholder>
          <w:docPart w:val="1F8F29D17AA7438D94C7E5E09DF9D504"/>
        </w:placeholder>
        <w:dataBinding w:prefixMappings="xmlns:ns0='http://purl.org/dc/elements/1.1/' xmlns:ns1='http://schemas.openxmlformats.org/package/2006/metadata/core-properties' " w:xpath="/ns1:coreProperties[1]/ns0:creator[1]" w:storeItemID="{6C3C8BC8-F283-45AE-878A-BAB7291924A1}"/>
        <w:text/>
      </w:sdtPr>
      <w:sdtContent>
        <w:r>
          <w:rPr>
            <w:rStyle w:val="Numerstrony"/>
          </w:rPr>
          <w:t>Krzysztof Miemiec</w:t>
        </w:r>
      </w:sdtContent>
    </w:sdt>
    <w:r>
      <w:rPr>
        <w:rStyle w:val="Numerstrony"/>
      </w:rPr>
      <w:tab/>
    </w:r>
    <w:r>
      <w:rPr>
        <w:rStyle w:val="Numerstrony"/>
      </w:rPr>
      <w:fldChar w:fldCharType="begin"/>
    </w:r>
    <w:r>
      <w:rPr>
        <w:rStyle w:val="Numerstrony"/>
      </w:rPr>
      <w:instrText xml:space="preserve"> PAGE </w:instrText>
    </w:r>
    <w:r>
      <w:rPr>
        <w:rStyle w:val="Numerstrony"/>
      </w:rPr>
      <w:fldChar w:fldCharType="separate"/>
    </w:r>
    <w:r>
      <w:rPr>
        <w:rStyle w:val="Numerstrony"/>
        <w:noProof/>
      </w:rPr>
      <w:t>15</w:t>
    </w:r>
    <w:r>
      <w:rPr>
        <w:rStyle w:val="Numerstrony"/>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5EEC" w:rsidRDefault="00C25EEC" w:rsidP="00A61F08">
    <w:pPr>
      <w:pStyle w:val="Nagwek"/>
      <w:tabs>
        <w:tab w:val="left" w:pos="3075"/>
      </w:tabs>
    </w:pPr>
    <w:r>
      <w:rPr>
        <w:rStyle w:val="Numerstrony"/>
      </w:rPr>
      <w:fldChar w:fldCharType="begin"/>
    </w:r>
    <w:r>
      <w:rPr>
        <w:rStyle w:val="Numerstrony"/>
      </w:rPr>
      <w:instrText xml:space="preserve"> PAGE </w:instrText>
    </w:r>
    <w:r>
      <w:rPr>
        <w:rStyle w:val="Numerstrony"/>
      </w:rPr>
      <w:fldChar w:fldCharType="separate"/>
    </w:r>
    <w:r>
      <w:rPr>
        <w:rStyle w:val="Numerstrony"/>
        <w:noProof/>
      </w:rPr>
      <w:t>18</w:t>
    </w:r>
    <w:r>
      <w:rPr>
        <w:rStyle w:val="Numerstrony"/>
      </w:rPr>
      <w:fldChar w:fldCharType="end"/>
    </w:r>
    <w:r>
      <w:tab/>
    </w:r>
    <w:r>
      <w:tab/>
      <w:t>Podsumowanie</w:t>
    </w:r>
  </w:p>
  <w:p w:rsidR="00C25EEC" w:rsidRDefault="00C25EEC"/>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5EEC" w:rsidRDefault="00C25EEC" w:rsidP="00690286">
    <w:pPr>
      <w:pStyle w:val="Nagwek"/>
    </w:pPr>
    <w:sdt>
      <w:sdtPr>
        <w:rPr>
          <w:rStyle w:val="Numerstrony"/>
        </w:rPr>
        <w:alias w:val="Autor"/>
        <w:tag w:val=""/>
        <w:id w:val="2046328351"/>
        <w:placeholder>
          <w:docPart w:val="96D1B75193DB4485BDE411BEE68B9A35"/>
        </w:placeholder>
        <w:dataBinding w:prefixMappings="xmlns:ns0='http://purl.org/dc/elements/1.1/' xmlns:ns1='http://schemas.openxmlformats.org/package/2006/metadata/core-properties' " w:xpath="/ns1:coreProperties[1]/ns0:creator[1]" w:storeItemID="{6C3C8BC8-F283-45AE-878A-BAB7291924A1}"/>
        <w:text/>
      </w:sdtPr>
      <w:sdtContent>
        <w:r>
          <w:rPr>
            <w:rStyle w:val="Numerstrony"/>
          </w:rPr>
          <w:t>Krzysztof Miemiec</w:t>
        </w:r>
      </w:sdtContent>
    </w:sdt>
    <w:r>
      <w:rPr>
        <w:rStyle w:val="Numerstrony"/>
      </w:rPr>
      <w:tab/>
    </w:r>
    <w:r>
      <w:rPr>
        <w:rStyle w:val="Numerstrony"/>
      </w:rPr>
      <w:fldChar w:fldCharType="begin"/>
    </w:r>
    <w:r>
      <w:rPr>
        <w:rStyle w:val="Numerstrony"/>
      </w:rPr>
      <w:instrText xml:space="preserve"> PAGE </w:instrText>
    </w:r>
    <w:r>
      <w:rPr>
        <w:rStyle w:val="Numerstrony"/>
      </w:rPr>
      <w:fldChar w:fldCharType="separate"/>
    </w:r>
    <w:r>
      <w:rPr>
        <w:rStyle w:val="Numerstrony"/>
        <w:noProof/>
      </w:rPr>
      <w:t>19</w:t>
    </w:r>
    <w:r>
      <w:rPr>
        <w:rStyle w:val="Numerstrony"/>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5EEC" w:rsidRDefault="00C25EEC" w:rsidP="00A61F08">
    <w:pPr>
      <w:pStyle w:val="Nagwek"/>
      <w:tabs>
        <w:tab w:val="left" w:pos="3075"/>
      </w:tabs>
    </w:pPr>
    <w:r>
      <w:rPr>
        <w:rStyle w:val="Numerstrony"/>
      </w:rPr>
      <w:fldChar w:fldCharType="begin"/>
    </w:r>
    <w:r>
      <w:rPr>
        <w:rStyle w:val="Numerstrony"/>
      </w:rPr>
      <w:instrText xml:space="preserve"> PAGE </w:instrText>
    </w:r>
    <w:r>
      <w:rPr>
        <w:rStyle w:val="Numerstrony"/>
      </w:rPr>
      <w:fldChar w:fldCharType="separate"/>
    </w:r>
    <w:r>
      <w:rPr>
        <w:rStyle w:val="Numerstrony"/>
        <w:noProof/>
      </w:rPr>
      <w:t>iv</w:t>
    </w:r>
    <w:r>
      <w:rPr>
        <w:rStyle w:val="Numerstrony"/>
      </w:rPr>
      <w:fldChar w:fldCharType="end"/>
    </w:r>
    <w:r>
      <w:tab/>
    </w:r>
  </w:p>
  <w:p w:rsidR="00C25EEC" w:rsidRDefault="00C25EEC"/>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5EEC" w:rsidRDefault="00C25EEC" w:rsidP="00690286">
    <w:pPr>
      <w:pStyle w:val="Nagwek"/>
    </w:pPr>
    <w:r>
      <w:rPr>
        <w:rStyle w:val="Numerstrony"/>
      </w:rPr>
      <w:tab/>
    </w:r>
    <w:r>
      <w:rPr>
        <w:rStyle w:val="Numerstrony"/>
      </w:rPr>
      <w:fldChar w:fldCharType="begin"/>
    </w:r>
    <w:r>
      <w:rPr>
        <w:rStyle w:val="Numerstrony"/>
      </w:rPr>
      <w:instrText xml:space="preserve"> PAGE </w:instrText>
    </w:r>
    <w:r>
      <w:rPr>
        <w:rStyle w:val="Numerstrony"/>
      </w:rPr>
      <w:fldChar w:fldCharType="separate"/>
    </w:r>
    <w:r>
      <w:rPr>
        <w:rStyle w:val="Numerstrony"/>
        <w:noProof/>
      </w:rPr>
      <w:t>v</w:t>
    </w:r>
    <w:r>
      <w:rPr>
        <w:rStyle w:val="Numerstrony"/>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5EEC" w:rsidRPr="008F2D23" w:rsidRDefault="00C25EEC" w:rsidP="008F2D23">
    <w:pPr>
      <w:pStyle w:val="Nagwek"/>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5EEC" w:rsidRDefault="00C25EEC" w:rsidP="00D65389">
    <w:pPr>
      <w:pStyle w:val="Nagwek"/>
      <w:ind w:left="360"/>
    </w:pPr>
    <w:sdt>
      <w:sdtPr>
        <w:rPr>
          <w:rStyle w:val="Numerstrony"/>
        </w:rPr>
        <w:alias w:val="Autor"/>
        <w:tag w:val=""/>
        <w:id w:val="-963416420"/>
        <w:placeholder>
          <w:docPart w:val="E1E4C043BB9844D183B0BF4C8685A886"/>
        </w:placeholder>
        <w:dataBinding w:prefixMappings="xmlns:ns0='http://purl.org/dc/elements/1.1/' xmlns:ns1='http://schemas.openxmlformats.org/package/2006/metadata/core-properties' " w:xpath="/ns1:coreProperties[1]/ns0:creator[1]" w:storeItemID="{6C3C8BC8-F283-45AE-878A-BAB7291924A1}"/>
        <w:text/>
      </w:sdtPr>
      <w:sdtContent>
        <w:r>
          <w:rPr>
            <w:rStyle w:val="Numerstrony"/>
          </w:rPr>
          <w:t>Krzysztof Miemiec</w:t>
        </w:r>
      </w:sdtContent>
    </w:sdt>
    <w:r>
      <w:rPr>
        <w:rStyle w:val="Numerstrony"/>
      </w:rPr>
      <w:tab/>
    </w:r>
    <w:r>
      <w:rPr>
        <w:rStyle w:val="Numerstrony"/>
      </w:rPr>
      <w:fldChar w:fldCharType="begin"/>
    </w:r>
    <w:r>
      <w:rPr>
        <w:rStyle w:val="Numerstrony"/>
      </w:rPr>
      <w:instrText xml:space="preserve"> PAGE </w:instrText>
    </w:r>
    <w:r>
      <w:rPr>
        <w:rStyle w:val="Numerstrony"/>
      </w:rPr>
      <w:fldChar w:fldCharType="separate"/>
    </w:r>
    <w:r>
      <w:rPr>
        <w:rStyle w:val="Numerstrony"/>
        <w:noProof/>
      </w:rPr>
      <w:t>3</w:t>
    </w:r>
    <w:r>
      <w:rPr>
        <w:rStyle w:val="Numerstrony"/>
      </w:rPr>
      <w:fldChar w:fldCharType="end"/>
    </w:r>
  </w:p>
  <w:p w:rsidR="00C25EEC" w:rsidRDefault="00C25EE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5EEC" w:rsidRDefault="00C25EEC">
    <w:pPr>
      <w:pStyle w:val="Nagwek"/>
    </w:pPr>
    <w:r>
      <w:rPr>
        <w:rStyle w:val="Numerstrony"/>
      </w:rPr>
      <w:fldChar w:fldCharType="begin"/>
    </w:r>
    <w:r>
      <w:rPr>
        <w:rStyle w:val="Numerstrony"/>
      </w:rPr>
      <w:instrText xml:space="preserve"> PAGE </w:instrText>
    </w:r>
    <w:r>
      <w:rPr>
        <w:rStyle w:val="Numerstrony"/>
      </w:rPr>
      <w:fldChar w:fldCharType="separate"/>
    </w:r>
    <w:r>
      <w:rPr>
        <w:rStyle w:val="Numerstrony"/>
        <w:noProof/>
      </w:rPr>
      <w:t>8</w:t>
    </w:r>
    <w:r>
      <w:rPr>
        <w:rStyle w:val="Numerstrony"/>
      </w:rPr>
      <w:fldChar w:fldCharType="end"/>
    </w:r>
    <w:r>
      <w:tab/>
      <w:t>Analiza tematu</w:t>
    </w:r>
  </w:p>
  <w:p w:rsidR="00C25EEC" w:rsidRDefault="00C25EEC"/>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5EEC" w:rsidRDefault="00C25EEC" w:rsidP="00D65389">
    <w:pPr>
      <w:pStyle w:val="Nagwek"/>
      <w:ind w:left="360"/>
    </w:pPr>
    <w:sdt>
      <w:sdtPr>
        <w:rPr>
          <w:rStyle w:val="Numerstrony"/>
        </w:rPr>
        <w:alias w:val="Autor"/>
        <w:tag w:val=""/>
        <w:id w:val="-1723123063"/>
        <w:placeholder>
          <w:docPart w:val="5A239A2C9AB54CC3A573C44D2F013A72"/>
        </w:placeholder>
        <w:dataBinding w:prefixMappings="xmlns:ns0='http://purl.org/dc/elements/1.1/' xmlns:ns1='http://schemas.openxmlformats.org/package/2006/metadata/core-properties' " w:xpath="/ns1:coreProperties[1]/ns0:creator[1]" w:storeItemID="{6C3C8BC8-F283-45AE-878A-BAB7291924A1}"/>
        <w:text/>
      </w:sdtPr>
      <w:sdtContent>
        <w:r>
          <w:rPr>
            <w:rStyle w:val="Numerstrony"/>
          </w:rPr>
          <w:t>Krzysztof Miemiec</w:t>
        </w:r>
      </w:sdtContent>
    </w:sdt>
    <w:r>
      <w:rPr>
        <w:rStyle w:val="Numerstrony"/>
      </w:rPr>
      <w:tab/>
    </w:r>
    <w:r>
      <w:rPr>
        <w:rStyle w:val="Numerstrony"/>
      </w:rPr>
      <w:fldChar w:fldCharType="begin"/>
    </w:r>
    <w:r>
      <w:rPr>
        <w:rStyle w:val="Numerstrony"/>
      </w:rPr>
      <w:instrText xml:space="preserve"> PAGE </w:instrText>
    </w:r>
    <w:r>
      <w:rPr>
        <w:rStyle w:val="Numerstrony"/>
      </w:rPr>
      <w:fldChar w:fldCharType="separate"/>
    </w:r>
    <w:r>
      <w:rPr>
        <w:rStyle w:val="Numerstrony"/>
        <w:noProof/>
      </w:rPr>
      <w:t>7</w:t>
    </w:r>
    <w:r>
      <w:rPr>
        <w:rStyle w:val="Numerstrony"/>
      </w:rPr>
      <w:fldChar w:fldCharType="end"/>
    </w:r>
  </w:p>
  <w:p w:rsidR="00C25EEC" w:rsidRDefault="00C25EEC"/>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5EEC" w:rsidRDefault="00C25EEC" w:rsidP="00A61F08">
    <w:pPr>
      <w:pStyle w:val="Nagwek"/>
      <w:tabs>
        <w:tab w:val="left" w:pos="3075"/>
      </w:tabs>
    </w:pPr>
    <w:r>
      <w:rPr>
        <w:rStyle w:val="Numerstrony"/>
      </w:rPr>
      <w:fldChar w:fldCharType="begin"/>
    </w:r>
    <w:r>
      <w:rPr>
        <w:rStyle w:val="Numerstrony"/>
      </w:rPr>
      <w:instrText xml:space="preserve"> PAGE </w:instrText>
    </w:r>
    <w:r>
      <w:rPr>
        <w:rStyle w:val="Numerstrony"/>
      </w:rPr>
      <w:fldChar w:fldCharType="separate"/>
    </w:r>
    <w:r>
      <w:rPr>
        <w:rStyle w:val="Numerstrony"/>
        <w:noProof/>
      </w:rPr>
      <w:t>14</w:t>
    </w:r>
    <w:r>
      <w:rPr>
        <w:rStyle w:val="Numerstrony"/>
      </w:rPr>
      <w:fldChar w:fldCharType="end"/>
    </w:r>
    <w:r>
      <w:tab/>
    </w:r>
    <w:r>
      <w:tab/>
      <w:t>[Przedmiot pracy]</w:t>
    </w:r>
  </w:p>
  <w:p w:rsidR="00C25EEC" w:rsidRDefault="00C25EE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5EEC" w:rsidRPr="00A61F08" w:rsidRDefault="00C25EEC" w:rsidP="00165DA0">
    <w:pPr>
      <w:pStyle w:val="Nagwek"/>
    </w:pPr>
    <w:sdt>
      <w:sdtPr>
        <w:rPr>
          <w:rStyle w:val="Numerstrony"/>
        </w:rPr>
        <w:alias w:val="Autor"/>
        <w:tag w:val=""/>
        <w:id w:val="-146750256"/>
        <w:placeholder>
          <w:docPart w:val="63993A95A907440BB643E56728946B7E"/>
        </w:placeholder>
        <w:dataBinding w:prefixMappings="xmlns:ns0='http://purl.org/dc/elements/1.1/' xmlns:ns1='http://schemas.openxmlformats.org/package/2006/metadata/core-properties' " w:xpath="/ns1:coreProperties[1]/ns0:creator[1]" w:storeItemID="{6C3C8BC8-F283-45AE-878A-BAB7291924A1}"/>
        <w:text/>
      </w:sdtPr>
      <w:sdtContent>
        <w:r>
          <w:rPr>
            <w:rStyle w:val="Numerstrony"/>
          </w:rPr>
          <w:t>Krzysztof Miemiec</w:t>
        </w:r>
      </w:sdtContent>
    </w:sdt>
    <w:r>
      <w:rPr>
        <w:rStyle w:val="Numerstrony"/>
      </w:rPr>
      <w:tab/>
    </w:r>
    <w:r>
      <w:rPr>
        <w:rStyle w:val="Numerstrony"/>
      </w:rPr>
      <w:fldChar w:fldCharType="begin"/>
    </w:r>
    <w:r>
      <w:rPr>
        <w:rStyle w:val="Numerstrony"/>
      </w:rPr>
      <w:instrText xml:space="preserve"> PAGE </w:instrText>
    </w:r>
    <w:r>
      <w:rPr>
        <w:rStyle w:val="Numerstrony"/>
      </w:rPr>
      <w:fldChar w:fldCharType="separate"/>
    </w:r>
    <w:r>
      <w:rPr>
        <w:rStyle w:val="Numerstrony"/>
        <w:noProof/>
      </w:rPr>
      <w:t>13</w:t>
    </w:r>
    <w:r>
      <w:rPr>
        <w:rStyle w:val="Numerstrony"/>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5EEC" w:rsidRDefault="00C25EEC"/>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5EEC" w:rsidRDefault="00C25EEC" w:rsidP="00690286">
    <w:pPr>
      <w:pStyle w:val="Nagwek"/>
    </w:pPr>
    <w:sdt>
      <w:sdtPr>
        <w:rPr>
          <w:rStyle w:val="Numerstrony"/>
        </w:rPr>
        <w:alias w:val="Autor"/>
        <w:tag w:val=""/>
        <w:id w:val="347068867"/>
        <w:placeholder>
          <w:docPart w:val="0639EBFC077A47D88BD8511CC92A58F6"/>
        </w:placeholder>
        <w:dataBinding w:prefixMappings="xmlns:ns0='http://purl.org/dc/elements/1.1/' xmlns:ns1='http://schemas.openxmlformats.org/package/2006/metadata/core-properties' " w:xpath="/ns1:coreProperties[1]/ns0:creator[1]" w:storeItemID="{6C3C8BC8-F283-45AE-878A-BAB7291924A1}"/>
        <w:text/>
      </w:sdtPr>
      <w:sdtContent>
        <w:r>
          <w:rPr>
            <w:rStyle w:val="Numerstrony"/>
          </w:rPr>
          <w:t>Krzysztof Miemiec</w:t>
        </w:r>
      </w:sdtContent>
    </w:sdt>
    <w:r>
      <w:rPr>
        <w:rStyle w:val="Numerstrony"/>
      </w:rPr>
      <w:tab/>
    </w:r>
    <w:r>
      <w:rPr>
        <w:rStyle w:val="Numerstrony"/>
      </w:rPr>
      <w:fldChar w:fldCharType="begin"/>
    </w:r>
    <w:r>
      <w:rPr>
        <w:rStyle w:val="Numerstrony"/>
      </w:rPr>
      <w:instrText xml:space="preserve"> PAGE </w:instrText>
    </w:r>
    <w:r>
      <w:rPr>
        <w:rStyle w:val="Numerstrony"/>
      </w:rPr>
      <w:fldChar w:fldCharType="separate"/>
    </w:r>
    <w:r>
      <w:rPr>
        <w:rStyle w:val="Numerstrony"/>
        <w:noProof/>
      </w:rPr>
      <w:t>15</w:t>
    </w:r>
    <w:r>
      <w:rPr>
        <w:rStyle w:val="Numerstrony"/>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ADC27B46"/>
    <w:lvl w:ilvl="0">
      <w:start w:val="1"/>
      <w:numFmt w:val="decimal"/>
      <w:pStyle w:val="Nagwek1"/>
      <w:lvlText w:val="%1."/>
      <w:legacy w:legacy="1" w:legacySpace="113" w:legacyIndent="0"/>
      <w:lvlJc w:val="left"/>
      <w:rPr>
        <w:rFonts w:cs="Times New Roman"/>
      </w:rPr>
    </w:lvl>
    <w:lvl w:ilvl="1">
      <w:start w:val="1"/>
      <w:numFmt w:val="decimal"/>
      <w:pStyle w:val="Nagwek2"/>
      <w:lvlText w:val="%1.%2."/>
      <w:legacy w:legacy="1" w:legacySpace="113" w:legacyIndent="0"/>
      <w:lvlJc w:val="left"/>
      <w:rPr>
        <w:rFonts w:cs="Times New Roman"/>
      </w:rPr>
    </w:lvl>
    <w:lvl w:ilvl="2">
      <w:start w:val="1"/>
      <w:numFmt w:val="decimal"/>
      <w:pStyle w:val="Nagwek3"/>
      <w:lvlText w:val="%1.%2.%3."/>
      <w:legacy w:legacy="1" w:legacySpace="113" w:legacyIndent="0"/>
      <w:lvlJc w:val="left"/>
      <w:rPr>
        <w:rFonts w:cs="Times New Roman"/>
      </w:rPr>
    </w:lvl>
    <w:lvl w:ilvl="3">
      <w:start w:val="1"/>
      <w:numFmt w:val="decimal"/>
      <w:pStyle w:val="Nagwek4"/>
      <w:lvlText w:val="%1.%2.%3.%4."/>
      <w:legacy w:legacy="1" w:legacySpace="113" w:legacyIndent="0"/>
      <w:lvlJc w:val="left"/>
      <w:rPr>
        <w:rFonts w:cs="Times New Roman"/>
      </w:rPr>
    </w:lvl>
    <w:lvl w:ilvl="4">
      <w:start w:val="1"/>
      <w:numFmt w:val="decimal"/>
      <w:pStyle w:val="Nagwek5"/>
      <w:lvlText w:val="%1.%2.%3.%4.%5."/>
      <w:legacy w:legacy="1" w:legacySpace="113" w:legacyIndent="0"/>
      <w:lvlJc w:val="left"/>
      <w:rPr>
        <w:rFonts w:cs="Times New Roman"/>
      </w:rPr>
    </w:lvl>
    <w:lvl w:ilvl="5">
      <w:start w:val="1"/>
      <w:numFmt w:val="decimal"/>
      <w:pStyle w:val="Nagwek6"/>
      <w:lvlText w:val="%1.%2.%3.%4.%5.%6."/>
      <w:legacy w:legacy="1" w:legacySpace="113" w:legacyIndent="0"/>
      <w:lvlJc w:val="left"/>
      <w:rPr>
        <w:rFonts w:cs="Times New Roman"/>
      </w:rPr>
    </w:lvl>
    <w:lvl w:ilvl="6">
      <w:start w:val="1"/>
      <w:numFmt w:val="decimal"/>
      <w:pStyle w:val="Nagwek7"/>
      <w:lvlText w:val="%1.%2.%3.%4.%5.%6.%7."/>
      <w:legacy w:legacy="1" w:legacySpace="113" w:legacyIndent="0"/>
      <w:lvlJc w:val="left"/>
      <w:rPr>
        <w:rFonts w:cs="Times New Roman"/>
      </w:rPr>
    </w:lvl>
    <w:lvl w:ilvl="7">
      <w:start w:val="1"/>
      <w:numFmt w:val="decimal"/>
      <w:pStyle w:val="Nagwek8"/>
      <w:lvlText w:val="%1.%2.%3.%4.%5.%6.%7.%8."/>
      <w:legacy w:legacy="1" w:legacySpace="113" w:legacyIndent="0"/>
      <w:lvlJc w:val="left"/>
      <w:rPr>
        <w:rFonts w:cs="Times New Roman"/>
      </w:rPr>
    </w:lvl>
    <w:lvl w:ilvl="8">
      <w:start w:val="1"/>
      <w:numFmt w:val="decimal"/>
      <w:pStyle w:val="Nagwek9"/>
      <w:lvlText w:val="%1.%2.%3.%4.%5.%6.%7.%8.%9."/>
      <w:legacy w:legacy="1" w:legacySpace="113" w:legacyIndent="0"/>
      <w:lvlJc w:val="left"/>
      <w:rPr>
        <w:rFonts w:cs="Times New Roman"/>
      </w:rPr>
    </w:lvl>
  </w:abstractNum>
  <w:abstractNum w:abstractNumId="1" w15:restartNumberingAfterBreak="0">
    <w:nsid w:val="FFFFFFFE"/>
    <w:multiLevelType w:val="singleLevel"/>
    <w:tmpl w:val="0CCEA1B4"/>
    <w:lvl w:ilvl="0">
      <w:numFmt w:val="bullet"/>
      <w:lvlText w:val="*"/>
      <w:lvlJc w:val="left"/>
    </w:lvl>
  </w:abstractNum>
  <w:abstractNum w:abstractNumId="2"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01AC5265"/>
    <w:multiLevelType w:val="hybridMultilevel"/>
    <w:tmpl w:val="7304EFD0"/>
    <w:lvl w:ilvl="0" w:tplc="ED6033F6">
      <w:start w:val="1"/>
      <w:numFmt w:val="bullet"/>
      <w:lvlText w:val=""/>
      <w:lvlJc w:val="left"/>
      <w:pPr>
        <w:ind w:left="360" w:hanging="360"/>
      </w:pPr>
      <w:rPr>
        <w:rFonts w:ascii="Symbol" w:eastAsiaTheme="minorHAnsi" w:hAnsi="Symbol" w:cs="Times New Roman (Tekst podstawo" w:hint="default"/>
      </w:rPr>
    </w:lvl>
    <w:lvl w:ilvl="1" w:tplc="04150003" w:tentative="1">
      <w:start w:val="1"/>
      <w:numFmt w:val="bullet"/>
      <w:lvlText w:val="o"/>
      <w:lvlJc w:val="left"/>
      <w:pPr>
        <w:ind w:left="873" w:hanging="360"/>
      </w:pPr>
      <w:rPr>
        <w:rFonts w:ascii="Courier New" w:hAnsi="Courier New" w:cs="Courier New" w:hint="default"/>
      </w:rPr>
    </w:lvl>
    <w:lvl w:ilvl="2" w:tplc="04150005" w:tentative="1">
      <w:start w:val="1"/>
      <w:numFmt w:val="bullet"/>
      <w:lvlText w:val=""/>
      <w:lvlJc w:val="left"/>
      <w:pPr>
        <w:ind w:left="1593" w:hanging="360"/>
      </w:pPr>
      <w:rPr>
        <w:rFonts w:ascii="Wingdings" w:hAnsi="Wingdings" w:hint="default"/>
      </w:rPr>
    </w:lvl>
    <w:lvl w:ilvl="3" w:tplc="04150001" w:tentative="1">
      <w:start w:val="1"/>
      <w:numFmt w:val="bullet"/>
      <w:lvlText w:val=""/>
      <w:lvlJc w:val="left"/>
      <w:pPr>
        <w:ind w:left="2313" w:hanging="360"/>
      </w:pPr>
      <w:rPr>
        <w:rFonts w:ascii="Symbol" w:hAnsi="Symbol" w:hint="default"/>
      </w:rPr>
    </w:lvl>
    <w:lvl w:ilvl="4" w:tplc="04150003" w:tentative="1">
      <w:start w:val="1"/>
      <w:numFmt w:val="bullet"/>
      <w:lvlText w:val="o"/>
      <w:lvlJc w:val="left"/>
      <w:pPr>
        <w:ind w:left="3033" w:hanging="360"/>
      </w:pPr>
      <w:rPr>
        <w:rFonts w:ascii="Courier New" w:hAnsi="Courier New" w:cs="Courier New" w:hint="default"/>
      </w:rPr>
    </w:lvl>
    <w:lvl w:ilvl="5" w:tplc="04150005" w:tentative="1">
      <w:start w:val="1"/>
      <w:numFmt w:val="bullet"/>
      <w:lvlText w:val=""/>
      <w:lvlJc w:val="left"/>
      <w:pPr>
        <w:ind w:left="3753" w:hanging="360"/>
      </w:pPr>
      <w:rPr>
        <w:rFonts w:ascii="Wingdings" w:hAnsi="Wingdings" w:hint="default"/>
      </w:rPr>
    </w:lvl>
    <w:lvl w:ilvl="6" w:tplc="04150001" w:tentative="1">
      <w:start w:val="1"/>
      <w:numFmt w:val="bullet"/>
      <w:lvlText w:val=""/>
      <w:lvlJc w:val="left"/>
      <w:pPr>
        <w:ind w:left="4473" w:hanging="360"/>
      </w:pPr>
      <w:rPr>
        <w:rFonts w:ascii="Symbol" w:hAnsi="Symbol" w:hint="default"/>
      </w:rPr>
    </w:lvl>
    <w:lvl w:ilvl="7" w:tplc="04150003" w:tentative="1">
      <w:start w:val="1"/>
      <w:numFmt w:val="bullet"/>
      <w:lvlText w:val="o"/>
      <w:lvlJc w:val="left"/>
      <w:pPr>
        <w:ind w:left="5193" w:hanging="360"/>
      </w:pPr>
      <w:rPr>
        <w:rFonts w:ascii="Courier New" w:hAnsi="Courier New" w:cs="Courier New" w:hint="default"/>
      </w:rPr>
    </w:lvl>
    <w:lvl w:ilvl="8" w:tplc="04150005" w:tentative="1">
      <w:start w:val="1"/>
      <w:numFmt w:val="bullet"/>
      <w:lvlText w:val=""/>
      <w:lvlJc w:val="left"/>
      <w:pPr>
        <w:ind w:left="5913" w:hanging="360"/>
      </w:pPr>
      <w:rPr>
        <w:rFonts w:ascii="Wingdings" w:hAnsi="Wingdings" w:hint="default"/>
      </w:rPr>
    </w:lvl>
  </w:abstractNum>
  <w:abstractNum w:abstractNumId="4" w15:restartNumberingAfterBreak="0">
    <w:nsid w:val="07B4296B"/>
    <w:multiLevelType w:val="hybridMultilevel"/>
    <w:tmpl w:val="5FC68EA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5" w15:restartNumberingAfterBreak="0">
    <w:nsid w:val="13776EE5"/>
    <w:multiLevelType w:val="hybridMultilevel"/>
    <w:tmpl w:val="050E21FE"/>
    <w:lvl w:ilvl="0" w:tplc="04150001">
      <w:start w:val="1"/>
      <w:numFmt w:val="bullet"/>
      <w:lvlText w:val=""/>
      <w:lvlJc w:val="left"/>
      <w:pPr>
        <w:ind w:left="927" w:hanging="360"/>
      </w:pPr>
      <w:rPr>
        <w:rFonts w:ascii="Symbol" w:hAnsi="Symbol" w:hint="default"/>
      </w:rPr>
    </w:lvl>
    <w:lvl w:ilvl="1" w:tplc="04150003">
      <w:start w:val="1"/>
      <w:numFmt w:val="bullet"/>
      <w:lvlText w:val="o"/>
      <w:lvlJc w:val="left"/>
      <w:pPr>
        <w:ind w:left="1647" w:hanging="360"/>
      </w:pPr>
      <w:rPr>
        <w:rFonts w:ascii="Courier New" w:hAnsi="Courier New" w:cs="Courier New" w:hint="default"/>
      </w:rPr>
    </w:lvl>
    <w:lvl w:ilvl="2" w:tplc="04150005">
      <w:start w:val="1"/>
      <w:numFmt w:val="bullet"/>
      <w:lvlText w:val=""/>
      <w:lvlJc w:val="left"/>
      <w:pPr>
        <w:ind w:left="2367" w:hanging="360"/>
      </w:pPr>
      <w:rPr>
        <w:rFonts w:ascii="Wingdings" w:hAnsi="Wingdings" w:hint="default"/>
      </w:rPr>
    </w:lvl>
    <w:lvl w:ilvl="3" w:tplc="0415000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6" w15:restartNumberingAfterBreak="0">
    <w:nsid w:val="14F2397C"/>
    <w:multiLevelType w:val="hybridMultilevel"/>
    <w:tmpl w:val="2454F1AA"/>
    <w:lvl w:ilvl="0" w:tplc="418C23E6">
      <w:numFmt w:val="bullet"/>
      <w:lvlText w:val="–"/>
      <w:lvlJc w:val="left"/>
      <w:pPr>
        <w:tabs>
          <w:tab w:val="num" w:pos="720"/>
        </w:tabs>
        <w:ind w:left="720" w:hanging="360"/>
      </w:pPr>
      <w:rPr>
        <w:rFonts w:ascii="Times New Roman" w:eastAsia="Times New Roman" w:hAnsi="Times New Roman" w:cs="Times New Roman" w:hint="default"/>
      </w:rPr>
    </w:lvl>
    <w:lvl w:ilvl="1" w:tplc="04150003">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52A0EF5"/>
    <w:multiLevelType w:val="hybridMultilevel"/>
    <w:tmpl w:val="77D0D774"/>
    <w:lvl w:ilvl="0" w:tplc="04150015">
      <w:start w:val="1"/>
      <w:numFmt w:val="upperLetter"/>
      <w:lvlText w:val="%1."/>
      <w:lvlJc w:val="left"/>
      <w:pPr>
        <w:ind w:left="1083" w:hanging="360"/>
      </w:p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8" w15:restartNumberingAfterBreak="0">
    <w:nsid w:val="18B45C9B"/>
    <w:multiLevelType w:val="hybridMultilevel"/>
    <w:tmpl w:val="FFF039F4"/>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9" w15:restartNumberingAfterBreak="0">
    <w:nsid w:val="22607B1B"/>
    <w:multiLevelType w:val="hybridMultilevel"/>
    <w:tmpl w:val="1760FDB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2A0C44BD"/>
    <w:multiLevelType w:val="hybridMultilevel"/>
    <w:tmpl w:val="4DB228DC"/>
    <w:lvl w:ilvl="0" w:tplc="ED0C9E9A">
      <w:numFmt w:val="bullet"/>
      <w:lvlText w:val="•"/>
      <w:lvlJc w:val="left"/>
      <w:pPr>
        <w:ind w:left="723" w:hanging="360"/>
      </w:pPr>
      <w:rPr>
        <w:rFonts w:ascii="Times New Roman" w:eastAsia="Times New Roman" w:hAnsi="Times New Roman" w:cs="Times New Roman" w:hint="default"/>
      </w:rPr>
    </w:lvl>
    <w:lvl w:ilvl="1" w:tplc="04150003" w:tentative="1">
      <w:start w:val="1"/>
      <w:numFmt w:val="bullet"/>
      <w:lvlText w:val="o"/>
      <w:lvlJc w:val="left"/>
      <w:pPr>
        <w:ind w:left="1443" w:hanging="360"/>
      </w:pPr>
      <w:rPr>
        <w:rFonts w:ascii="Courier New" w:hAnsi="Courier New" w:cs="Courier New" w:hint="default"/>
      </w:rPr>
    </w:lvl>
    <w:lvl w:ilvl="2" w:tplc="04150005" w:tentative="1">
      <w:start w:val="1"/>
      <w:numFmt w:val="bullet"/>
      <w:lvlText w:val=""/>
      <w:lvlJc w:val="left"/>
      <w:pPr>
        <w:ind w:left="2163" w:hanging="360"/>
      </w:pPr>
      <w:rPr>
        <w:rFonts w:ascii="Wingdings" w:hAnsi="Wingdings" w:hint="default"/>
      </w:rPr>
    </w:lvl>
    <w:lvl w:ilvl="3" w:tplc="04150001" w:tentative="1">
      <w:start w:val="1"/>
      <w:numFmt w:val="bullet"/>
      <w:lvlText w:val=""/>
      <w:lvlJc w:val="left"/>
      <w:pPr>
        <w:ind w:left="2883" w:hanging="360"/>
      </w:pPr>
      <w:rPr>
        <w:rFonts w:ascii="Symbol" w:hAnsi="Symbol" w:hint="default"/>
      </w:rPr>
    </w:lvl>
    <w:lvl w:ilvl="4" w:tplc="04150003" w:tentative="1">
      <w:start w:val="1"/>
      <w:numFmt w:val="bullet"/>
      <w:lvlText w:val="o"/>
      <w:lvlJc w:val="left"/>
      <w:pPr>
        <w:ind w:left="3603" w:hanging="360"/>
      </w:pPr>
      <w:rPr>
        <w:rFonts w:ascii="Courier New" w:hAnsi="Courier New" w:cs="Courier New" w:hint="default"/>
      </w:rPr>
    </w:lvl>
    <w:lvl w:ilvl="5" w:tplc="04150005" w:tentative="1">
      <w:start w:val="1"/>
      <w:numFmt w:val="bullet"/>
      <w:lvlText w:val=""/>
      <w:lvlJc w:val="left"/>
      <w:pPr>
        <w:ind w:left="4323" w:hanging="360"/>
      </w:pPr>
      <w:rPr>
        <w:rFonts w:ascii="Wingdings" w:hAnsi="Wingdings" w:hint="default"/>
      </w:rPr>
    </w:lvl>
    <w:lvl w:ilvl="6" w:tplc="04150001" w:tentative="1">
      <w:start w:val="1"/>
      <w:numFmt w:val="bullet"/>
      <w:lvlText w:val=""/>
      <w:lvlJc w:val="left"/>
      <w:pPr>
        <w:ind w:left="5043" w:hanging="360"/>
      </w:pPr>
      <w:rPr>
        <w:rFonts w:ascii="Symbol" w:hAnsi="Symbol" w:hint="default"/>
      </w:rPr>
    </w:lvl>
    <w:lvl w:ilvl="7" w:tplc="04150003" w:tentative="1">
      <w:start w:val="1"/>
      <w:numFmt w:val="bullet"/>
      <w:lvlText w:val="o"/>
      <w:lvlJc w:val="left"/>
      <w:pPr>
        <w:ind w:left="5763" w:hanging="360"/>
      </w:pPr>
      <w:rPr>
        <w:rFonts w:ascii="Courier New" w:hAnsi="Courier New" w:cs="Courier New" w:hint="default"/>
      </w:rPr>
    </w:lvl>
    <w:lvl w:ilvl="8" w:tplc="04150005" w:tentative="1">
      <w:start w:val="1"/>
      <w:numFmt w:val="bullet"/>
      <w:lvlText w:val=""/>
      <w:lvlJc w:val="left"/>
      <w:pPr>
        <w:ind w:left="6483" w:hanging="360"/>
      </w:pPr>
      <w:rPr>
        <w:rFonts w:ascii="Wingdings" w:hAnsi="Wingdings" w:hint="default"/>
      </w:rPr>
    </w:lvl>
  </w:abstractNum>
  <w:abstractNum w:abstractNumId="11" w15:restartNumberingAfterBreak="0">
    <w:nsid w:val="361D4197"/>
    <w:multiLevelType w:val="singleLevel"/>
    <w:tmpl w:val="09E292C0"/>
    <w:lvl w:ilvl="0">
      <w:start w:val="1"/>
      <w:numFmt w:val="decimal"/>
      <w:lvlText w:val="%1."/>
      <w:legacy w:legacy="1" w:legacySpace="120" w:legacyIndent="360"/>
      <w:lvlJc w:val="left"/>
      <w:pPr>
        <w:ind w:left="360" w:hanging="360"/>
      </w:pPr>
      <w:rPr>
        <w:rFonts w:cs="Times New Roman"/>
      </w:rPr>
    </w:lvl>
  </w:abstractNum>
  <w:abstractNum w:abstractNumId="12" w15:restartNumberingAfterBreak="0">
    <w:nsid w:val="3899171B"/>
    <w:multiLevelType w:val="hybridMultilevel"/>
    <w:tmpl w:val="2ABE0C62"/>
    <w:lvl w:ilvl="0" w:tplc="ED0C9E9A">
      <w:numFmt w:val="bullet"/>
      <w:lvlText w:val="•"/>
      <w:lvlJc w:val="left"/>
      <w:pPr>
        <w:ind w:left="1086" w:hanging="360"/>
      </w:pPr>
      <w:rPr>
        <w:rFonts w:ascii="Times New Roman" w:eastAsia="Times New Roman" w:hAnsi="Times New Roman" w:cs="Times New Roman"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3" w15:restartNumberingAfterBreak="0">
    <w:nsid w:val="3C901087"/>
    <w:multiLevelType w:val="hybridMultilevel"/>
    <w:tmpl w:val="75DCFA68"/>
    <w:lvl w:ilvl="0" w:tplc="04150015">
      <w:start w:val="1"/>
      <w:numFmt w:val="upperLetter"/>
      <w:lvlText w:val="%1."/>
      <w:lvlJc w:val="left"/>
      <w:pPr>
        <w:ind w:left="1083" w:hanging="360"/>
      </w:p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14" w15:restartNumberingAfterBreak="0">
    <w:nsid w:val="3E614DE6"/>
    <w:multiLevelType w:val="hybridMultilevel"/>
    <w:tmpl w:val="77D0D774"/>
    <w:lvl w:ilvl="0" w:tplc="04150015">
      <w:start w:val="1"/>
      <w:numFmt w:val="upperLetter"/>
      <w:lvlText w:val="%1."/>
      <w:lvlJc w:val="left"/>
      <w:pPr>
        <w:ind w:left="1083" w:hanging="360"/>
      </w:p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15" w15:restartNumberingAfterBreak="0">
    <w:nsid w:val="409F61F1"/>
    <w:multiLevelType w:val="hybridMultilevel"/>
    <w:tmpl w:val="1CA8E142"/>
    <w:lvl w:ilvl="0" w:tplc="418C23E6">
      <w:numFmt w:val="bullet"/>
      <w:lvlText w:val="–"/>
      <w:lvlJc w:val="left"/>
      <w:pPr>
        <w:tabs>
          <w:tab w:val="num" w:pos="720"/>
        </w:tabs>
        <w:ind w:left="720" w:hanging="360"/>
      </w:pPr>
      <w:rPr>
        <w:rFonts w:ascii="Times New Roman" w:eastAsia="Times New Roman" w:hAnsi="Times New Roman" w:cs="Times New Roman" w:hint="default"/>
      </w:rPr>
    </w:lvl>
    <w:lvl w:ilvl="1" w:tplc="04150003">
      <w:start w:val="1"/>
      <w:numFmt w:val="bullet"/>
      <w:lvlText w:val="o"/>
      <w:lvlJc w:val="left"/>
      <w:pPr>
        <w:tabs>
          <w:tab w:val="num" w:pos="1440"/>
        </w:tabs>
        <w:ind w:left="1440" w:hanging="360"/>
      </w:pPr>
      <w:rPr>
        <w:rFonts w:ascii="Courier New" w:hAnsi="Courier New" w:hint="default"/>
      </w:rPr>
    </w:lvl>
    <w:lvl w:ilvl="2" w:tplc="418C23E6">
      <w:numFmt w:val="bullet"/>
      <w:lvlText w:val="–"/>
      <w:lvlJc w:val="left"/>
      <w:pPr>
        <w:tabs>
          <w:tab w:val="num" w:pos="2160"/>
        </w:tabs>
        <w:ind w:left="2160" w:hanging="360"/>
      </w:pPr>
      <w:rPr>
        <w:rFonts w:ascii="Times New Roman" w:eastAsia="Times New Roman" w:hAnsi="Times New Roman" w:cs="Times New Roman"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B997DAC"/>
    <w:multiLevelType w:val="hybridMultilevel"/>
    <w:tmpl w:val="FD846886"/>
    <w:lvl w:ilvl="0" w:tplc="ED0C9E9A">
      <w:numFmt w:val="bullet"/>
      <w:lvlText w:val="•"/>
      <w:lvlJc w:val="left"/>
      <w:pPr>
        <w:ind w:left="723" w:hanging="360"/>
      </w:pPr>
      <w:rPr>
        <w:rFonts w:ascii="Times New Roman" w:eastAsia="Times New Roman" w:hAnsi="Times New Roman" w:cs="Times New Roman" w:hint="default"/>
      </w:rPr>
    </w:lvl>
    <w:lvl w:ilvl="1" w:tplc="04150003" w:tentative="1">
      <w:start w:val="1"/>
      <w:numFmt w:val="bullet"/>
      <w:lvlText w:val="o"/>
      <w:lvlJc w:val="left"/>
      <w:pPr>
        <w:ind w:left="1443" w:hanging="360"/>
      </w:pPr>
      <w:rPr>
        <w:rFonts w:ascii="Courier New" w:hAnsi="Courier New" w:cs="Courier New" w:hint="default"/>
      </w:rPr>
    </w:lvl>
    <w:lvl w:ilvl="2" w:tplc="04150005" w:tentative="1">
      <w:start w:val="1"/>
      <w:numFmt w:val="bullet"/>
      <w:lvlText w:val=""/>
      <w:lvlJc w:val="left"/>
      <w:pPr>
        <w:ind w:left="2163" w:hanging="360"/>
      </w:pPr>
      <w:rPr>
        <w:rFonts w:ascii="Wingdings" w:hAnsi="Wingdings" w:hint="default"/>
      </w:rPr>
    </w:lvl>
    <w:lvl w:ilvl="3" w:tplc="04150001" w:tentative="1">
      <w:start w:val="1"/>
      <w:numFmt w:val="bullet"/>
      <w:lvlText w:val=""/>
      <w:lvlJc w:val="left"/>
      <w:pPr>
        <w:ind w:left="2883" w:hanging="360"/>
      </w:pPr>
      <w:rPr>
        <w:rFonts w:ascii="Symbol" w:hAnsi="Symbol" w:hint="default"/>
      </w:rPr>
    </w:lvl>
    <w:lvl w:ilvl="4" w:tplc="04150003" w:tentative="1">
      <w:start w:val="1"/>
      <w:numFmt w:val="bullet"/>
      <w:lvlText w:val="o"/>
      <w:lvlJc w:val="left"/>
      <w:pPr>
        <w:ind w:left="3603" w:hanging="360"/>
      </w:pPr>
      <w:rPr>
        <w:rFonts w:ascii="Courier New" w:hAnsi="Courier New" w:cs="Courier New" w:hint="default"/>
      </w:rPr>
    </w:lvl>
    <w:lvl w:ilvl="5" w:tplc="04150005" w:tentative="1">
      <w:start w:val="1"/>
      <w:numFmt w:val="bullet"/>
      <w:lvlText w:val=""/>
      <w:lvlJc w:val="left"/>
      <w:pPr>
        <w:ind w:left="4323" w:hanging="360"/>
      </w:pPr>
      <w:rPr>
        <w:rFonts w:ascii="Wingdings" w:hAnsi="Wingdings" w:hint="default"/>
      </w:rPr>
    </w:lvl>
    <w:lvl w:ilvl="6" w:tplc="04150001" w:tentative="1">
      <w:start w:val="1"/>
      <w:numFmt w:val="bullet"/>
      <w:lvlText w:val=""/>
      <w:lvlJc w:val="left"/>
      <w:pPr>
        <w:ind w:left="5043" w:hanging="360"/>
      </w:pPr>
      <w:rPr>
        <w:rFonts w:ascii="Symbol" w:hAnsi="Symbol" w:hint="default"/>
      </w:rPr>
    </w:lvl>
    <w:lvl w:ilvl="7" w:tplc="04150003" w:tentative="1">
      <w:start w:val="1"/>
      <w:numFmt w:val="bullet"/>
      <w:lvlText w:val="o"/>
      <w:lvlJc w:val="left"/>
      <w:pPr>
        <w:ind w:left="5763" w:hanging="360"/>
      </w:pPr>
      <w:rPr>
        <w:rFonts w:ascii="Courier New" w:hAnsi="Courier New" w:cs="Courier New" w:hint="default"/>
      </w:rPr>
    </w:lvl>
    <w:lvl w:ilvl="8" w:tplc="04150005" w:tentative="1">
      <w:start w:val="1"/>
      <w:numFmt w:val="bullet"/>
      <w:lvlText w:val=""/>
      <w:lvlJc w:val="left"/>
      <w:pPr>
        <w:ind w:left="6483" w:hanging="360"/>
      </w:pPr>
      <w:rPr>
        <w:rFonts w:ascii="Wingdings" w:hAnsi="Wingdings" w:hint="default"/>
      </w:rPr>
    </w:lvl>
  </w:abstractNum>
  <w:abstractNum w:abstractNumId="17" w15:restartNumberingAfterBreak="0">
    <w:nsid w:val="53F76E64"/>
    <w:multiLevelType w:val="hybridMultilevel"/>
    <w:tmpl w:val="6FC2FBBA"/>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18" w15:restartNumberingAfterBreak="0">
    <w:nsid w:val="5553219C"/>
    <w:multiLevelType w:val="hybridMultilevel"/>
    <w:tmpl w:val="38F0B80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9" w15:restartNumberingAfterBreak="0">
    <w:nsid w:val="613334AF"/>
    <w:multiLevelType w:val="multilevel"/>
    <w:tmpl w:val="400EED5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2E2438E"/>
    <w:multiLevelType w:val="hybridMultilevel"/>
    <w:tmpl w:val="B0FE9972"/>
    <w:lvl w:ilvl="0" w:tplc="ED0C9E9A">
      <w:numFmt w:val="bullet"/>
      <w:lvlText w:val="•"/>
      <w:lvlJc w:val="left"/>
      <w:pPr>
        <w:ind w:left="723" w:hanging="360"/>
      </w:pPr>
      <w:rPr>
        <w:rFonts w:ascii="Times New Roman" w:eastAsia="Times New Roman"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632C51E7"/>
    <w:multiLevelType w:val="hybridMultilevel"/>
    <w:tmpl w:val="ACC479C2"/>
    <w:lvl w:ilvl="0" w:tplc="EA348DD6">
      <w:start w:val="1"/>
      <w:numFmt w:val="upperLetter"/>
      <w:lvlText w:val="%1."/>
      <w:lvlJc w:val="left"/>
      <w:pPr>
        <w:ind w:left="723" w:hanging="360"/>
      </w:pPr>
      <w:rPr>
        <w:rFonts w:hint="default"/>
      </w:rPr>
    </w:lvl>
    <w:lvl w:ilvl="1" w:tplc="04150019" w:tentative="1">
      <w:start w:val="1"/>
      <w:numFmt w:val="lowerLetter"/>
      <w:lvlText w:val="%2."/>
      <w:lvlJc w:val="left"/>
      <w:pPr>
        <w:ind w:left="1443" w:hanging="360"/>
      </w:pPr>
    </w:lvl>
    <w:lvl w:ilvl="2" w:tplc="0415001B" w:tentative="1">
      <w:start w:val="1"/>
      <w:numFmt w:val="lowerRoman"/>
      <w:lvlText w:val="%3."/>
      <w:lvlJc w:val="right"/>
      <w:pPr>
        <w:ind w:left="2163" w:hanging="180"/>
      </w:pPr>
    </w:lvl>
    <w:lvl w:ilvl="3" w:tplc="0415000F" w:tentative="1">
      <w:start w:val="1"/>
      <w:numFmt w:val="decimal"/>
      <w:lvlText w:val="%4."/>
      <w:lvlJc w:val="left"/>
      <w:pPr>
        <w:ind w:left="2883" w:hanging="360"/>
      </w:pPr>
    </w:lvl>
    <w:lvl w:ilvl="4" w:tplc="04150019" w:tentative="1">
      <w:start w:val="1"/>
      <w:numFmt w:val="lowerLetter"/>
      <w:lvlText w:val="%5."/>
      <w:lvlJc w:val="left"/>
      <w:pPr>
        <w:ind w:left="3603" w:hanging="360"/>
      </w:pPr>
    </w:lvl>
    <w:lvl w:ilvl="5" w:tplc="0415001B" w:tentative="1">
      <w:start w:val="1"/>
      <w:numFmt w:val="lowerRoman"/>
      <w:lvlText w:val="%6."/>
      <w:lvlJc w:val="right"/>
      <w:pPr>
        <w:ind w:left="4323" w:hanging="180"/>
      </w:pPr>
    </w:lvl>
    <w:lvl w:ilvl="6" w:tplc="0415000F" w:tentative="1">
      <w:start w:val="1"/>
      <w:numFmt w:val="decimal"/>
      <w:lvlText w:val="%7."/>
      <w:lvlJc w:val="left"/>
      <w:pPr>
        <w:ind w:left="5043" w:hanging="360"/>
      </w:pPr>
    </w:lvl>
    <w:lvl w:ilvl="7" w:tplc="04150019" w:tentative="1">
      <w:start w:val="1"/>
      <w:numFmt w:val="lowerLetter"/>
      <w:lvlText w:val="%8."/>
      <w:lvlJc w:val="left"/>
      <w:pPr>
        <w:ind w:left="5763" w:hanging="360"/>
      </w:pPr>
    </w:lvl>
    <w:lvl w:ilvl="8" w:tplc="0415001B" w:tentative="1">
      <w:start w:val="1"/>
      <w:numFmt w:val="lowerRoman"/>
      <w:lvlText w:val="%9."/>
      <w:lvlJc w:val="right"/>
      <w:pPr>
        <w:ind w:left="6483" w:hanging="180"/>
      </w:pPr>
    </w:lvl>
  </w:abstractNum>
  <w:abstractNum w:abstractNumId="22" w15:restartNumberingAfterBreak="0">
    <w:nsid w:val="68B403EC"/>
    <w:multiLevelType w:val="hybridMultilevel"/>
    <w:tmpl w:val="2014E99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6ECE1879"/>
    <w:multiLevelType w:val="hybridMultilevel"/>
    <w:tmpl w:val="234C9C22"/>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24" w15:restartNumberingAfterBreak="0">
    <w:nsid w:val="75440920"/>
    <w:multiLevelType w:val="hybridMultilevel"/>
    <w:tmpl w:val="953EEB84"/>
    <w:lvl w:ilvl="0" w:tplc="04150001">
      <w:start w:val="1"/>
      <w:numFmt w:val="bullet"/>
      <w:lvlText w:val=""/>
      <w:lvlJc w:val="left"/>
      <w:pPr>
        <w:ind w:left="1086"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25" w15:restartNumberingAfterBreak="0">
    <w:nsid w:val="77BB0B4F"/>
    <w:multiLevelType w:val="singleLevel"/>
    <w:tmpl w:val="11C0791A"/>
    <w:lvl w:ilvl="0">
      <w:start w:val="1"/>
      <w:numFmt w:val="lowerLetter"/>
      <w:lvlText w:val="%1)"/>
      <w:legacy w:legacy="1" w:legacySpace="120" w:legacyIndent="360"/>
      <w:lvlJc w:val="left"/>
      <w:pPr>
        <w:ind w:left="360" w:hanging="360"/>
      </w:pPr>
      <w:rPr>
        <w:rFonts w:cs="Times New Roman"/>
      </w:rPr>
    </w:lvl>
  </w:abstractNum>
  <w:abstractNum w:abstractNumId="26" w15:restartNumberingAfterBreak="0">
    <w:nsid w:val="7ADE6749"/>
    <w:multiLevelType w:val="hybridMultilevel"/>
    <w:tmpl w:val="83E688D4"/>
    <w:lvl w:ilvl="0" w:tplc="9A320360">
      <w:start w:val="2"/>
      <w:numFmt w:val="bullet"/>
      <w:lvlText w:val=""/>
      <w:lvlJc w:val="left"/>
      <w:pPr>
        <w:ind w:left="927" w:hanging="360"/>
      </w:pPr>
      <w:rPr>
        <w:rFonts w:ascii="Symbol" w:eastAsiaTheme="minorHAnsi" w:hAnsi="Symbol" w:cs="Times New Roman (Tekst podstawo"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num w:numId="1">
    <w:abstractNumId w:val="0"/>
  </w:num>
  <w:num w:numId="2">
    <w:abstractNumId w:val="1"/>
    <w:lvlOverride w:ilvl="0">
      <w:lvl w:ilvl="0">
        <w:start w:val="1"/>
        <w:numFmt w:val="bullet"/>
        <w:lvlText w:val=""/>
        <w:legacy w:legacy="1" w:legacySpace="120" w:legacyIndent="360"/>
        <w:lvlJc w:val="left"/>
        <w:pPr>
          <w:ind w:left="360" w:hanging="360"/>
        </w:pPr>
        <w:rPr>
          <w:rFonts w:ascii="Symbol" w:hAnsi="Symbol" w:hint="default"/>
        </w:rPr>
      </w:lvl>
    </w:lvlOverride>
  </w:num>
  <w:num w:numId="3">
    <w:abstractNumId w:val="25"/>
  </w:num>
  <w:num w:numId="4">
    <w:abstractNumId w:val="1"/>
    <w:lvlOverride w:ilvl="0">
      <w:lvl w:ilvl="0">
        <w:start w:val="1"/>
        <w:numFmt w:val="bullet"/>
        <w:lvlText w:val="_"/>
        <w:legacy w:legacy="1" w:legacySpace="120" w:legacyIndent="360"/>
        <w:lvlJc w:val="left"/>
        <w:pPr>
          <w:ind w:left="717" w:hanging="360"/>
        </w:pPr>
      </w:lvl>
    </w:lvlOverride>
  </w:num>
  <w:num w:numId="5">
    <w:abstractNumId w:val="11"/>
  </w:num>
  <w:num w:numId="6">
    <w:abstractNumId w:val="18"/>
  </w:num>
  <w:num w:numId="7">
    <w:abstractNumId w:val="2"/>
  </w:num>
  <w:num w:numId="8">
    <w:abstractNumId w:val="4"/>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21"/>
  </w:num>
  <w:num w:numId="20">
    <w:abstractNumId w:val="0"/>
  </w:num>
  <w:num w:numId="21">
    <w:abstractNumId w:val="13"/>
  </w:num>
  <w:num w:numId="22">
    <w:abstractNumId w:val="0"/>
  </w:num>
  <w:num w:numId="23">
    <w:abstractNumId w:val="14"/>
  </w:num>
  <w:num w:numId="24">
    <w:abstractNumId w:val="7"/>
  </w:num>
  <w:num w:numId="25">
    <w:abstractNumId w:val="0"/>
  </w:num>
  <w:num w:numId="26">
    <w:abstractNumId w:val="0"/>
  </w:num>
  <w:num w:numId="27">
    <w:abstractNumId w:val="17"/>
  </w:num>
  <w:num w:numId="28">
    <w:abstractNumId w:val="15"/>
  </w:num>
  <w:num w:numId="29">
    <w:abstractNumId w:val="9"/>
  </w:num>
  <w:num w:numId="30">
    <w:abstractNumId w:val="6"/>
  </w:num>
  <w:num w:numId="31">
    <w:abstractNumId w:val="8"/>
  </w:num>
  <w:num w:numId="32">
    <w:abstractNumId w:val="16"/>
  </w:num>
  <w:num w:numId="33">
    <w:abstractNumId w:val="12"/>
  </w:num>
  <w:num w:numId="34">
    <w:abstractNumId w:val="24"/>
  </w:num>
  <w:num w:numId="35">
    <w:abstractNumId w:val="23"/>
  </w:num>
  <w:num w:numId="36">
    <w:abstractNumId w:val="10"/>
  </w:num>
  <w:num w:numId="37">
    <w:abstractNumId w:val="20"/>
  </w:num>
  <w:num w:numId="38">
    <w:abstractNumId w:val="0"/>
  </w:num>
  <w:num w:numId="39">
    <w:abstractNumId w:val="0"/>
  </w:num>
  <w:num w:numId="40">
    <w:abstractNumId w:val="0"/>
  </w:num>
  <w:num w:numId="41">
    <w:abstractNumId w:val="0"/>
  </w:num>
  <w:num w:numId="42">
    <w:abstractNumId w:val="22"/>
  </w:num>
  <w:num w:numId="43">
    <w:abstractNumId w:val="19"/>
  </w:num>
  <w:num w:numId="44">
    <w:abstractNumId w:val="3"/>
  </w:num>
  <w:num w:numId="45">
    <w:abstractNumId w:val="26"/>
  </w:num>
  <w:num w:numId="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mirrorMargins/>
  <w:attachedTemplate r:id="rId1"/>
  <w:defaultTabStop w:val="360"/>
  <w:autoHyphenation/>
  <w:hyphenationZone w:val="425"/>
  <w:doNotHyphenateCaps/>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numRestart w:val="eachPage"/>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0EC"/>
    <w:rsid w:val="000005BB"/>
    <w:rsid w:val="00000F65"/>
    <w:rsid w:val="00005794"/>
    <w:rsid w:val="00007369"/>
    <w:rsid w:val="00007DFF"/>
    <w:rsid w:val="00022399"/>
    <w:rsid w:val="00026B42"/>
    <w:rsid w:val="000330A9"/>
    <w:rsid w:val="0004418F"/>
    <w:rsid w:val="000445E3"/>
    <w:rsid w:val="00061726"/>
    <w:rsid w:val="00067AD7"/>
    <w:rsid w:val="000904F6"/>
    <w:rsid w:val="00094CF8"/>
    <w:rsid w:val="000A391F"/>
    <w:rsid w:val="000A6BCB"/>
    <w:rsid w:val="000A7A76"/>
    <w:rsid w:val="000B42E6"/>
    <w:rsid w:val="000B5E7F"/>
    <w:rsid w:val="000B746B"/>
    <w:rsid w:val="000C4AC0"/>
    <w:rsid w:val="000D015A"/>
    <w:rsid w:val="000D443D"/>
    <w:rsid w:val="000E701A"/>
    <w:rsid w:val="000E70D9"/>
    <w:rsid w:val="000F445A"/>
    <w:rsid w:val="000F5B01"/>
    <w:rsid w:val="000F5D99"/>
    <w:rsid w:val="0013102F"/>
    <w:rsid w:val="00134CD9"/>
    <w:rsid w:val="00136D9E"/>
    <w:rsid w:val="001560E9"/>
    <w:rsid w:val="00165DA0"/>
    <w:rsid w:val="001706F4"/>
    <w:rsid w:val="00174E3D"/>
    <w:rsid w:val="00184033"/>
    <w:rsid w:val="001A2CA3"/>
    <w:rsid w:val="001A55FB"/>
    <w:rsid w:val="001A791D"/>
    <w:rsid w:val="001B2688"/>
    <w:rsid w:val="001B2DDA"/>
    <w:rsid w:val="001C7D45"/>
    <w:rsid w:val="001D0BC8"/>
    <w:rsid w:val="001D381A"/>
    <w:rsid w:val="001E2842"/>
    <w:rsid w:val="001E541C"/>
    <w:rsid w:val="001F24F6"/>
    <w:rsid w:val="0021065D"/>
    <w:rsid w:val="00221207"/>
    <w:rsid w:val="0022516F"/>
    <w:rsid w:val="002362CF"/>
    <w:rsid w:val="00240636"/>
    <w:rsid w:val="002517E8"/>
    <w:rsid w:val="0027530F"/>
    <w:rsid w:val="00281DE8"/>
    <w:rsid w:val="002965CB"/>
    <w:rsid w:val="002C2558"/>
    <w:rsid w:val="002D4E1B"/>
    <w:rsid w:val="002E7BE5"/>
    <w:rsid w:val="00306682"/>
    <w:rsid w:val="00320CC2"/>
    <w:rsid w:val="00323D3B"/>
    <w:rsid w:val="00330C50"/>
    <w:rsid w:val="003401CC"/>
    <w:rsid w:val="003454B4"/>
    <w:rsid w:val="00386B5E"/>
    <w:rsid w:val="00390834"/>
    <w:rsid w:val="00394A69"/>
    <w:rsid w:val="00395E4E"/>
    <w:rsid w:val="003B0580"/>
    <w:rsid w:val="003C473F"/>
    <w:rsid w:val="003D0CDB"/>
    <w:rsid w:val="003E068B"/>
    <w:rsid w:val="003E0A13"/>
    <w:rsid w:val="003E4B56"/>
    <w:rsid w:val="003E69A8"/>
    <w:rsid w:val="003F5DCC"/>
    <w:rsid w:val="00410F5D"/>
    <w:rsid w:val="00412D54"/>
    <w:rsid w:val="004148FD"/>
    <w:rsid w:val="00416587"/>
    <w:rsid w:val="00426D22"/>
    <w:rsid w:val="004326AA"/>
    <w:rsid w:val="0043387F"/>
    <w:rsid w:val="004375D0"/>
    <w:rsid w:val="004441D5"/>
    <w:rsid w:val="00452B64"/>
    <w:rsid w:val="004616A7"/>
    <w:rsid w:val="004628E3"/>
    <w:rsid w:val="00464795"/>
    <w:rsid w:val="00480CE8"/>
    <w:rsid w:val="00484934"/>
    <w:rsid w:val="004A50E8"/>
    <w:rsid w:val="004C32B2"/>
    <w:rsid w:val="00523611"/>
    <w:rsid w:val="0053343D"/>
    <w:rsid w:val="00533C5B"/>
    <w:rsid w:val="00536467"/>
    <w:rsid w:val="00536F08"/>
    <w:rsid w:val="005458F4"/>
    <w:rsid w:val="00551EF2"/>
    <w:rsid w:val="00563199"/>
    <w:rsid w:val="00563739"/>
    <w:rsid w:val="005675DC"/>
    <w:rsid w:val="005702C4"/>
    <w:rsid w:val="0057368E"/>
    <w:rsid w:val="005831FE"/>
    <w:rsid w:val="00587C47"/>
    <w:rsid w:val="00597E8B"/>
    <w:rsid w:val="005A01C9"/>
    <w:rsid w:val="005A77F5"/>
    <w:rsid w:val="005A7B4C"/>
    <w:rsid w:val="005B10D3"/>
    <w:rsid w:val="005B6E5D"/>
    <w:rsid w:val="005E07A9"/>
    <w:rsid w:val="005E3BBC"/>
    <w:rsid w:val="00612C18"/>
    <w:rsid w:val="00614F62"/>
    <w:rsid w:val="00622C41"/>
    <w:rsid w:val="006344B1"/>
    <w:rsid w:val="00651688"/>
    <w:rsid w:val="00660ABE"/>
    <w:rsid w:val="00663561"/>
    <w:rsid w:val="006672F3"/>
    <w:rsid w:val="00673450"/>
    <w:rsid w:val="00674090"/>
    <w:rsid w:val="0068164F"/>
    <w:rsid w:val="006818F4"/>
    <w:rsid w:val="00690286"/>
    <w:rsid w:val="00691D6E"/>
    <w:rsid w:val="006A41EA"/>
    <w:rsid w:val="006F2CA8"/>
    <w:rsid w:val="00701D68"/>
    <w:rsid w:val="007125BF"/>
    <w:rsid w:val="007138F0"/>
    <w:rsid w:val="00721100"/>
    <w:rsid w:val="007255DF"/>
    <w:rsid w:val="0073128A"/>
    <w:rsid w:val="00740F18"/>
    <w:rsid w:val="00743278"/>
    <w:rsid w:val="00756AB7"/>
    <w:rsid w:val="00757BFB"/>
    <w:rsid w:val="00765CAC"/>
    <w:rsid w:val="00767540"/>
    <w:rsid w:val="0077042E"/>
    <w:rsid w:val="00771981"/>
    <w:rsid w:val="00776BE9"/>
    <w:rsid w:val="00777AEC"/>
    <w:rsid w:val="00784EEF"/>
    <w:rsid w:val="00786F4D"/>
    <w:rsid w:val="007907B7"/>
    <w:rsid w:val="00797499"/>
    <w:rsid w:val="007A544C"/>
    <w:rsid w:val="007B026C"/>
    <w:rsid w:val="007B08B1"/>
    <w:rsid w:val="00816AF9"/>
    <w:rsid w:val="00831E51"/>
    <w:rsid w:val="00843794"/>
    <w:rsid w:val="0084491A"/>
    <w:rsid w:val="00850646"/>
    <w:rsid w:val="00850EB5"/>
    <w:rsid w:val="00857AC9"/>
    <w:rsid w:val="00866854"/>
    <w:rsid w:val="00867954"/>
    <w:rsid w:val="0087352C"/>
    <w:rsid w:val="00876F87"/>
    <w:rsid w:val="00881FB7"/>
    <w:rsid w:val="00883768"/>
    <w:rsid w:val="00885BED"/>
    <w:rsid w:val="0089065D"/>
    <w:rsid w:val="008957FA"/>
    <w:rsid w:val="008A4152"/>
    <w:rsid w:val="008A6306"/>
    <w:rsid w:val="008C55EB"/>
    <w:rsid w:val="008C6824"/>
    <w:rsid w:val="008D075E"/>
    <w:rsid w:val="008D5993"/>
    <w:rsid w:val="008E0082"/>
    <w:rsid w:val="008E35C5"/>
    <w:rsid w:val="008F2D23"/>
    <w:rsid w:val="008F36EE"/>
    <w:rsid w:val="00900058"/>
    <w:rsid w:val="00911122"/>
    <w:rsid w:val="00916256"/>
    <w:rsid w:val="0092627D"/>
    <w:rsid w:val="00935571"/>
    <w:rsid w:val="0094207D"/>
    <w:rsid w:val="00942C8B"/>
    <w:rsid w:val="009510EA"/>
    <w:rsid w:val="009551F5"/>
    <w:rsid w:val="00955C71"/>
    <w:rsid w:val="00964566"/>
    <w:rsid w:val="00965955"/>
    <w:rsid w:val="00985857"/>
    <w:rsid w:val="00991203"/>
    <w:rsid w:val="009B1113"/>
    <w:rsid w:val="009D1D76"/>
    <w:rsid w:val="009E6748"/>
    <w:rsid w:val="009F5619"/>
    <w:rsid w:val="00A1422F"/>
    <w:rsid w:val="00A318AB"/>
    <w:rsid w:val="00A31A99"/>
    <w:rsid w:val="00A44F6A"/>
    <w:rsid w:val="00A450DA"/>
    <w:rsid w:val="00A57457"/>
    <w:rsid w:val="00A61F08"/>
    <w:rsid w:val="00A70EA3"/>
    <w:rsid w:val="00AA487D"/>
    <w:rsid w:val="00AB20D1"/>
    <w:rsid w:val="00AF5495"/>
    <w:rsid w:val="00B15535"/>
    <w:rsid w:val="00B2284A"/>
    <w:rsid w:val="00B24E03"/>
    <w:rsid w:val="00B530E3"/>
    <w:rsid w:val="00B82384"/>
    <w:rsid w:val="00B83912"/>
    <w:rsid w:val="00B860E0"/>
    <w:rsid w:val="00B86B94"/>
    <w:rsid w:val="00B97622"/>
    <w:rsid w:val="00BA1CED"/>
    <w:rsid w:val="00BB42A0"/>
    <w:rsid w:val="00BB6C72"/>
    <w:rsid w:val="00BC15C9"/>
    <w:rsid w:val="00BF2F14"/>
    <w:rsid w:val="00BF3581"/>
    <w:rsid w:val="00C04028"/>
    <w:rsid w:val="00C1384C"/>
    <w:rsid w:val="00C145CF"/>
    <w:rsid w:val="00C209CD"/>
    <w:rsid w:val="00C228EF"/>
    <w:rsid w:val="00C25EEC"/>
    <w:rsid w:val="00C3324F"/>
    <w:rsid w:val="00C33F41"/>
    <w:rsid w:val="00C3719A"/>
    <w:rsid w:val="00C55252"/>
    <w:rsid w:val="00C60B2E"/>
    <w:rsid w:val="00C648F4"/>
    <w:rsid w:val="00C72154"/>
    <w:rsid w:val="00C82D59"/>
    <w:rsid w:val="00C8654E"/>
    <w:rsid w:val="00C868F9"/>
    <w:rsid w:val="00C93F01"/>
    <w:rsid w:val="00CA19C5"/>
    <w:rsid w:val="00CA2B2C"/>
    <w:rsid w:val="00CB23B7"/>
    <w:rsid w:val="00CB333C"/>
    <w:rsid w:val="00CB64C4"/>
    <w:rsid w:val="00CC545E"/>
    <w:rsid w:val="00CE4BC9"/>
    <w:rsid w:val="00CE7E65"/>
    <w:rsid w:val="00CF5375"/>
    <w:rsid w:val="00D03A8F"/>
    <w:rsid w:val="00D052ED"/>
    <w:rsid w:val="00D1716A"/>
    <w:rsid w:val="00D233FE"/>
    <w:rsid w:val="00D305EE"/>
    <w:rsid w:val="00D5096C"/>
    <w:rsid w:val="00D6262B"/>
    <w:rsid w:val="00D62C67"/>
    <w:rsid w:val="00D65389"/>
    <w:rsid w:val="00D70150"/>
    <w:rsid w:val="00D77404"/>
    <w:rsid w:val="00D85959"/>
    <w:rsid w:val="00D93E51"/>
    <w:rsid w:val="00D96BC6"/>
    <w:rsid w:val="00DA5832"/>
    <w:rsid w:val="00DA68ED"/>
    <w:rsid w:val="00DD1A70"/>
    <w:rsid w:val="00DE3319"/>
    <w:rsid w:val="00DF76E0"/>
    <w:rsid w:val="00E130EC"/>
    <w:rsid w:val="00E16A0C"/>
    <w:rsid w:val="00E202AF"/>
    <w:rsid w:val="00E2051A"/>
    <w:rsid w:val="00E40D7B"/>
    <w:rsid w:val="00E45A30"/>
    <w:rsid w:val="00E47C34"/>
    <w:rsid w:val="00E65327"/>
    <w:rsid w:val="00E76F8C"/>
    <w:rsid w:val="00E81152"/>
    <w:rsid w:val="00E817A7"/>
    <w:rsid w:val="00EC2030"/>
    <w:rsid w:val="00EC6302"/>
    <w:rsid w:val="00ED2E4D"/>
    <w:rsid w:val="00EE59B6"/>
    <w:rsid w:val="00EF09F2"/>
    <w:rsid w:val="00F02830"/>
    <w:rsid w:val="00F26D33"/>
    <w:rsid w:val="00F4532C"/>
    <w:rsid w:val="00F56B92"/>
    <w:rsid w:val="00F7068F"/>
    <w:rsid w:val="00F77B2A"/>
    <w:rsid w:val="00F8246E"/>
    <w:rsid w:val="00FA7045"/>
    <w:rsid w:val="00FB07F8"/>
    <w:rsid w:val="00FB75BC"/>
    <w:rsid w:val="00FF7DF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2800935"/>
  <w14:defaultImageDpi w14:val="0"/>
  <w15:chartTrackingRefBased/>
  <w15:docId w15:val="{56B236B2-75D7-4CD0-A12B-135DF2F60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uiPriority="0"/>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7A544C"/>
    <w:pPr>
      <w:overflowPunct w:val="0"/>
      <w:autoSpaceDE w:val="0"/>
      <w:autoSpaceDN w:val="0"/>
      <w:adjustRightInd w:val="0"/>
      <w:spacing w:line="312" w:lineRule="auto"/>
      <w:ind w:left="567"/>
      <w:jc w:val="both"/>
      <w:textAlignment w:val="baseline"/>
    </w:pPr>
    <w:rPr>
      <w:sz w:val="24"/>
    </w:rPr>
  </w:style>
  <w:style w:type="paragraph" w:styleId="Nagwek1">
    <w:name w:val="heading 1"/>
    <w:basedOn w:val="Normalny"/>
    <w:next w:val="Tekstpods"/>
    <w:link w:val="Nagwek1Znak"/>
    <w:uiPriority w:val="9"/>
    <w:qFormat/>
    <w:rsid w:val="001F24F6"/>
    <w:pPr>
      <w:keepNext/>
      <w:keepLines/>
      <w:numPr>
        <w:numId w:val="1"/>
      </w:numPr>
      <w:spacing w:before="1080" w:after="840"/>
      <w:ind w:firstLine="357"/>
      <w:outlineLvl w:val="0"/>
    </w:pPr>
    <w:rPr>
      <w:b/>
      <w:kern w:val="28"/>
      <w:sz w:val="48"/>
      <w:szCs w:val="48"/>
    </w:rPr>
  </w:style>
  <w:style w:type="paragraph" w:styleId="Nagwek2">
    <w:name w:val="heading 2"/>
    <w:basedOn w:val="Normalny"/>
    <w:next w:val="Tekstpods"/>
    <w:link w:val="Nagwek2Znak"/>
    <w:uiPriority w:val="9"/>
    <w:qFormat/>
    <w:rsid w:val="000B42E6"/>
    <w:pPr>
      <w:keepNext/>
      <w:numPr>
        <w:ilvl w:val="1"/>
        <w:numId w:val="1"/>
      </w:numPr>
      <w:spacing w:before="600" w:after="480"/>
      <w:ind w:left="828" w:hanging="465"/>
      <w:outlineLvl w:val="1"/>
    </w:pPr>
    <w:rPr>
      <w:b/>
      <w:sz w:val="40"/>
      <w:szCs w:val="40"/>
    </w:rPr>
  </w:style>
  <w:style w:type="paragraph" w:styleId="Nagwek3">
    <w:name w:val="heading 3"/>
    <w:basedOn w:val="Normalny"/>
    <w:next w:val="Tekstpods"/>
    <w:link w:val="Nagwek3Znak"/>
    <w:uiPriority w:val="9"/>
    <w:qFormat/>
    <w:rsid w:val="00CB333C"/>
    <w:pPr>
      <w:keepNext/>
      <w:numPr>
        <w:ilvl w:val="2"/>
        <w:numId w:val="1"/>
      </w:numPr>
      <w:spacing w:before="200" w:after="172"/>
      <w:ind w:left="1043" w:hanging="680"/>
      <w:outlineLvl w:val="2"/>
    </w:pPr>
    <w:rPr>
      <w:b/>
      <w:sz w:val="32"/>
    </w:rPr>
  </w:style>
  <w:style w:type="paragraph" w:styleId="Nagwek4">
    <w:name w:val="heading 4"/>
    <w:basedOn w:val="Normalny"/>
    <w:next w:val="Normalny"/>
    <w:link w:val="Nagwek4Znak"/>
    <w:uiPriority w:val="9"/>
    <w:pPr>
      <w:keepNext/>
      <w:numPr>
        <w:ilvl w:val="3"/>
        <w:numId w:val="1"/>
      </w:numPr>
      <w:spacing w:before="60" w:after="80"/>
      <w:ind w:left="1214" w:hanging="851"/>
      <w:outlineLvl w:val="3"/>
    </w:pPr>
    <w:rPr>
      <w:i/>
    </w:rPr>
  </w:style>
  <w:style w:type="paragraph" w:styleId="Nagwek5">
    <w:name w:val="heading 5"/>
    <w:basedOn w:val="Normalny"/>
    <w:next w:val="Normalny"/>
    <w:link w:val="Nagwek5Znak"/>
    <w:uiPriority w:val="9"/>
    <w:pPr>
      <w:numPr>
        <w:ilvl w:val="4"/>
        <w:numId w:val="1"/>
      </w:numPr>
      <w:spacing w:before="240" w:after="60"/>
      <w:outlineLvl w:val="4"/>
    </w:pPr>
    <w:rPr>
      <w:rFonts w:ascii="Arial" w:hAnsi="Arial"/>
      <w:sz w:val="22"/>
    </w:rPr>
  </w:style>
  <w:style w:type="paragraph" w:styleId="Nagwek6">
    <w:name w:val="heading 6"/>
    <w:basedOn w:val="Normalny"/>
    <w:next w:val="Normalny"/>
    <w:link w:val="Nagwek6Znak"/>
    <w:uiPriority w:val="9"/>
    <w:pPr>
      <w:numPr>
        <w:ilvl w:val="5"/>
        <w:numId w:val="1"/>
      </w:numPr>
      <w:spacing w:before="240" w:after="60"/>
      <w:outlineLvl w:val="5"/>
    </w:pPr>
    <w:rPr>
      <w:i/>
      <w:sz w:val="22"/>
    </w:rPr>
  </w:style>
  <w:style w:type="paragraph" w:styleId="Nagwek7">
    <w:name w:val="heading 7"/>
    <w:basedOn w:val="Normalny"/>
    <w:next w:val="Normalny"/>
    <w:link w:val="Nagwek7Znak"/>
    <w:uiPriority w:val="9"/>
    <w:pPr>
      <w:numPr>
        <w:ilvl w:val="6"/>
        <w:numId w:val="1"/>
      </w:numPr>
      <w:spacing w:before="240" w:after="60"/>
      <w:outlineLvl w:val="6"/>
    </w:pPr>
    <w:rPr>
      <w:rFonts w:ascii="Arial" w:hAnsi="Arial"/>
    </w:rPr>
  </w:style>
  <w:style w:type="paragraph" w:styleId="Nagwek8">
    <w:name w:val="heading 8"/>
    <w:basedOn w:val="Normalny"/>
    <w:next w:val="Normalny"/>
    <w:link w:val="Nagwek8Znak"/>
    <w:uiPriority w:val="9"/>
    <w:pPr>
      <w:numPr>
        <w:ilvl w:val="7"/>
        <w:numId w:val="1"/>
      </w:numPr>
      <w:spacing w:before="240" w:after="60"/>
      <w:outlineLvl w:val="7"/>
    </w:pPr>
    <w:rPr>
      <w:rFonts w:ascii="Arial" w:hAnsi="Arial"/>
      <w:i/>
    </w:rPr>
  </w:style>
  <w:style w:type="paragraph" w:styleId="Nagwek9">
    <w:name w:val="heading 9"/>
    <w:basedOn w:val="Normalny"/>
    <w:next w:val="Normalny"/>
    <w:link w:val="Nagwek9Znak"/>
    <w:uiPriority w:val="9"/>
    <w:pPr>
      <w:numPr>
        <w:ilvl w:val="8"/>
        <w:numId w:val="1"/>
      </w:numPr>
      <w:spacing w:before="240" w:after="60"/>
      <w:outlineLvl w:val="8"/>
    </w:pPr>
    <w:rPr>
      <w:rFonts w:ascii="Arial" w:hAnsi="Arial"/>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
    <w:rsid w:val="001F24F6"/>
    <w:rPr>
      <w:b/>
      <w:kern w:val="28"/>
      <w:sz w:val="48"/>
      <w:szCs w:val="48"/>
    </w:rPr>
  </w:style>
  <w:style w:type="character" w:customStyle="1" w:styleId="Nagwek2Znak">
    <w:name w:val="Nagłówek 2 Znak"/>
    <w:link w:val="Nagwek2"/>
    <w:uiPriority w:val="9"/>
    <w:rsid w:val="000B42E6"/>
    <w:rPr>
      <w:b/>
      <w:sz w:val="40"/>
      <w:szCs w:val="40"/>
    </w:rPr>
  </w:style>
  <w:style w:type="character" w:customStyle="1" w:styleId="Nagwek3Znak">
    <w:name w:val="Nagłówek 3 Znak"/>
    <w:link w:val="Nagwek3"/>
    <w:uiPriority w:val="9"/>
    <w:rsid w:val="00CB333C"/>
    <w:rPr>
      <w:b/>
      <w:sz w:val="32"/>
    </w:rPr>
  </w:style>
  <w:style w:type="character" w:customStyle="1" w:styleId="Nagwek4Znak">
    <w:name w:val="Nagłówek 4 Znak"/>
    <w:link w:val="Nagwek4"/>
    <w:uiPriority w:val="9"/>
    <w:semiHidden/>
    <w:rPr>
      <w:rFonts w:ascii="Calibri" w:eastAsia="Times New Roman" w:hAnsi="Calibri" w:cs="Times New Roman"/>
      <w:b/>
      <w:bCs/>
      <w:sz w:val="28"/>
      <w:szCs w:val="28"/>
    </w:rPr>
  </w:style>
  <w:style w:type="character" w:customStyle="1" w:styleId="Nagwek5Znak">
    <w:name w:val="Nagłówek 5 Znak"/>
    <w:link w:val="Nagwek5"/>
    <w:uiPriority w:val="9"/>
    <w:semiHidden/>
    <w:rPr>
      <w:rFonts w:ascii="Calibri" w:eastAsia="Times New Roman" w:hAnsi="Calibri" w:cs="Times New Roman"/>
      <w:b/>
      <w:bCs/>
      <w:i/>
      <w:iCs/>
      <w:sz w:val="26"/>
      <w:szCs w:val="26"/>
    </w:rPr>
  </w:style>
  <w:style w:type="character" w:customStyle="1" w:styleId="Nagwek6Znak">
    <w:name w:val="Nagłówek 6 Znak"/>
    <w:link w:val="Nagwek6"/>
    <w:uiPriority w:val="9"/>
    <w:semiHidden/>
    <w:rPr>
      <w:rFonts w:ascii="Calibri" w:eastAsia="Times New Roman" w:hAnsi="Calibri" w:cs="Times New Roman"/>
      <w:b/>
      <w:bCs/>
      <w:sz w:val="22"/>
      <w:szCs w:val="22"/>
    </w:rPr>
  </w:style>
  <w:style w:type="character" w:customStyle="1" w:styleId="Nagwek7Znak">
    <w:name w:val="Nagłówek 7 Znak"/>
    <w:link w:val="Nagwek7"/>
    <w:uiPriority w:val="9"/>
    <w:semiHidden/>
    <w:rPr>
      <w:rFonts w:ascii="Calibri" w:eastAsia="Times New Roman" w:hAnsi="Calibri" w:cs="Times New Roman"/>
      <w:sz w:val="24"/>
      <w:szCs w:val="24"/>
    </w:rPr>
  </w:style>
  <w:style w:type="character" w:customStyle="1" w:styleId="Nagwek8Znak">
    <w:name w:val="Nagłówek 8 Znak"/>
    <w:link w:val="Nagwek8"/>
    <w:uiPriority w:val="9"/>
    <w:semiHidden/>
    <w:rPr>
      <w:rFonts w:ascii="Calibri" w:eastAsia="Times New Roman" w:hAnsi="Calibri" w:cs="Times New Roman"/>
      <w:i/>
      <w:iCs/>
      <w:sz w:val="24"/>
      <w:szCs w:val="24"/>
    </w:rPr>
  </w:style>
  <w:style w:type="character" w:customStyle="1" w:styleId="Nagwek9Znak">
    <w:name w:val="Nagłówek 9 Znak"/>
    <w:link w:val="Nagwek9"/>
    <w:uiPriority w:val="9"/>
    <w:semiHidden/>
    <w:rPr>
      <w:rFonts w:ascii="Cambria" w:eastAsia="Times New Roman" w:hAnsi="Cambria" w:cs="Times New Roman"/>
      <w:sz w:val="22"/>
      <w:szCs w:val="22"/>
    </w:rPr>
  </w:style>
  <w:style w:type="paragraph" w:styleId="Nagwek">
    <w:name w:val="header"/>
    <w:basedOn w:val="Normalny"/>
    <w:link w:val="NagwekZnak"/>
    <w:pPr>
      <w:pBdr>
        <w:bottom w:val="single" w:sz="6" w:space="1" w:color="auto"/>
      </w:pBdr>
      <w:tabs>
        <w:tab w:val="right" w:pos="9027"/>
      </w:tabs>
      <w:spacing w:after="20"/>
    </w:pPr>
  </w:style>
  <w:style w:type="character" w:customStyle="1" w:styleId="NagwekZnak">
    <w:name w:val="Nagłówek Znak"/>
    <w:link w:val="Nagwek"/>
    <w:rPr>
      <w:sz w:val="24"/>
    </w:rPr>
  </w:style>
  <w:style w:type="paragraph" w:styleId="Legenda">
    <w:name w:val="caption"/>
    <w:basedOn w:val="Normalny"/>
    <w:next w:val="Normalny"/>
    <w:uiPriority w:val="35"/>
    <w:qFormat/>
  </w:style>
  <w:style w:type="paragraph" w:styleId="Tekstprzypisudolnego">
    <w:name w:val="footnote text"/>
    <w:basedOn w:val="Normalny"/>
    <w:link w:val="TekstprzypisudolnegoZnak"/>
    <w:uiPriority w:val="99"/>
    <w:semiHidden/>
    <w:pPr>
      <w:ind w:firstLine="363"/>
    </w:pPr>
    <w:rPr>
      <w:sz w:val="20"/>
    </w:rPr>
  </w:style>
  <w:style w:type="character" w:customStyle="1" w:styleId="TekstprzypisudolnegoZnak">
    <w:name w:val="Tekst przypisu dolnego Znak"/>
    <w:link w:val="Tekstprzypisudolnego"/>
    <w:uiPriority w:val="99"/>
    <w:semiHidden/>
  </w:style>
  <w:style w:type="paragraph" w:customStyle="1" w:styleId="Podpispodrysunkiem">
    <w:name w:val="Podpis pod rysunkiem"/>
    <w:basedOn w:val="Normalny"/>
    <w:rPr>
      <w:sz w:val="22"/>
    </w:rPr>
  </w:style>
  <w:style w:type="character" w:styleId="Odwoanieprzypisudolnego">
    <w:name w:val="footnote reference"/>
    <w:uiPriority w:val="99"/>
    <w:semiHidden/>
    <w:rPr>
      <w:vertAlign w:val="superscript"/>
    </w:rPr>
  </w:style>
  <w:style w:type="character" w:styleId="Numerstrony">
    <w:name w:val="page number"/>
    <w:uiPriority w:val="99"/>
    <w:semiHidden/>
    <w:rPr>
      <w:rFonts w:cs="Times New Roman"/>
    </w:rPr>
  </w:style>
  <w:style w:type="paragraph" w:styleId="Stopka">
    <w:name w:val="footer"/>
    <w:basedOn w:val="Normalny"/>
    <w:link w:val="StopkaZnak"/>
    <w:uiPriority w:val="99"/>
    <w:semiHidden/>
    <w:pPr>
      <w:tabs>
        <w:tab w:val="center" w:pos="4153"/>
        <w:tab w:val="right" w:pos="8306"/>
      </w:tabs>
    </w:pPr>
  </w:style>
  <w:style w:type="character" w:customStyle="1" w:styleId="StopkaZnak">
    <w:name w:val="Stopka Znak"/>
    <w:link w:val="Stopka"/>
    <w:uiPriority w:val="99"/>
    <w:semiHidden/>
    <w:rPr>
      <w:sz w:val="24"/>
    </w:rPr>
  </w:style>
  <w:style w:type="paragraph" w:styleId="Mapadokumentu">
    <w:name w:val="Document Map"/>
    <w:basedOn w:val="Normalny"/>
    <w:link w:val="MapadokumentuZnak"/>
    <w:uiPriority w:val="99"/>
    <w:pPr>
      <w:shd w:val="clear" w:color="auto" w:fill="000080"/>
    </w:pPr>
    <w:rPr>
      <w:rFonts w:ascii="Tahoma" w:hAnsi="Tahoma"/>
    </w:rPr>
  </w:style>
  <w:style w:type="character" w:customStyle="1" w:styleId="MapadokumentuZnak">
    <w:name w:val="Mapa dokumentu Znak"/>
    <w:link w:val="Mapadokumentu"/>
    <w:uiPriority w:val="99"/>
    <w:semiHidden/>
    <w:rPr>
      <w:rFonts w:ascii="Tahoma" w:hAnsi="Tahoma" w:cs="Tahoma"/>
      <w:sz w:val="16"/>
      <w:szCs w:val="16"/>
    </w:rPr>
  </w:style>
  <w:style w:type="character" w:styleId="Hipercze">
    <w:name w:val="Hyperlink"/>
    <w:uiPriority w:val="99"/>
    <w:rPr>
      <w:color w:val="0000FF"/>
      <w:u w:val="single"/>
    </w:rPr>
  </w:style>
  <w:style w:type="paragraph" w:customStyle="1" w:styleId="Adresy">
    <w:name w:val="Adresy"/>
    <w:basedOn w:val="Normalny"/>
    <w:pPr>
      <w:spacing w:after="60"/>
    </w:pPr>
  </w:style>
  <w:style w:type="paragraph" w:customStyle="1" w:styleId="Podpistabela2">
    <w:name w:val="Podpis tabela2"/>
    <w:basedOn w:val="Podpispodrysunkiem"/>
    <w:pPr>
      <w:jc w:val="center"/>
    </w:pPr>
    <w:rPr>
      <w:sz w:val="24"/>
    </w:rPr>
  </w:style>
  <w:style w:type="paragraph" w:customStyle="1" w:styleId="Podpistabela1">
    <w:name w:val="Podpis tabela1"/>
    <w:basedOn w:val="Podpispodrysunkiem"/>
    <w:pPr>
      <w:jc w:val="right"/>
    </w:pPr>
    <w:rPr>
      <w:sz w:val="24"/>
    </w:rPr>
  </w:style>
  <w:style w:type="paragraph" w:customStyle="1" w:styleId="Autor">
    <w:name w:val="Autor"/>
    <w:basedOn w:val="Normalny"/>
    <w:next w:val="Nazwainstyt"/>
  </w:style>
  <w:style w:type="paragraph" w:customStyle="1" w:styleId="Informdata">
    <w:name w:val="Inform_data"/>
    <w:basedOn w:val="Normalny"/>
    <w:next w:val="Normalny"/>
    <w:pPr>
      <w:spacing w:before="113"/>
    </w:pPr>
  </w:style>
  <w:style w:type="paragraph" w:customStyle="1" w:styleId="Informrecenz">
    <w:name w:val="Inform_recenz"/>
    <w:basedOn w:val="Normalny"/>
    <w:next w:val="Informdata"/>
    <w:pPr>
      <w:keepNext/>
      <w:tabs>
        <w:tab w:val="right" w:pos="9025"/>
      </w:tabs>
      <w:spacing w:before="623" w:after="284"/>
    </w:pPr>
  </w:style>
  <w:style w:type="paragraph" w:customStyle="1" w:styleId="Streszangkrotkie">
    <w:name w:val="Stresz_ang_krotkie"/>
    <w:basedOn w:val="Normalny"/>
    <w:next w:val="Keywordsang"/>
    <w:pPr>
      <w:ind w:left="720" w:firstLine="357"/>
    </w:pPr>
    <w:rPr>
      <w:lang w:val="en-US"/>
    </w:rPr>
  </w:style>
  <w:style w:type="paragraph" w:customStyle="1" w:styleId="Keywordsang">
    <w:name w:val="Keywords_ang"/>
    <w:basedOn w:val="Streszangkrotkie"/>
    <w:pPr>
      <w:spacing w:before="60"/>
    </w:pPr>
  </w:style>
  <w:style w:type="paragraph" w:customStyle="1" w:styleId="Streszplkrotkie">
    <w:name w:val="Stresz_pl_krotkie"/>
    <w:basedOn w:val="Normalny"/>
    <w:next w:val="Keywordspl"/>
    <w:pPr>
      <w:ind w:left="720" w:firstLine="357"/>
    </w:pPr>
  </w:style>
  <w:style w:type="paragraph" w:customStyle="1" w:styleId="Keywordspl">
    <w:name w:val="Keywords_pl"/>
    <w:basedOn w:val="Streszplkrotkie"/>
    <w:pPr>
      <w:spacing w:before="60"/>
    </w:pPr>
  </w:style>
  <w:style w:type="paragraph" w:customStyle="1" w:styleId="Literattytul">
    <w:name w:val="Literat_tytul"/>
    <w:basedOn w:val="Normalny"/>
    <w:next w:val="Normalny"/>
    <w:pPr>
      <w:keepNext/>
      <w:spacing w:before="650" w:after="446"/>
    </w:pPr>
    <w:rPr>
      <w:b/>
    </w:rPr>
  </w:style>
  <w:style w:type="paragraph" w:customStyle="1" w:styleId="Literatwykaz">
    <w:name w:val="Literat_wykaz"/>
    <w:basedOn w:val="Normalny"/>
    <w:pPr>
      <w:keepLines/>
      <w:tabs>
        <w:tab w:val="left" w:pos="567"/>
      </w:tabs>
      <w:ind w:hanging="567"/>
    </w:pPr>
    <w:rPr>
      <w:spacing w:val="-3"/>
    </w:rPr>
  </w:style>
  <w:style w:type="paragraph" w:customStyle="1" w:styleId="Nazwainstyt">
    <w:name w:val="Nazwa_instyt"/>
    <w:basedOn w:val="Normalny"/>
    <w:next w:val="Tytulart"/>
    <w:pPr>
      <w:spacing w:after="68"/>
    </w:pPr>
  </w:style>
  <w:style w:type="paragraph" w:customStyle="1" w:styleId="Program">
    <w:name w:val="Program"/>
    <w:basedOn w:val="Normalny"/>
    <w:pPr>
      <w:ind w:left="357"/>
    </w:pPr>
    <w:rPr>
      <w:rFonts w:ascii="Courier New" w:hAnsi="Courier New"/>
      <w:sz w:val="18"/>
    </w:rPr>
  </w:style>
  <w:style w:type="paragraph" w:customStyle="1" w:styleId="Tekstpods">
    <w:name w:val="Tekst_pods"/>
    <w:basedOn w:val="Normalny"/>
    <w:rsid w:val="00CB333C"/>
    <w:pPr>
      <w:spacing w:after="120"/>
      <w:ind w:firstLine="363"/>
    </w:pPr>
  </w:style>
  <w:style w:type="paragraph" w:customStyle="1" w:styleId="Rownanie">
    <w:name w:val="Rownanie"/>
    <w:basedOn w:val="Tekstpods"/>
    <w:next w:val="Tekstpods"/>
    <w:pPr>
      <w:tabs>
        <w:tab w:val="right" w:pos="9027"/>
      </w:tabs>
      <w:spacing w:before="60" w:after="60" w:line="240" w:lineRule="auto"/>
      <w:ind w:left="720" w:firstLine="0"/>
    </w:pPr>
  </w:style>
  <w:style w:type="paragraph" w:customStyle="1" w:styleId="Tekstpodswciety1">
    <w:name w:val="Tekst_pods_wciety1"/>
    <w:basedOn w:val="Tekstpods"/>
    <w:pPr>
      <w:ind w:left="360" w:firstLine="0"/>
    </w:pPr>
  </w:style>
  <w:style w:type="paragraph" w:customStyle="1" w:styleId="Tekstpodswciety2">
    <w:name w:val="Tekst_pods_wciety2"/>
    <w:basedOn w:val="Tekstpods"/>
    <w:pPr>
      <w:ind w:left="720" w:firstLine="0"/>
    </w:pPr>
  </w:style>
  <w:style w:type="paragraph" w:customStyle="1" w:styleId="Tytulart">
    <w:name w:val="Tytul_art"/>
    <w:basedOn w:val="Normalny"/>
    <w:next w:val="Streszplkrotkie"/>
    <w:pPr>
      <w:keepLines/>
      <w:spacing w:before="1022" w:after="727"/>
    </w:pPr>
    <w:rPr>
      <w:b/>
      <w:caps/>
      <w:sz w:val="29"/>
    </w:rPr>
  </w:style>
  <w:style w:type="paragraph" w:customStyle="1" w:styleId="Tytulartang">
    <w:name w:val="Tytul_art_ang"/>
    <w:basedOn w:val="Normalny"/>
    <w:next w:val="Streszangkrotkie"/>
    <w:pPr>
      <w:spacing w:before="706" w:after="440"/>
    </w:pPr>
    <w:rPr>
      <w:caps/>
      <w:sz w:val="29"/>
      <w:lang w:val="en-US"/>
    </w:rPr>
  </w:style>
  <w:style w:type="paragraph" w:customStyle="1" w:styleId="Wylicz1">
    <w:name w:val="Wylicz_1)"/>
    <w:basedOn w:val="Tekstpods"/>
    <w:pPr>
      <w:keepNext/>
      <w:tabs>
        <w:tab w:val="left" w:pos="360"/>
      </w:tabs>
      <w:ind w:left="360" w:hanging="360"/>
    </w:pPr>
  </w:style>
  <w:style w:type="paragraph" w:customStyle="1" w:styleId="Wylicz11">
    <w:name w:val="Wylicz_11"/>
    <w:basedOn w:val="Tekstpods"/>
    <w:pPr>
      <w:keepNext/>
      <w:tabs>
        <w:tab w:val="left" w:pos="360"/>
      </w:tabs>
      <w:ind w:left="360" w:hanging="360"/>
    </w:pPr>
  </w:style>
  <w:style w:type="paragraph" w:customStyle="1" w:styleId="Wylicza">
    <w:name w:val="Wylicz_a)"/>
    <w:basedOn w:val="Tekstpods"/>
    <w:pPr>
      <w:tabs>
        <w:tab w:val="left" w:pos="360"/>
      </w:tabs>
      <w:ind w:left="357" w:hanging="357"/>
    </w:pPr>
  </w:style>
  <w:style w:type="paragraph" w:customStyle="1" w:styleId="WyliczAA">
    <w:name w:val="Wylicz_AA"/>
    <w:basedOn w:val="Tekstpods"/>
    <w:pPr>
      <w:tabs>
        <w:tab w:val="left" w:pos="360"/>
      </w:tabs>
      <w:ind w:left="357" w:hanging="357"/>
    </w:pPr>
  </w:style>
  <w:style w:type="paragraph" w:customStyle="1" w:styleId="Wypunkt-">
    <w:name w:val="Wypunkt_-"/>
    <w:basedOn w:val="Tekstpods"/>
    <w:pPr>
      <w:tabs>
        <w:tab w:val="left" w:pos="717"/>
      </w:tabs>
      <w:ind w:left="717" w:hanging="360"/>
    </w:pPr>
  </w:style>
  <w:style w:type="paragraph" w:customStyle="1" w:styleId="Wypunkto">
    <w:name w:val="Wypunkt_o"/>
    <w:basedOn w:val="Normalny"/>
    <w:pPr>
      <w:tabs>
        <w:tab w:val="left" w:pos="360"/>
      </w:tabs>
      <w:ind w:left="357" w:hanging="357"/>
    </w:pPr>
    <w:rPr>
      <w:lang w:val="en-GB"/>
    </w:rPr>
  </w:style>
  <w:style w:type="paragraph" w:customStyle="1" w:styleId="Tekstpodsbezwciecia">
    <w:name w:val="Tekst_pods_bez_wciecia"/>
    <w:basedOn w:val="Tekstpods"/>
    <w:next w:val="Tekstpods"/>
    <w:pPr>
      <w:ind w:firstLine="0"/>
    </w:pPr>
  </w:style>
  <w:style w:type="paragraph" w:styleId="NormalnyWeb">
    <w:name w:val="Normal (Web)"/>
    <w:basedOn w:val="Normalny"/>
    <w:uiPriority w:val="99"/>
  </w:style>
  <w:style w:type="paragraph" w:customStyle="1" w:styleId="Definicja">
    <w:name w:val="Definicja"/>
    <w:basedOn w:val="Tekstpods"/>
    <w:pPr>
      <w:spacing w:before="120"/>
    </w:pPr>
    <w:rPr>
      <w:b/>
    </w:rPr>
  </w:style>
  <w:style w:type="paragraph" w:styleId="Nagwekspisutreci">
    <w:name w:val="TOC Heading"/>
    <w:basedOn w:val="Nagwek1"/>
    <w:next w:val="Normalny"/>
    <w:uiPriority w:val="39"/>
    <w:unhideWhenUsed/>
    <w:qFormat/>
    <w:rsid w:val="000005BB"/>
    <w:pPr>
      <w:numPr>
        <w:numId w:val="0"/>
      </w:numPr>
      <w:overflowPunct/>
      <w:autoSpaceDE/>
      <w:autoSpaceDN/>
      <w:adjustRightInd/>
      <w:spacing w:before="480" w:after="0" w:line="276" w:lineRule="auto"/>
      <w:textAlignment w:val="auto"/>
      <w:outlineLvl w:val="9"/>
    </w:pPr>
    <w:rPr>
      <w:rFonts w:ascii="Cambria" w:hAnsi="Cambria"/>
      <w:bCs/>
      <w:color w:val="365F91"/>
      <w:kern w:val="0"/>
      <w:sz w:val="28"/>
      <w:szCs w:val="28"/>
    </w:rPr>
  </w:style>
  <w:style w:type="paragraph" w:styleId="Spistreci1">
    <w:name w:val="toc 1"/>
    <w:basedOn w:val="Bibliografia"/>
    <w:next w:val="Normalny"/>
    <w:autoRedefine/>
    <w:uiPriority w:val="39"/>
    <w:unhideWhenUsed/>
    <w:qFormat/>
    <w:rsid w:val="00C93F01"/>
    <w:rPr>
      <w:noProof/>
      <w:lang w:val="en-US"/>
    </w:rPr>
  </w:style>
  <w:style w:type="paragraph" w:styleId="Spistreci2">
    <w:name w:val="toc 2"/>
    <w:basedOn w:val="Normalny"/>
    <w:next w:val="Normalny"/>
    <w:autoRedefine/>
    <w:uiPriority w:val="39"/>
    <w:unhideWhenUsed/>
    <w:qFormat/>
    <w:rsid w:val="00E47C34"/>
    <w:pPr>
      <w:tabs>
        <w:tab w:val="left" w:pos="960"/>
        <w:tab w:val="right" w:leader="dot" w:pos="8269"/>
      </w:tabs>
      <w:ind w:left="720"/>
    </w:pPr>
  </w:style>
  <w:style w:type="paragraph" w:styleId="Spistreci3">
    <w:name w:val="toc 3"/>
    <w:basedOn w:val="Normalny"/>
    <w:next w:val="Normalny"/>
    <w:autoRedefine/>
    <w:uiPriority w:val="39"/>
    <w:unhideWhenUsed/>
    <w:qFormat/>
    <w:rsid w:val="00E47C34"/>
    <w:pPr>
      <w:ind w:left="1080"/>
    </w:pPr>
  </w:style>
  <w:style w:type="paragraph" w:styleId="Tekstdymka">
    <w:name w:val="Balloon Text"/>
    <w:basedOn w:val="Normalny"/>
    <w:link w:val="TekstdymkaZnak"/>
    <w:uiPriority w:val="99"/>
    <w:semiHidden/>
    <w:unhideWhenUsed/>
    <w:rsid w:val="000005BB"/>
    <w:rPr>
      <w:rFonts w:ascii="Tahoma" w:hAnsi="Tahoma" w:cs="Tahoma"/>
      <w:sz w:val="16"/>
      <w:szCs w:val="16"/>
    </w:rPr>
  </w:style>
  <w:style w:type="character" w:customStyle="1" w:styleId="TekstdymkaZnak">
    <w:name w:val="Tekst dymka Znak"/>
    <w:link w:val="Tekstdymka"/>
    <w:uiPriority w:val="99"/>
    <w:semiHidden/>
    <w:rsid w:val="000005BB"/>
    <w:rPr>
      <w:rFonts w:ascii="Tahoma" w:hAnsi="Tahoma" w:cs="Tahoma"/>
      <w:sz w:val="16"/>
      <w:szCs w:val="16"/>
    </w:rPr>
  </w:style>
  <w:style w:type="paragraph" w:styleId="Tekstpodstawowywcity">
    <w:name w:val="Body Text Indent"/>
    <w:basedOn w:val="Normalny"/>
    <w:link w:val="TekstpodstawowywcityZnak"/>
    <w:rsid w:val="003C473F"/>
    <w:pPr>
      <w:suppressAutoHyphens/>
      <w:overflowPunct/>
      <w:autoSpaceDE/>
      <w:autoSpaceDN/>
      <w:adjustRightInd/>
      <w:spacing w:line="360" w:lineRule="auto"/>
      <w:ind w:left="4536"/>
      <w:textAlignment w:val="auto"/>
    </w:pPr>
    <w:rPr>
      <w:szCs w:val="24"/>
      <w:lang w:eastAsia="zh-CN"/>
    </w:rPr>
  </w:style>
  <w:style w:type="character" w:customStyle="1" w:styleId="TekstpodstawowywcityZnak">
    <w:name w:val="Tekst podstawowy wcięty Znak"/>
    <w:link w:val="Tekstpodstawowywcity"/>
    <w:rsid w:val="003C473F"/>
    <w:rPr>
      <w:sz w:val="24"/>
      <w:szCs w:val="24"/>
      <w:lang w:eastAsia="zh-CN"/>
    </w:rPr>
  </w:style>
  <w:style w:type="paragraph" w:styleId="Bezodstpw">
    <w:name w:val="No Spacing"/>
    <w:link w:val="BezodstpwZnak"/>
    <w:uiPriority w:val="1"/>
    <w:qFormat/>
    <w:rsid w:val="00E2051A"/>
    <w:rPr>
      <w:rFonts w:ascii="Calibri" w:hAnsi="Calibri"/>
      <w:sz w:val="22"/>
      <w:szCs w:val="22"/>
    </w:rPr>
  </w:style>
  <w:style w:type="character" w:customStyle="1" w:styleId="BezodstpwZnak">
    <w:name w:val="Bez odstępów Znak"/>
    <w:link w:val="Bezodstpw"/>
    <w:uiPriority w:val="1"/>
    <w:rsid w:val="00E2051A"/>
    <w:rPr>
      <w:rFonts w:ascii="Calibri" w:hAnsi="Calibri"/>
      <w:sz w:val="22"/>
      <w:szCs w:val="22"/>
    </w:rPr>
  </w:style>
  <w:style w:type="character" w:styleId="Tekstzastpczy">
    <w:name w:val="Placeholder Text"/>
    <w:basedOn w:val="Domylnaczcionkaakapitu"/>
    <w:uiPriority w:val="99"/>
    <w:semiHidden/>
    <w:rsid w:val="004628E3"/>
    <w:rPr>
      <w:color w:val="808080"/>
    </w:rPr>
  </w:style>
  <w:style w:type="paragraph" w:styleId="Bibliografia">
    <w:name w:val="Bibliography"/>
    <w:basedOn w:val="Normalny"/>
    <w:next w:val="Normalny"/>
    <w:uiPriority w:val="37"/>
    <w:unhideWhenUsed/>
    <w:rsid w:val="00D85959"/>
  </w:style>
  <w:style w:type="paragraph" w:styleId="Akapitzlist">
    <w:name w:val="List Paragraph"/>
    <w:basedOn w:val="Normalny"/>
    <w:uiPriority w:val="34"/>
    <w:qFormat/>
    <w:rsid w:val="002E7BE5"/>
    <w:pPr>
      <w:ind w:left="720"/>
      <w:contextualSpacing/>
    </w:pPr>
  </w:style>
  <w:style w:type="table" w:styleId="Tabela-Siatka">
    <w:name w:val="Table Grid"/>
    <w:basedOn w:val="Standardowy"/>
    <w:uiPriority w:val="59"/>
    <w:rsid w:val="00A70E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od">
    <w:name w:val="Kod"/>
    <w:next w:val="Normalny"/>
    <w:link w:val="KodZnak"/>
    <w:qFormat/>
    <w:rsid w:val="00881FB7"/>
    <w:pPr>
      <w:shd w:val="clear" w:color="auto" w:fill="FAF7FC"/>
      <w:spacing w:line="320" w:lineRule="exact"/>
      <w:ind w:left="567"/>
      <w:textboxTightWrap w:val="lastLineOnly"/>
    </w:pPr>
    <w:rPr>
      <w:rFonts w:ascii="Fira Code" w:eastAsiaTheme="minorHAnsi" w:hAnsi="Fira Code" w:cs="Times New Roman (Tekst podstawo"/>
      <w:sz w:val="21"/>
      <w:szCs w:val="24"/>
      <w:lang w:eastAsia="en-US"/>
      <w14:ligatures w14:val="standard"/>
    </w:rPr>
  </w:style>
  <w:style w:type="character" w:customStyle="1" w:styleId="KodZnak">
    <w:name w:val="Kod Znak"/>
    <w:basedOn w:val="Domylnaczcionkaakapitu"/>
    <w:link w:val="Kod"/>
    <w:rsid w:val="00881FB7"/>
    <w:rPr>
      <w:rFonts w:ascii="Fira Code" w:eastAsiaTheme="minorHAnsi" w:hAnsi="Fira Code" w:cs="Times New Roman (Tekst podstawo"/>
      <w:sz w:val="21"/>
      <w:szCs w:val="24"/>
      <w:shd w:val="clear" w:color="auto" w:fill="FAF7FC"/>
      <w:lang w:eastAsia="en-US"/>
      <w14:ligatures w14:val="standard"/>
    </w:rPr>
  </w:style>
  <w:style w:type="character" w:styleId="Wyrnienieintensywne">
    <w:name w:val="Intense Emphasis"/>
    <w:basedOn w:val="Domylnaczcionkaakapitu"/>
    <w:uiPriority w:val="21"/>
    <w:qFormat/>
    <w:rsid w:val="00221207"/>
    <w:rPr>
      <w:i/>
      <w:iCs/>
      <w:color w:val="5B9BD5" w:themeColor="accent1"/>
    </w:rPr>
  </w:style>
  <w:style w:type="paragraph" w:styleId="HTML-wstpniesformatowany">
    <w:name w:val="HTML Preformatted"/>
    <w:basedOn w:val="Normalny"/>
    <w:link w:val="HTML-wstpniesformatowanyZnak"/>
    <w:uiPriority w:val="99"/>
    <w:semiHidden/>
    <w:unhideWhenUsed/>
    <w:rsid w:val="0025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line="240" w:lineRule="auto"/>
      <w:ind w:left="0"/>
      <w:jc w:val="left"/>
      <w:textAlignment w:val="auto"/>
    </w:pPr>
    <w:rPr>
      <w:rFonts w:ascii="Courier New" w:hAnsi="Courier New" w:cs="Courier New"/>
      <w:sz w:val="20"/>
    </w:rPr>
  </w:style>
  <w:style w:type="character" w:customStyle="1" w:styleId="HTML-wstpniesformatowanyZnak">
    <w:name w:val="HTML - wstępnie sformatowany Znak"/>
    <w:basedOn w:val="Domylnaczcionkaakapitu"/>
    <w:link w:val="HTML-wstpniesformatowany"/>
    <w:uiPriority w:val="99"/>
    <w:semiHidden/>
    <w:rsid w:val="002517E8"/>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78594">
      <w:bodyDiv w:val="1"/>
      <w:marLeft w:val="0"/>
      <w:marRight w:val="0"/>
      <w:marTop w:val="0"/>
      <w:marBottom w:val="0"/>
      <w:divBdr>
        <w:top w:val="none" w:sz="0" w:space="0" w:color="auto"/>
        <w:left w:val="none" w:sz="0" w:space="0" w:color="auto"/>
        <w:bottom w:val="none" w:sz="0" w:space="0" w:color="auto"/>
        <w:right w:val="none" w:sz="0" w:space="0" w:color="auto"/>
      </w:divBdr>
    </w:div>
    <w:div w:id="70591864">
      <w:bodyDiv w:val="1"/>
      <w:marLeft w:val="0"/>
      <w:marRight w:val="0"/>
      <w:marTop w:val="0"/>
      <w:marBottom w:val="0"/>
      <w:divBdr>
        <w:top w:val="none" w:sz="0" w:space="0" w:color="auto"/>
        <w:left w:val="none" w:sz="0" w:space="0" w:color="auto"/>
        <w:bottom w:val="none" w:sz="0" w:space="0" w:color="auto"/>
        <w:right w:val="none" w:sz="0" w:space="0" w:color="auto"/>
      </w:divBdr>
    </w:div>
    <w:div w:id="224877358">
      <w:bodyDiv w:val="1"/>
      <w:marLeft w:val="0"/>
      <w:marRight w:val="0"/>
      <w:marTop w:val="0"/>
      <w:marBottom w:val="0"/>
      <w:divBdr>
        <w:top w:val="none" w:sz="0" w:space="0" w:color="auto"/>
        <w:left w:val="none" w:sz="0" w:space="0" w:color="auto"/>
        <w:bottom w:val="none" w:sz="0" w:space="0" w:color="auto"/>
        <w:right w:val="none" w:sz="0" w:space="0" w:color="auto"/>
      </w:divBdr>
    </w:div>
    <w:div w:id="259945781">
      <w:bodyDiv w:val="1"/>
      <w:marLeft w:val="0"/>
      <w:marRight w:val="0"/>
      <w:marTop w:val="0"/>
      <w:marBottom w:val="0"/>
      <w:divBdr>
        <w:top w:val="none" w:sz="0" w:space="0" w:color="auto"/>
        <w:left w:val="none" w:sz="0" w:space="0" w:color="auto"/>
        <w:bottom w:val="none" w:sz="0" w:space="0" w:color="auto"/>
        <w:right w:val="none" w:sz="0" w:space="0" w:color="auto"/>
      </w:divBdr>
    </w:div>
    <w:div w:id="278534513">
      <w:bodyDiv w:val="1"/>
      <w:marLeft w:val="0"/>
      <w:marRight w:val="0"/>
      <w:marTop w:val="0"/>
      <w:marBottom w:val="0"/>
      <w:divBdr>
        <w:top w:val="none" w:sz="0" w:space="0" w:color="auto"/>
        <w:left w:val="none" w:sz="0" w:space="0" w:color="auto"/>
        <w:bottom w:val="none" w:sz="0" w:space="0" w:color="auto"/>
        <w:right w:val="none" w:sz="0" w:space="0" w:color="auto"/>
      </w:divBdr>
    </w:div>
    <w:div w:id="288710988">
      <w:bodyDiv w:val="1"/>
      <w:marLeft w:val="0"/>
      <w:marRight w:val="0"/>
      <w:marTop w:val="0"/>
      <w:marBottom w:val="0"/>
      <w:divBdr>
        <w:top w:val="none" w:sz="0" w:space="0" w:color="auto"/>
        <w:left w:val="none" w:sz="0" w:space="0" w:color="auto"/>
        <w:bottom w:val="none" w:sz="0" w:space="0" w:color="auto"/>
        <w:right w:val="none" w:sz="0" w:space="0" w:color="auto"/>
      </w:divBdr>
    </w:div>
    <w:div w:id="298147604">
      <w:bodyDiv w:val="1"/>
      <w:marLeft w:val="0"/>
      <w:marRight w:val="0"/>
      <w:marTop w:val="0"/>
      <w:marBottom w:val="0"/>
      <w:divBdr>
        <w:top w:val="none" w:sz="0" w:space="0" w:color="auto"/>
        <w:left w:val="none" w:sz="0" w:space="0" w:color="auto"/>
        <w:bottom w:val="none" w:sz="0" w:space="0" w:color="auto"/>
        <w:right w:val="none" w:sz="0" w:space="0" w:color="auto"/>
      </w:divBdr>
    </w:div>
    <w:div w:id="447429525">
      <w:bodyDiv w:val="1"/>
      <w:marLeft w:val="0"/>
      <w:marRight w:val="0"/>
      <w:marTop w:val="0"/>
      <w:marBottom w:val="0"/>
      <w:divBdr>
        <w:top w:val="none" w:sz="0" w:space="0" w:color="auto"/>
        <w:left w:val="none" w:sz="0" w:space="0" w:color="auto"/>
        <w:bottom w:val="none" w:sz="0" w:space="0" w:color="auto"/>
        <w:right w:val="none" w:sz="0" w:space="0" w:color="auto"/>
      </w:divBdr>
    </w:div>
    <w:div w:id="469633514">
      <w:bodyDiv w:val="1"/>
      <w:marLeft w:val="0"/>
      <w:marRight w:val="0"/>
      <w:marTop w:val="0"/>
      <w:marBottom w:val="0"/>
      <w:divBdr>
        <w:top w:val="none" w:sz="0" w:space="0" w:color="auto"/>
        <w:left w:val="none" w:sz="0" w:space="0" w:color="auto"/>
        <w:bottom w:val="none" w:sz="0" w:space="0" w:color="auto"/>
        <w:right w:val="none" w:sz="0" w:space="0" w:color="auto"/>
      </w:divBdr>
    </w:div>
    <w:div w:id="575020800">
      <w:bodyDiv w:val="1"/>
      <w:marLeft w:val="0"/>
      <w:marRight w:val="0"/>
      <w:marTop w:val="0"/>
      <w:marBottom w:val="0"/>
      <w:divBdr>
        <w:top w:val="none" w:sz="0" w:space="0" w:color="auto"/>
        <w:left w:val="none" w:sz="0" w:space="0" w:color="auto"/>
        <w:bottom w:val="none" w:sz="0" w:space="0" w:color="auto"/>
        <w:right w:val="none" w:sz="0" w:space="0" w:color="auto"/>
      </w:divBdr>
    </w:div>
    <w:div w:id="623122259">
      <w:bodyDiv w:val="1"/>
      <w:marLeft w:val="0"/>
      <w:marRight w:val="0"/>
      <w:marTop w:val="0"/>
      <w:marBottom w:val="0"/>
      <w:divBdr>
        <w:top w:val="none" w:sz="0" w:space="0" w:color="auto"/>
        <w:left w:val="none" w:sz="0" w:space="0" w:color="auto"/>
        <w:bottom w:val="none" w:sz="0" w:space="0" w:color="auto"/>
        <w:right w:val="none" w:sz="0" w:space="0" w:color="auto"/>
      </w:divBdr>
    </w:div>
    <w:div w:id="637877882">
      <w:bodyDiv w:val="1"/>
      <w:marLeft w:val="0"/>
      <w:marRight w:val="0"/>
      <w:marTop w:val="0"/>
      <w:marBottom w:val="0"/>
      <w:divBdr>
        <w:top w:val="none" w:sz="0" w:space="0" w:color="auto"/>
        <w:left w:val="none" w:sz="0" w:space="0" w:color="auto"/>
        <w:bottom w:val="none" w:sz="0" w:space="0" w:color="auto"/>
        <w:right w:val="none" w:sz="0" w:space="0" w:color="auto"/>
      </w:divBdr>
    </w:div>
    <w:div w:id="692539779">
      <w:bodyDiv w:val="1"/>
      <w:marLeft w:val="0"/>
      <w:marRight w:val="0"/>
      <w:marTop w:val="0"/>
      <w:marBottom w:val="0"/>
      <w:divBdr>
        <w:top w:val="none" w:sz="0" w:space="0" w:color="auto"/>
        <w:left w:val="none" w:sz="0" w:space="0" w:color="auto"/>
        <w:bottom w:val="none" w:sz="0" w:space="0" w:color="auto"/>
        <w:right w:val="none" w:sz="0" w:space="0" w:color="auto"/>
      </w:divBdr>
    </w:div>
    <w:div w:id="701712750">
      <w:bodyDiv w:val="1"/>
      <w:marLeft w:val="0"/>
      <w:marRight w:val="0"/>
      <w:marTop w:val="0"/>
      <w:marBottom w:val="0"/>
      <w:divBdr>
        <w:top w:val="none" w:sz="0" w:space="0" w:color="auto"/>
        <w:left w:val="none" w:sz="0" w:space="0" w:color="auto"/>
        <w:bottom w:val="none" w:sz="0" w:space="0" w:color="auto"/>
        <w:right w:val="none" w:sz="0" w:space="0" w:color="auto"/>
      </w:divBdr>
    </w:div>
    <w:div w:id="716705077">
      <w:bodyDiv w:val="1"/>
      <w:marLeft w:val="0"/>
      <w:marRight w:val="0"/>
      <w:marTop w:val="0"/>
      <w:marBottom w:val="0"/>
      <w:divBdr>
        <w:top w:val="none" w:sz="0" w:space="0" w:color="auto"/>
        <w:left w:val="none" w:sz="0" w:space="0" w:color="auto"/>
        <w:bottom w:val="none" w:sz="0" w:space="0" w:color="auto"/>
        <w:right w:val="none" w:sz="0" w:space="0" w:color="auto"/>
      </w:divBdr>
    </w:div>
    <w:div w:id="886574424">
      <w:bodyDiv w:val="1"/>
      <w:marLeft w:val="0"/>
      <w:marRight w:val="0"/>
      <w:marTop w:val="0"/>
      <w:marBottom w:val="0"/>
      <w:divBdr>
        <w:top w:val="none" w:sz="0" w:space="0" w:color="auto"/>
        <w:left w:val="none" w:sz="0" w:space="0" w:color="auto"/>
        <w:bottom w:val="none" w:sz="0" w:space="0" w:color="auto"/>
        <w:right w:val="none" w:sz="0" w:space="0" w:color="auto"/>
      </w:divBdr>
    </w:div>
    <w:div w:id="895624174">
      <w:bodyDiv w:val="1"/>
      <w:marLeft w:val="0"/>
      <w:marRight w:val="0"/>
      <w:marTop w:val="0"/>
      <w:marBottom w:val="0"/>
      <w:divBdr>
        <w:top w:val="none" w:sz="0" w:space="0" w:color="auto"/>
        <w:left w:val="none" w:sz="0" w:space="0" w:color="auto"/>
        <w:bottom w:val="none" w:sz="0" w:space="0" w:color="auto"/>
        <w:right w:val="none" w:sz="0" w:space="0" w:color="auto"/>
      </w:divBdr>
    </w:div>
    <w:div w:id="901066594">
      <w:bodyDiv w:val="1"/>
      <w:marLeft w:val="0"/>
      <w:marRight w:val="0"/>
      <w:marTop w:val="0"/>
      <w:marBottom w:val="0"/>
      <w:divBdr>
        <w:top w:val="none" w:sz="0" w:space="0" w:color="auto"/>
        <w:left w:val="none" w:sz="0" w:space="0" w:color="auto"/>
        <w:bottom w:val="none" w:sz="0" w:space="0" w:color="auto"/>
        <w:right w:val="none" w:sz="0" w:space="0" w:color="auto"/>
      </w:divBdr>
    </w:div>
    <w:div w:id="942692393">
      <w:bodyDiv w:val="1"/>
      <w:marLeft w:val="0"/>
      <w:marRight w:val="0"/>
      <w:marTop w:val="0"/>
      <w:marBottom w:val="0"/>
      <w:divBdr>
        <w:top w:val="none" w:sz="0" w:space="0" w:color="auto"/>
        <w:left w:val="none" w:sz="0" w:space="0" w:color="auto"/>
        <w:bottom w:val="none" w:sz="0" w:space="0" w:color="auto"/>
        <w:right w:val="none" w:sz="0" w:space="0" w:color="auto"/>
      </w:divBdr>
    </w:div>
    <w:div w:id="967249469">
      <w:bodyDiv w:val="1"/>
      <w:marLeft w:val="0"/>
      <w:marRight w:val="0"/>
      <w:marTop w:val="0"/>
      <w:marBottom w:val="0"/>
      <w:divBdr>
        <w:top w:val="none" w:sz="0" w:space="0" w:color="auto"/>
        <w:left w:val="none" w:sz="0" w:space="0" w:color="auto"/>
        <w:bottom w:val="none" w:sz="0" w:space="0" w:color="auto"/>
        <w:right w:val="none" w:sz="0" w:space="0" w:color="auto"/>
      </w:divBdr>
    </w:div>
    <w:div w:id="973103547">
      <w:bodyDiv w:val="1"/>
      <w:marLeft w:val="0"/>
      <w:marRight w:val="0"/>
      <w:marTop w:val="0"/>
      <w:marBottom w:val="0"/>
      <w:divBdr>
        <w:top w:val="none" w:sz="0" w:space="0" w:color="auto"/>
        <w:left w:val="none" w:sz="0" w:space="0" w:color="auto"/>
        <w:bottom w:val="none" w:sz="0" w:space="0" w:color="auto"/>
        <w:right w:val="none" w:sz="0" w:space="0" w:color="auto"/>
      </w:divBdr>
    </w:div>
    <w:div w:id="1020932534">
      <w:bodyDiv w:val="1"/>
      <w:marLeft w:val="0"/>
      <w:marRight w:val="0"/>
      <w:marTop w:val="0"/>
      <w:marBottom w:val="0"/>
      <w:divBdr>
        <w:top w:val="none" w:sz="0" w:space="0" w:color="auto"/>
        <w:left w:val="none" w:sz="0" w:space="0" w:color="auto"/>
        <w:bottom w:val="none" w:sz="0" w:space="0" w:color="auto"/>
        <w:right w:val="none" w:sz="0" w:space="0" w:color="auto"/>
      </w:divBdr>
    </w:div>
    <w:div w:id="1135835533">
      <w:bodyDiv w:val="1"/>
      <w:marLeft w:val="0"/>
      <w:marRight w:val="0"/>
      <w:marTop w:val="0"/>
      <w:marBottom w:val="0"/>
      <w:divBdr>
        <w:top w:val="none" w:sz="0" w:space="0" w:color="auto"/>
        <w:left w:val="none" w:sz="0" w:space="0" w:color="auto"/>
        <w:bottom w:val="none" w:sz="0" w:space="0" w:color="auto"/>
        <w:right w:val="none" w:sz="0" w:space="0" w:color="auto"/>
      </w:divBdr>
    </w:div>
    <w:div w:id="1141461105">
      <w:bodyDiv w:val="1"/>
      <w:marLeft w:val="0"/>
      <w:marRight w:val="0"/>
      <w:marTop w:val="0"/>
      <w:marBottom w:val="0"/>
      <w:divBdr>
        <w:top w:val="none" w:sz="0" w:space="0" w:color="auto"/>
        <w:left w:val="none" w:sz="0" w:space="0" w:color="auto"/>
        <w:bottom w:val="none" w:sz="0" w:space="0" w:color="auto"/>
        <w:right w:val="none" w:sz="0" w:space="0" w:color="auto"/>
      </w:divBdr>
    </w:div>
    <w:div w:id="1150057123">
      <w:bodyDiv w:val="1"/>
      <w:marLeft w:val="0"/>
      <w:marRight w:val="0"/>
      <w:marTop w:val="0"/>
      <w:marBottom w:val="0"/>
      <w:divBdr>
        <w:top w:val="none" w:sz="0" w:space="0" w:color="auto"/>
        <w:left w:val="none" w:sz="0" w:space="0" w:color="auto"/>
        <w:bottom w:val="none" w:sz="0" w:space="0" w:color="auto"/>
        <w:right w:val="none" w:sz="0" w:space="0" w:color="auto"/>
      </w:divBdr>
    </w:div>
    <w:div w:id="1152214413">
      <w:bodyDiv w:val="1"/>
      <w:marLeft w:val="0"/>
      <w:marRight w:val="0"/>
      <w:marTop w:val="0"/>
      <w:marBottom w:val="0"/>
      <w:divBdr>
        <w:top w:val="none" w:sz="0" w:space="0" w:color="auto"/>
        <w:left w:val="none" w:sz="0" w:space="0" w:color="auto"/>
        <w:bottom w:val="none" w:sz="0" w:space="0" w:color="auto"/>
        <w:right w:val="none" w:sz="0" w:space="0" w:color="auto"/>
      </w:divBdr>
    </w:div>
    <w:div w:id="1326279665">
      <w:bodyDiv w:val="1"/>
      <w:marLeft w:val="0"/>
      <w:marRight w:val="0"/>
      <w:marTop w:val="0"/>
      <w:marBottom w:val="0"/>
      <w:divBdr>
        <w:top w:val="none" w:sz="0" w:space="0" w:color="auto"/>
        <w:left w:val="none" w:sz="0" w:space="0" w:color="auto"/>
        <w:bottom w:val="none" w:sz="0" w:space="0" w:color="auto"/>
        <w:right w:val="none" w:sz="0" w:space="0" w:color="auto"/>
      </w:divBdr>
    </w:div>
    <w:div w:id="1507281966">
      <w:bodyDiv w:val="1"/>
      <w:marLeft w:val="0"/>
      <w:marRight w:val="0"/>
      <w:marTop w:val="0"/>
      <w:marBottom w:val="0"/>
      <w:divBdr>
        <w:top w:val="none" w:sz="0" w:space="0" w:color="auto"/>
        <w:left w:val="none" w:sz="0" w:space="0" w:color="auto"/>
        <w:bottom w:val="none" w:sz="0" w:space="0" w:color="auto"/>
        <w:right w:val="none" w:sz="0" w:space="0" w:color="auto"/>
      </w:divBdr>
    </w:div>
    <w:div w:id="1527253436">
      <w:bodyDiv w:val="1"/>
      <w:marLeft w:val="0"/>
      <w:marRight w:val="0"/>
      <w:marTop w:val="0"/>
      <w:marBottom w:val="0"/>
      <w:divBdr>
        <w:top w:val="none" w:sz="0" w:space="0" w:color="auto"/>
        <w:left w:val="none" w:sz="0" w:space="0" w:color="auto"/>
        <w:bottom w:val="none" w:sz="0" w:space="0" w:color="auto"/>
        <w:right w:val="none" w:sz="0" w:space="0" w:color="auto"/>
      </w:divBdr>
    </w:div>
    <w:div w:id="1528637549">
      <w:bodyDiv w:val="1"/>
      <w:marLeft w:val="0"/>
      <w:marRight w:val="0"/>
      <w:marTop w:val="0"/>
      <w:marBottom w:val="0"/>
      <w:divBdr>
        <w:top w:val="none" w:sz="0" w:space="0" w:color="auto"/>
        <w:left w:val="none" w:sz="0" w:space="0" w:color="auto"/>
        <w:bottom w:val="none" w:sz="0" w:space="0" w:color="auto"/>
        <w:right w:val="none" w:sz="0" w:space="0" w:color="auto"/>
      </w:divBdr>
    </w:div>
    <w:div w:id="1583955088">
      <w:bodyDiv w:val="1"/>
      <w:marLeft w:val="0"/>
      <w:marRight w:val="0"/>
      <w:marTop w:val="0"/>
      <w:marBottom w:val="0"/>
      <w:divBdr>
        <w:top w:val="none" w:sz="0" w:space="0" w:color="auto"/>
        <w:left w:val="none" w:sz="0" w:space="0" w:color="auto"/>
        <w:bottom w:val="none" w:sz="0" w:space="0" w:color="auto"/>
        <w:right w:val="none" w:sz="0" w:space="0" w:color="auto"/>
      </w:divBdr>
    </w:div>
    <w:div w:id="1617709455">
      <w:bodyDiv w:val="1"/>
      <w:marLeft w:val="0"/>
      <w:marRight w:val="0"/>
      <w:marTop w:val="0"/>
      <w:marBottom w:val="0"/>
      <w:divBdr>
        <w:top w:val="none" w:sz="0" w:space="0" w:color="auto"/>
        <w:left w:val="none" w:sz="0" w:space="0" w:color="auto"/>
        <w:bottom w:val="none" w:sz="0" w:space="0" w:color="auto"/>
        <w:right w:val="none" w:sz="0" w:space="0" w:color="auto"/>
      </w:divBdr>
    </w:div>
    <w:div w:id="1659575741">
      <w:bodyDiv w:val="1"/>
      <w:marLeft w:val="0"/>
      <w:marRight w:val="0"/>
      <w:marTop w:val="0"/>
      <w:marBottom w:val="0"/>
      <w:divBdr>
        <w:top w:val="none" w:sz="0" w:space="0" w:color="auto"/>
        <w:left w:val="none" w:sz="0" w:space="0" w:color="auto"/>
        <w:bottom w:val="none" w:sz="0" w:space="0" w:color="auto"/>
        <w:right w:val="none" w:sz="0" w:space="0" w:color="auto"/>
      </w:divBdr>
    </w:div>
    <w:div w:id="1660888103">
      <w:bodyDiv w:val="1"/>
      <w:marLeft w:val="0"/>
      <w:marRight w:val="0"/>
      <w:marTop w:val="0"/>
      <w:marBottom w:val="0"/>
      <w:divBdr>
        <w:top w:val="none" w:sz="0" w:space="0" w:color="auto"/>
        <w:left w:val="none" w:sz="0" w:space="0" w:color="auto"/>
        <w:bottom w:val="none" w:sz="0" w:space="0" w:color="auto"/>
        <w:right w:val="none" w:sz="0" w:space="0" w:color="auto"/>
      </w:divBdr>
    </w:div>
    <w:div w:id="1668744960">
      <w:bodyDiv w:val="1"/>
      <w:marLeft w:val="0"/>
      <w:marRight w:val="0"/>
      <w:marTop w:val="0"/>
      <w:marBottom w:val="0"/>
      <w:divBdr>
        <w:top w:val="none" w:sz="0" w:space="0" w:color="auto"/>
        <w:left w:val="none" w:sz="0" w:space="0" w:color="auto"/>
        <w:bottom w:val="none" w:sz="0" w:space="0" w:color="auto"/>
        <w:right w:val="none" w:sz="0" w:space="0" w:color="auto"/>
      </w:divBdr>
    </w:div>
    <w:div w:id="1669014618">
      <w:bodyDiv w:val="1"/>
      <w:marLeft w:val="0"/>
      <w:marRight w:val="0"/>
      <w:marTop w:val="0"/>
      <w:marBottom w:val="0"/>
      <w:divBdr>
        <w:top w:val="none" w:sz="0" w:space="0" w:color="auto"/>
        <w:left w:val="none" w:sz="0" w:space="0" w:color="auto"/>
        <w:bottom w:val="none" w:sz="0" w:space="0" w:color="auto"/>
        <w:right w:val="none" w:sz="0" w:space="0" w:color="auto"/>
      </w:divBdr>
    </w:div>
    <w:div w:id="1762487943">
      <w:bodyDiv w:val="1"/>
      <w:marLeft w:val="0"/>
      <w:marRight w:val="0"/>
      <w:marTop w:val="0"/>
      <w:marBottom w:val="0"/>
      <w:divBdr>
        <w:top w:val="none" w:sz="0" w:space="0" w:color="auto"/>
        <w:left w:val="none" w:sz="0" w:space="0" w:color="auto"/>
        <w:bottom w:val="none" w:sz="0" w:space="0" w:color="auto"/>
        <w:right w:val="none" w:sz="0" w:space="0" w:color="auto"/>
      </w:divBdr>
    </w:div>
    <w:div w:id="1769109594">
      <w:bodyDiv w:val="1"/>
      <w:marLeft w:val="0"/>
      <w:marRight w:val="0"/>
      <w:marTop w:val="0"/>
      <w:marBottom w:val="0"/>
      <w:divBdr>
        <w:top w:val="none" w:sz="0" w:space="0" w:color="auto"/>
        <w:left w:val="none" w:sz="0" w:space="0" w:color="auto"/>
        <w:bottom w:val="none" w:sz="0" w:space="0" w:color="auto"/>
        <w:right w:val="none" w:sz="0" w:space="0" w:color="auto"/>
      </w:divBdr>
    </w:div>
    <w:div w:id="1771504372">
      <w:bodyDiv w:val="1"/>
      <w:marLeft w:val="0"/>
      <w:marRight w:val="0"/>
      <w:marTop w:val="0"/>
      <w:marBottom w:val="0"/>
      <w:divBdr>
        <w:top w:val="none" w:sz="0" w:space="0" w:color="auto"/>
        <w:left w:val="none" w:sz="0" w:space="0" w:color="auto"/>
        <w:bottom w:val="none" w:sz="0" w:space="0" w:color="auto"/>
        <w:right w:val="none" w:sz="0" w:space="0" w:color="auto"/>
      </w:divBdr>
    </w:div>
    <w:div w:id="1787851378">
      <w:bodyDiv w:val="1"/>
      <w:marLeft w:val="0"/>
      <w:marRight w:val="0"/>
      <w:marTop w:val="0"/>
      <w:marBottom w:val="0"/>
      <w:divBdr>
        <w:top w:val="none" w:sz="0" w:space="0" w:color="auto"/>
        <w:left w:val="none" w:sz="0" w:space="0" w:color="auto"/>
        <w:bottom w:val="none" w:sz="0" w:space="0" w:color="auto"/>
        <w:right w:val="none" w:sz="0" w:space="0" w:color="auto"/>
      </w:divBdr>
    </w:div>
    <w:div w:id="1951010212">
      <w:bodyDiv w:val="1"/>
      <w:marLeft w:val="0"/>
      <w:marRight w:val="0"/>
      <w:marTop w:val="0"/>
      <w:marBottom w:val="0"/>
      <w:divBdr>
        <w:top w:val="none" w:sz="0" w:space="0" w:color="auto"/>
        <w:left w:val="none" w:sz="0" w:space="0" w:color="auto"/>
        <w:bottom w:val="none" w:sz="0" w:space="0" w:color="auto"/>
        <w:right w:val="none" w:sz="0" w:space="0" w:color="auto"/>
      </w:divBdr>
    </w:div>
    <w:div w:id="2019382799">
      <w:bodyDiv w:val="1"/>
      <w:marLeft w:val="0"/>
      <w:marRight w:val="0"/>
      <w:marTop w:val="0"/>
      <w:marBottom w:val="0"/>
      <w:divBdr>
        <w:top w:val="none" w:sz="0" w:space="0" w:color="auto"/>
        <w:left w:val="none" w:sz="0" w:space="0" w:color="auto"/>
        <w:bottom w:val="none" w:sz="0" w:space="0" w:color="auto"/>
        <w:right w:val="none" w:sz="0" w:space="0" w:color="auto"/>
      </w:divBdr>
    </w:div>
    <w:div w:id="2112971965">
      <w:bodyDiv w:val="1"/>
      <w:marLeft w:val="0"/>
      <w:marRight w:val="0"/>
      <w:marTop w:val="0"/>
      <w:marBottom w:val="0"/>
      <w:divBdr>
        <w:top w:val="none" w:sz="0" w:space="0" w:color="auto"/>
        <w:left w:val="none" w:sz="0" w:space="0" w:color="auto"/>
        <w:bottom w:val="none" w:sz="0" w:space="0" w:color="auto"/>
        <w:right w:val="none" w:sz="0" w:space="0" w:color="auto"/>
      </w:divBdr>
    </w:div>
    <w:div w:id="2113940186">
      <w:bodyDiv w:val="1"/>
      <w:marLeft w:val="0"/>
      <w:marRight w:val="0"/>
      <w:marTop w:val="0"/>
      <w:marBottom w:val="0"/>
      <w:divBdr>
        <w:top w:val="none" w:sz="0" w:space="0" w:color="auto"/>
        <w:left w:val="none" w:sz="0" w:space="0" w:color="auto"/>
        <w:bottom w:val="none" w:sz="0" w:space="0" w:color="auto"/>
        <w:right w:val="none" w:sz="0" w:space="0" w:color="auto"/>
      </w:divBdr>
    </w:div>
    <w:div w:id="2119445664">
      <w:bodyDiv w:val="1"/>
      <w:marLeft w:val="0"/>
      <w:marRight w:val="0"/>
      <w:marTop w:val="0"/>
      <w:marBottom w:val="0"/>
      <w:divBdr>
        <w:top w:val="none" w:sz="0" w:space="0" w:color="auto"/>
        <w:left w:val="none" w:sz="0" w:space="0" w:color="auto"/>
        <w:bottom w:val="none" w:sz="0" w:space="0" w:color="auto"/>
        <w:right w:val="none" w:sz="0" w:space="0" w:color="auto"/>
      </w:divBdr>
    </w:div>
    <w:div w:id="2122995146">
      <w:bodyDiv w:val="1"/>
      <w:marLeft w:val="0"/>
      <w:marRight w:val="0"/>
      <w:marTop w:val="0"/>
      <w:marBottom w:val="0"/>
      <w:divBdr>
        <w:top w:val="none" w:sz="0" w:space="0" w:color="auto"/>
        <w:left w:val="none" w:sz="0" w:space="0" w:color="auto"/>
        <w:bottom w:val="none" w:sz="0" w:space="0" w:color="auto"/>
        <w:right w:val="none" w:sz="0" w:space="0" w:color="auto"/>
      </w:divBdr>
    </w:div>
    <w:div w:id="213104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9.xml"/><Relationship Id="rId25" Type="http://schemas.openxmlformats.org/officeDocument/2006/relationships/header" Target="header15.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4.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hyperlink" Target="https://www.elastic.co/guide/en/elasticsearch/reference/current/query-dsl-fuzzy-query.html" TargetMode="External"/><Relationship Id="rId28"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13.xm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WYDAWNIC.TWA\MAKIETA\Artzn82.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1E4C043BB9844D183B0BF4C8685A886"/>
        <w:category>
          <w:name w:val="Ogólne"/>
          <w:gallery w:val="placeholder"/>
        </w:category>
        <w:types>
          <w:type w:val="bbPlcHdr"/>
        </w:types>
        <w:behaviors>
          <w:behavior w:val="content"/>
        </w:behaviors>
        <w:guid w:val="{81B87B43-31A5-4B57-9433-E25DA7CD2DA6}"/>
      </w:docPartPr>
      <w:docPartBody>
        <w:p w:rsidR="009A67B1" w:rsidRDefault="00AC714C">
          <w:r w:rsidRPr="004C4078">
            <w:rPr>
              <w:rStyle w:val="Tekstzastpczy"/>
            </w:rPr>
            <w:t>[Autor]</w:t>
          </w:r>
        </w:p>
      </w:docPartBody>
    </w:docPart>
    <w:docPart>
      <w:docPartPr>
        <w:name w:val="5A239A2C9AB54CC3A573C44D2F013A72"/>
        <w:category>
          <w:name w:val="Ogólne"/>
          <w:gallery w:val="placeholder"/>
        </w:category>
        <w:types>
          <w:type w:val="bbPlcHdr"/>
        </w:types>
        <w:behaviors>
          <w:behavior w:val="content"/>
        </w:behaviors>
        <w:guid w:val="{A263413B-340A-47DE-B14F-B9DB3D5F26D0}"/>
      </w:docPartPr>
      <w:docPartBody>
        <w:p w:rsidR="009A67B1" w:rsidRDefault="00AC714C" w:rsidP="00AC714C">
          <w:pPr>
            <w:pStyle w:val="5A239A2C9AB54CC3A573C44D2F013A72"/>
          </w:pPr>
          <w:r w:rsidRPr="004C4078">
            <w:rPr>
              <w:rStyle w:val="Tekstzastpczy"/>
            </w:rPr>
            <w:t>[Autor]</w:t>
          </w:r>
        </w:p>
      </w:docPartBody>
    </w:docPart>
    <w:docPart>
      <w:docPartPr>
        <w:name w:val="0639EBFC077A47D88BD8511CC92A58F6"/>
        <w:category>
          <w:name w:val="Ogólne"/>
          <w:gallery w:val="placeholder"/>
        </w:category>
        <w:types>
          <w:type w:val="bbPlcHdr"/>
        </w:types>
        <w:behaviors>
          <w:behavior w:val="content"/>
        </w:behaviors>
        <w:guid w:val="{A334A7D0-917B-441A-B3E8-3990094BABB1}"/>
      </w:docPartPr>
      <w:docPartBody>
        <w:p w:rsidR="009A67B1" w:rsidRDefault="00AC714C" w:rsidP="00AC714C">
          <w:pPr>
            <w:pStyle w:val="0639EBFC077A47D88BD8511CC92A58F6"/>
          </w:pPr>
          <w:r w:rsidRPr="004C4078">
            <w:rPr>
              <w:rStyle w:val="Tekstzastpczy"/>
            </w:rPr>
            <w:t>[Autor]</w:t>
          </w:r>
        </w:p>
      </w:docPartBody>
    </w:docPart>
    <w:docPart>
      <w:docPartPr>
        <w:name w:val="96D1B75193DB4485BDE411BEE68B9A35"/>
        <w:category>
          <w:name w:val="Ogólne"/>
          <w:gallery w:val="placeholder"/>
        </w:category>
        <w:types>
          <w:type w:val="bbPlcHdr"/>
        </w:types>
        <w:behaviors>
          <w:behavior w:val="content"/>
        </w:behaviors>
        <w:guid w:val="{5B7015E1-8D49-4B61-B72A-DCFDA08F53ED}"/>
      </w:docPartPr>
      <w:docPartBody>
        <w:p w:rsidR="009A67B1" w:rsidRDefault="00AC714C" w:rsidP="00AC714C">
          <w:pPr>
            <w:pStyle w:val="96D1B75193DB4485BDE411BEE68B9A35"/>
          </w:pPr>
          <w:r w:rsidRPr="004C4078">
            <w:rPr>
              <w:rStyle w:val="Tekstzastpczy"/>
            </w:rPr>
            <w:t>[Autor]</w:t>
          </w:r>
        </w:p>
      </w:docPartBody>
    </w:docPart>
    <w:docPart>
      <w:docPartPr>
        <w:name w:val="1F8F29D17AA7438D94C7E5E09DF9D504"/>
        <w:category>
          <w:name w:val="Ogólne"/>
          <w:gallery w:val="placeholder"/>
        </w:category>
        <w:types>
          <w:type w:val="bbPlcHdr"/>
        </w:types>
        <w:behaviors>
          <w:behavior w:val="content"/>
        </w:behaviors>
        <w:guid w:val="{8C157F73-BB55-441B-9022-1EA6F42E17D6}"/>
      </w:docPartPr>
      <w:docPartBody>
        <w:p w:rsidR="009A67B1" w:rsidRDefault="00AC714C" w:rsidP="00AC714C">
          <w:pPr>
            <w:pStyle w:val="1F8F29D17AA7438D94C7E5E09DF9D504"/>
          </w:pPr>
          <w:r w:rsidRPr="004C4078">
            <w:rPr>
              <w:rStyle w:val="Tekstzastpczy"/>
            </w:rPr>
            <w:t>[Autor]</w:t>
          </w:r>
        </w:p>
      </w:docPartBody>
    </w:docPart>
    <w:docPart>
      <w:docPartPr>
        <w:name w:val="63993A95A907440BB643E56728946B7E"/>
        <w:category>
          <w:name w:val="Ogólne"/>
          <w:gallery w:val="placeholder"/>
        </w:category>
        <w:types>
          <w:type w:val="bbPlcHdr"/>
        </w:types>
        <w:behaviors>
          <w:behavior w:val="content"/>
        </w:behaviors>
        <w:guid w:val="{D0EA0665-9897-481C-B720-28C97C4FD7A0}"/>
      </w:docPartPr>
      <w:docPartBody>
        <w:p w:rsidR="009A67B1" w:rsidRDefault="00AC714C" w:rsidP="00AC714C">
          <w:pPr>
            <w:pStyle w:val="63993A95A907440BB643E56728946B7E"/>
          </w:pPr>
          <w:r w:rsidRPr="004C4078">
            <w:rPr>
              <w:rStyle w:val="Tekstzastpczy"/>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imes New Roman (Tekst podstawo">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ira Code">
    <w:panose1 w:val="020B0509050000020004"/>
    <w:charset w:val="00"/>
    <w:family w:val="modern"/>
    <w:pitch w:val="fixed"/>
    <w:sig w:usb0="40000287" w:usb1="02003801"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8C4"/>
    <w:rsid w:val="001C36F9"/>
    <w:rsid w:val="002B0504"/>
    <w:rsid w:val="003A48C4"/>
    <w:rsid w:val="003E1DB1"/>
    <w:rsid w:val="004555F0"/>
    <w:rsid w:val="00462442"/>
    <w:rsid w:val="00570B4E"/>
    <w:rsid w:val="00627A3F"/>
    <w:rsid w:val="00632E95"/>
    <w:rsid w:val="008D3D45"/>
    <w:rsid w:val="00907832"/>
    <w:rsid w:val="009A67B1"/>
    <w:rsid w:val="00A0652B"/>
    <w:rsid w:val="00AC2EB7"/>
    <w:rsid w:val="00AC714C"/>
    <w:rsid w:val="00B00EDB"/>
    <w:rsid w:val="00BE2049"/>
    <w:rsid w:val="00C1454A"/>
    <w:rsid w:val="00C94562"/>
    <w:rsid w:val="00D0419D"/>
    <w:rsid w:val="00D2417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BE2049"/>
    <w:rPr>
      <w:color w:val="808080"/>
    </w:rPr>
  </w:style>
  <w:style w:type="paragraph" w:customStyle="1" w:styleId="16D1F26333D94898B27D8C4352630962">
    <w:name w:val="16D1F26333D94898B27D8C4352630962"/>
    <w:rsid w:val="003A48C4"/>
  </w:style>
  <w:style w:type="paragraph" w:customStyle="1" w:styleId="E4D68FC227A941A9A71AA8E6A3F322D2">
    <w:name w:val="E4D68FC227A941A9A71AA8E6A3F322D2"/>
    <w:rsid w:val="003A48C4"/>
  </w:style>
  <w:style w:type="paragraph" w:customStyle="1" w:styleId="239A4E549FE14E509A6AFD3B8CA9F8D0">
    <w:name w:val="239A4E549FE14E509A6AFD3B8CA9F8D0"/>
    <w:rsid w:val="00AC714C"/>
  </w:style>
  <w:style w:type="paragraph" w:customStyle="1" w:styleId="9D205FA62EF140979BF5910ECC332AD4">
    <w:name w:val="9D205FA62EF140979BF5910ECC332AD4"/>
    <w:rsid w:val="00AC714C"/>
  </w:style>
  <w:style w:type="paragraph" w:customStyle="1" w:styleId="702AC983D0B040E78EF44082D28C7BD1">
    <w:name w:val="702AC983D0B040E78EF44082D28C7BD1"/>
    <w:rsid w:val="00AC714C"/>
  </w:style>
  <w:style w:type="paragraph" w:customStyle="1" w:styleId="5A239A2C9AB54CC3A573C44D2F013A72">
    <w:name w:val="5A239A2C9AB54CC3A573C44D2F013A72"/>
    <w:rsid w:val="00AC714C"/>
  </w:style>
  <w:style w:type="paragraph" w:customStyle="1" w:styleId="5BA8D2EC6D534D7BBF0A82E1B56FE5AF">
    <w:name w:val="5BA8D2EC6D534D7BBF0A82E1B56FE5AF"/>
    <w:rsid w:val="00AC714C"/>
  </w:style>
  <w:style w:type="paragraph" w:customStyle="1" w:styleId="FB131ECDE18C44A5B6396B8052B04D40">
    <w:name w:val="FB131ECDE18C44A5B6396B8052B04D40"/>
    <w:rsid w:val="00AC714C"/>
  </w:style>
  <w:style w:type="paragraph" w:customStyle="1" w:styleId="3BED6AE1C367434DB3C430C06546C8B4">
    <w:name w:val="3BED6AE1C367434DB3C430C06546C8B4"/>
    <w:rsid w:val="00AC714C"/>
  </w:style>
  <w:style w:type="paragraph" w:customStyle="1" w:styleId="BD368B7DA0BD4F58B8495F6CB4B0F844">
    <w:name w:val="BD368B7DA0BD4F58B8495F6CB4B0F844"/>
    <w:rsid w:val="00AC714C"/>
  </w:style>
  <w:style w:type="paragraph" w:customStyle="1" w:styleId="86E166DA3C3E43D399B7F1C80B54DC3B">
    <w:name w:val="86E166DA3C3E43D399B7F1C80B54DC3B"/>
    <w:rsid w:val="00AC714C"/>
  </w:style>
  <w:style w:type="paragraph" w:customStyle="1" w:styleId="0639EBFC077A47D88BD8511CC92A58F6">
    <w:name w:val="0639EBFC077A47D88BD8511CC92A58F6"/>
    <w:rsid w:val="00AC714C"/>
  </w:style>
  <w:style w:type="paragraph" w:customStyle="1" w:styleId="911B857EAA614138A343B432DBC2CF12">
    <w:name w:val="911B857EAA614138A343B432DBC2CF12"/>
    <w:rsid w:val="00AC714C"/>
  </w:style>
  <w:style w:type="paragraph" w:customStyle="1" w:styleId="96D1B75193DB4485BDE411BEE68B9A35">
    <w:name w:val="96D1B75193DB4485BDE411BEE68B9A35"/>
    <w:rsid w:val="00AC714C"/>
  </w:style>
  <w:style w:type="paragraph" w:customStyle="1" w:styleId="1F8F29D17AA7438D94C7E5E09DF9D504">
    <w:name w:val="1F8F29D17AA7438D94C7E5E09DF9D504"/>
    <w:rsid w:val="00AC714C"/>
  </w:style>
  <w:style w:type="paragraph" w:customStyle="1" w:styleId="FF1FF55FA70041FAB621DA7DBC305393">
    <w:name w:val="FF1FF55FA70041FAB621DA7DBC305393"/>
    <w:rsid w:val="00AC714C"/>
  </w:style>
  <w:style w:type="paragraph" w:customStyle="1" w:styleId="63993A95A907440BB643E56728946B7E">
    <w:name w:val="63993A95A907440BB643E56728946B7E"/>
    <w:rsid w:val="00AC714C"/>
  </w:style>
  <w:style w:type="paragraph" w:customStyle="1" w:styleId="5B26A17CBC804251A3A4EB23CBBE6CD4">
    <w:name w:val="5B26A17CBC804251A3A4EB23CBBE6CD4"/>
    <w:rsid w:val="00BE20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Mal15</b:Tag>
    <b:SourceType>ConferenceProceedings</b:SourceType>
    <b:Guid>{7F94FCB2-297E-4A58-B57E-0A763D72DD55}</b:Guid>
    <b:Title>Gamification in mobile applications usability evaluation: A New Approach</b:Title>
    <b:Year>2015</b:Year>
    <b:Pages>897-899</b:Pages>
    <b:ConferenceName>Proceedings of the 17th International Conference on Human-Computer Interaction with Mobile Devices and Services Adjunct</b:ConferenceName>
    <b:Author>
      <b:Author>
        <b:NameList>
          <b:Person>
            <b:Last>Malatini</b:Last>
            <b:First>Silvia</b:First>
          </b:Person>
          <b:Person>
            <b:Last>Bogliolo</b:Last>
            <b:First>Alessandro</b:First>
          </b:Person>
        </b:NameList>
      </b:Author>
    </b:Author>
    <b:LCID>en-US</b:LCID>
    <b:RefOrder>1</b:RefOrder>
  </b:Source>
  <b:Source>
    <b:Tag>Ase14</b:Tag>
    <b:SourceType>ConferenceProceedings</b:SourceType>
    <b:Guid>{E90D48E1-F709-4EBD-9500-B5BC6828FFA4}</b:Guid>
    <b:Title>Gamification Patterns for Gamification Applications</b:Title>
    <b:Year>2014</b:Year>
    <b:Pages>83-90</b:Pages>
    <b:Author>
      <b:Author>
        <b:NameList>
          <b:Person>
            <b:Last>Ašeriškis</b:Last>
            <b:First>Darius </b:First>
          </b:Person>
          <b:Person>
            <b:Last>Damaševičius</b:Last>
            <b:First>Robertas</b:First>
          </b:Person>
        </b:NameList>
      </b:Author>
    </b:Author>
    <b:ConferenceName>Procedia Computer Science</b:ConferenceName>
    <b:Volume>39</b:Volume>
    <b:LCID>en-US</b:LCID>
    <b:RefOrder>2</b:RefOrder>
  </b:Source>
</b:Sources>
</file>

<file path=customXml/itemProps1.xml><?xml version="1.0" encoding="utf-8"?>
<ds:datastoreItem xmlns:ds="http://schemas.openxmlformats.org/officeDocument/2006/customXml" ds:itemID="{7C135BFC-6607-5545-8194-1B133E0CB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D:\WYDAWNIC.TWA\MAKIETA\Artzn82.dot</Template>
  <TotalTime>203</TotalTime>
  <Pages>28</Pages>
  <Words>4464</Words>
  <Characters>26785</Characters>
  <Application>Microsoft Office Word</Application>
  <DocSecurity>0</DocSecurity>
  <Lines>223</Lines>
  <Paragraphs>62</Paragraphs>
  <ScaleCrop>false</ScaleCrop>
  <HeadingPairs>
    <vt:vector size="2" baseType="variant">
      <vt:variant>
        <vt:lpstr>Tytuł</vt:lpstr>
      </vt:variant>
      <vt:variant>
        <vt:i4>1</vt:i4>
      </vt:variant>
    </vt:vector>
  </HeadingPairs>
  <TitlesOfParts>
    <vt:vector size="1" baseType="lpstr">
      <vt:lpstr>Projekt i realizacja dydaktycznego systemu wspomagającego projektowanie zapytań SQL zawierających elementy rozmyte</vt:lpstr>
    </vt:vector>
  </TitlesOfParts>
  <Company>zTiPSK - IInf, GLIWICE</Company>
  <LinksUpToDate>false</LinksUpToDate>
  <CharactersWithSpaces>31187</CharactersWithSpaces>
  <SharedDoc>false</SharedDoc>
  <HLinks>
    <vt:vector size="42" baseType="variant">
      <vt:variant>
        <vt:i4>1638451</vt:i4>
      </vt:variant>
      <vt:variant>
        <vt:i4>38</vt:i4>
      </vt:variant>
      <vt:variant>
        <vt:i4>0</vt:i4>
      </vt:variant>
      <vt:variant>
        <vt:i4>5</vt:i4>
      </vt:variant>
      <vt:variant>
        <vt:lpwstr/>
      </vt:variant>
      <vt:variant>
        <vt:lpwstr>_Toc418066991</vt:lpwstr>
      </vt:variant>
      <vt:variant>
        <vt:i4>1638451</vt:i4>
      </vt:variant>
      <vt:variant>
        <vt:i4>32</vt:i4>
      </vt:variant>
      <vt:variant>
        <vt:i4>0</vt:i4>
      </vt:variant>
      <vt:variant>
        <vt:i4>5</vt:i4>
      </vt:variant>
      <vt:variant>
        <vt:lpwstr/>
      </vt:variant>
      <vt:variant>
        <vt:lpwstr>_Toc418066990</vt:lpwstr>
      </vt:variant>
      <vt:variant>
        <vt:i4>1572915</vt:i4>
      </vt:variant>
      <vt:variant>
        <vt:i4>26</vt:i4>
      </vt:variant>
      <vt:variant>
        <vt:i4>0</vt:i4>
      </vt:variant>
      <vt:variant>
        <vt:i4>5</vt:i4>
      </vt:variant>
      <vt:variant>
        <vt:lpwstr/>
      </vt:variant>
      <vt:variant>
        <vt:lpwstr>_Toc418066989</vt:lpwstr>
      </vt:variant>
      <vt:variant>
        <vt:i4>1572915</vt:i4>
      </vt:variant>
      <vt:variant>
        <vt:i4>20</vt:i4>
      </vt:variant>
      <vt:variant>
        <vt:i4>0</vt:i4>
      </vt:variant>
      <vt:variant>
        <vt:i4>5</vt:i4>
      </vt:variant>
      <vt:variant>
        <vt:lpwstr/>
      </vt:variant>
      <vt:variant>
        <vt:lpwstr>_Toc418066988</vt:lpwstr>
      </vt:variant>
      <vt:variant>
        <vt:i4>1572915</vt:i4>
      </vt:variant>
      <vt:variant>
        <vt:i4>14</vt:i4>
      </vt:variant>
      <vt:variant>
        <vt:i4>0</vt:i4>
      </vt:variant>
      <vt:variant>
        <vt:i4>5</vt:i4>
      </vt:variant>
      <vt:variant>
        <vt:lpwstr/>
      </vt:variant>
      <vt:variant>
        <vt:lpwstr>_Toc418066987</vt:lpwstr>
      </vt:variant>
      <vt:variant>
        <vt:i4>1572915</vt:i4>
      </vt:variant>
      <vt:variant>
        <vt:i4>8</vt:i4>
      </vt:variant>
      <vt:variant>
        <vt:i4>0</vt:i4>
      </vt:variant>
      <vt:variant>
        <vt:i4>5</vt:i4>
      </vt:variant>
      <vt:variant>
        <vt:lpwstr/>
      </vt:variant>
      <vt:variant>
        <vt:lpwstr>_Toc418066986</vt:lpwstr>
      </vt:variant>
      <vt:variant>
        <vt:i4>1572915</vt:i4>
      </vt:variant>
      <vt:variant>
        <vt:i4>2</vt:i4>
      </vt:variant>
      <vt:variant>
        <vt:i4>0</vt:i4>
      </vt:variant>
      <vt:variant>
        <vt:i4>5</vt:i4>
      </vt:variant>
      <vt:variant>
        <vt:lpwstr/>
      </vt:variant>
      <vt:variant>
        <vt:lpwstr>_Toc418066985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i realizacja dydaktycznego systemu wspomagającego projektowanie zapytań SQL zawierających elementy rozmyte</dc:title>
  <dc:subject/>
  <dc:creator>Krzysztof Miemiec</dc:creator>
  <cp:keywords/>
  <cp:lastModifiedBy>Krzysiek Miemiec</cp:lastModifiedBy>
  <cp:revision>42</cp:revision>
  <cp:lastPrinted>2018-06-27T22:10:00Z</cp:lastPrinted>
  <dcterms:created xsi:type="dcterms:W3CDTF">2018-09-04T20:12:00Z</dcterms:created>
  <dcterms:modified xsi:type="dcterms:W3CDTF">2018-10-01T00:21:00Z</dcterms:modified>
  <cp:contentStatus>wersja 1.0</cp:contentStatus>
</cp:coreProperties>
</file>