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AF" w:rsidRDefault="00C82D59" w:rsidP="00E202AF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005840" cy="1005840"/>
            <wp:effectExtent l="0" t="0" r="381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59" w:rsidRPr="005E07A9" w:rsidRDefault="00C82D59" w:rsidP="00E202AF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</w:p>
    <w:p w:rsidR="00C82D59" w:rsidRDefault="00C82D59" w:rsidP="00C82D59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>
        <w:rPr>
          <w:rFonts w:ascii="Arial" w:hAnsi="Arial" w:cs="Arial"/>
          <w:b/>
          <w:bCs/>
          <w:smallCaps/>
          <w:sz w:val="36"/>
        </w:rPr>
        <w:t>Politechnika Śląska</w:t>
      </w:r>
    </w:p>
    <w:p w:rsidR="00C82D59" w:rsidRDefault="00C82D59" w:rsidP="00C82D59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>
        <w:rPr>
          <w:rFonts w:ascii="Arial" w:hAnsi="Arial" w:cs="Arial"/>
          <w:b/>
          <w:bCs/>
          <w:smallCaps/>
          <w:sz w:val="36"/>
        </w:rPr>
        <w:t>Wydział Automatyki, Elektroniki i Informatyki</w:t>
      </w:r>
    </w:p>
    <w:p w:rsidR="00C82D59" w:rsidRDefault="00C82D59" w:rsidP="00C82D5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mallCaps/>
          <w:sz w:val="36"/>
        </w:rPr>
        <w:t>Kierunek Informatyka</w:t>
      </w:r>
    </w:p>
    <w:p w:rsidR="00E202AF" w:rsidRDefault="00E202AF" w:rsidP="00E202AF">
      <w:pPr>
        <w:pStyle w:val="Nagwek"/>
        <w:pBdr>
          <w:bottom w:val="none" w:sz="0" w:space="0" w:color="auto"/>
        </w:pBdr>
        <w:spacing w:line="360" w:lineRule="auto"/>
        <w:rPr>
          <w:rFonts w:ascii="Arial" w:hAnsi="Arial" w:cs="Arial"/>
        </w:rPr>
      </w:pPr>
    </w:p>
    <w:p w:rsidR="00C82D59" w:rsidRDefault="00C82D59" w:rsidP="00E202AF">
      <w:pPr>
        <w:pStyle w:val="Nagwek"/>
        <w:pBdr>
          <w:bottom w:val="none" w:sz="0" w:space="0" w:color="auto"/>
        </w:pBdr>
        <w:spacing w:line="360" w:lineRule="auto"/>
        <w:rPr>
          <w:rFonts w:ascii="Arial" w:hAnsi="Arial" w:cs="Arial"/>
        </w:rPr>
      </w:pPr>
    </w:p>
    <w:p w:rsidR="00E202AF" w:rsidRDefault="00E202AF" w:rsidP="00E202AF">
      <w:pPr>
        <w:pStyle w:val="Nagwek"/>
        <w:pBdr>
          <w:bottom w:val="none" w:sz="0" w:space="0" w:color="auto"/>
        </w:pBdr>
        <w:spacing w:line="360" w:lineRule="auto"/>
        <w:rPr>
          <w:rFonts w:ascii="Arial" w:hAnsi="Arial" w:cs="Arial"/>
        </w:rPr>
      </w:pPr>
    </w:p>
    <w:p w:rsidR="00C82D59" w:rsidRDefault="00C82D59" w:rsidP="00C82D59">
      <w:pPr>
        <w:pStyle w:val="Nagwek5"/>
        <w:keepNext/>
        <w:numPr>
          <w:ilvl w:val="4"/>
          <w:numId w:val="7"/>
        </w:numPr>
        <w:suppressAutoHyphens/>
        <w:overflowPunct/>
        <w:autoSpaceDE/>
        <w:autoSpaceDN/>
        <w:adjustRightInd/>
        <w:spacing w:before="0" w:after="0" w:line="360" w:lineRule="auto"/>
        <w:jc w:val="center"/>
        <w:textAlignment w:val="auto"/>
        <w:rPr>
          <w:rFonts w:cs="Arial"/>
        </w:rPr>
      </w:pPr>
      <w:r w:rsidRPr="00C82D59">
        <w:rPr>
          <w:rFonts w:cs="Arial"/>
          <w:sz w:val="36"/>
          <w:szCs w:val="36"/>
        </w:rPr>
        <w:t>Praca dyplomowa magisterska</w:t>
      </w:r>
    </w:p>
    <w:p w:rsidR="00E202AF" w:rsidRDefault="00E202AF" w:rsidP="00E202AF">
      <w:pPr>
        <w:pStyle w:val="Nagwek"/>
        <w:pBdr>
          <w:bottom w:val="none" w:sz="0" w:space="0" w:color="auto"/>
        </w:pBdr>
        <w:spacing w:line="360" w:lineRule="auto"/>
        <w:rPr>
          <w:rFonts w:ascii="Arial" w:hAnsi="Arial" w:cs="Arial"/>
        </w:rPr>
      </w:pPr>
    </w:p>
    <w:p w:rsidR="00C82D59" w:rsidRPr="005E07A9" w:rsidRDefault="00C82D59" w:rsidP="00E202AF">
      <w:pPr>
        <w:pStyle w:val="Nagwek"/>
        <w:pBdr>
          <w:bottom w:val="none" w:sz="0" w:space="0" w:color="auto"/>
        </w:pBdr>
        <w:spacing w:line="360" w:lineRule="auto"/>
        <w:rPr>
          <w:rFonts w:ascii="Arial" w:hAnsi="Arial" w:cs="Arial"/>
        </w:rPr>
      </w:pPr>
    </w:p>
    <w:p w:rsidR="0022516F" w:rsidRDefault="0022516F" w:rsidP="0022516F">
      <w:pPr>
        <w:pStyle w:val="Nagwek6"/>
        <w:keepNext/>
        <w:numPr>
          <w:ilvl w:val="5"/>
          <w:numId w:val="7"/>
        </w:numPr>
        <w:suppressAutoHyphens/>
        <w:overflowPunct/>
        <w:autoSpaceDE/>
        <w:autoSpaceDN/>
        <w:adjustRightInd/>
        <w:spacing w:line="360" w:lineRule="auto"/>
        <w:jc w:val="center"/>
        <w:textAlignment w:val="auto"/>
        <w:rPr>
          <w:rFonts w:ascii="Arial" w:hAnsi="Arial" w:cs="Arial"/>
          <w:i w:val="0"/>
          <w:sz w:val="28"/>
          <w:szCs w:val="28"/>
        </w:rPr>
      </w:pPr>
      <w:r w:rsidRPr="0022516F">
        <w:rPr>
          <w:rFonts w:ascii="Arial" w:hAnsi="Arial" w:cs="Arial"/>
          <w:i w:val="0"/>
          <w:sz w:val="28"/>
          <w:szCs w:val="28"/>
        </w:rPr>
        <w:t>Projekt i realizacja dydaktycznego systemu</w:t>
      </w:r>
    </w:p>
    <w:p w:rsidR="0022516F" w:rsidRPr="0022516F" w:rsidRDefault="0022516F" w:rsidP="00857A38">
      <w:pPr>
        <w:pStyle w:val="Nagwek6"/>
        <w:keepNext/>
        <w:numPr>
          <w:ilvl w:val="5"/>
          <w:numId w:val="7"/>
        </w:numPr>
        <w:suppressAutoHyphens/>
        <w:overflowPunct/>
        <w:autoSpaceDE/>
        <w:autoSpaceDN/>
        <w:adjustRightInd/>
        <w:spacing w:before="0" w:after="0" w:line="360" w:lineRule="auto"/>
        <w:jc w:val="center"/>
        <w:textAlignment w:val="auto"/>
        <w:rPr>
          <w:rFonts w:ascii="Arial" w:hAnsi="Arial" w:cs="Arial"/>
          <w:i w:val="0"/>
        </w:rPr>
      </w:pPr>
      <w:r w:rsidRPr="0022516F">
        <w:rPr>
          <w:rFonts w:ascii="Arial" w:hAnsi="Arial" w:cs="Arial"/>
          <w:i w:val="0"/>
          <w:sz w:val="28"/>
          <w:szCs w:val="28"/>
        </w:rPr>
        <w:t>wspomagającego projektowanie zapytań SQL</w:t>
      </w:r>
    </w:p>
    <w:p w:rsidR="00C82D59" w:rsidRPr="0022516F" w:rsidRDefault="0022516F" w:rsidP="00857A38">
      <w:pPr>
        <w:pStyle w:val="Nagwek6"/>
        <w:keepNext/>
        <w:numPr>
          <w:ilvl w:val="5"/>
          <w:numId w:val="7"/>
        </w:numPr>
        <w:suppressAutoHyphens/>
        <w:overflowPunct/>
        <w:autoSpaceDE/>
        <w:autoSpaceDN/>
        <w:adjustRightInd/>
        <w:spacing w:before="0" w:after="0" w:line="360" w:lineRule="auto"/>
        <w:jc w:val="center"/>
        <w:textAlignment w:val="auto"/>
        <w:rPr>
          <w:rFonts w:ascii="Arial" w:hAnsi="Arial" w:cs="Arial"/>
          <w:i w:val="0"/>
        </w:rPr>
      </w:pPr>
      <w:r w:rsidRPr="0022516F">
        <w:rPr>
          <w:rFonts w:ascii="Arial" w:hAnsi="Arial" w:cs="Arial"/>
          <w:i w:val="0"/>
          <w:sz w:val="28"/>
          <w:szCs w:val="28"/>
        </w:rPr>
        <w:t>zawierających elementy rozmyte</w:t>
      </w:r>
    </w:p>
    <w:p w:rsidR="00E202AF" w:rsidRPr="005E07A9" w:rsidRDefault="00E202AF" w:rsidP="00E202AF">
      <w:pPr>
        <w:rPr>
          <w:lang w:eastAsia="zh-CN"/>
        </w:rPr>
      </w:pPr>
    </w:p>
    <w:p w:rsidR="00E202AF" w:rsidRPr="005E07A9" w:rsidRDefault="00E202AF" w:rsidP="00E202AF">
      <w:pPr>
        <w:spacing w:line="360" w:lineRule="auto"/>
        <w:rPr>
          <w:rFonts w:ascii="Arial" w:hAnsi="Arial" w:cs="Arial"/>
          <w:sz w:val="28"/>
        </w:rPr>
      </w:pPr>
    </w:p>
    <w:p w:rsidR="00C82D59" w:rsidRPr="005E07A9" w:rsidRDefault="00C82D59" w:rsidP="00C82D59">
      <w:pPr>
        <w:spacing w:line="360" w:lineRule="auto"/>
        <w:rPr>
          <w:rFonts w:ascii="Arial" w:hAnsi="Arial" w:cs="Arial"/>
        </w:rPr>
      </w:pPr>
    </w:p>
    <w:p w:rsidR="0022516F" w:rsidRDefault="0022516F" w:rsidP="00C82D59">
      <w:pPr>
        <w:spacing w:line="360" w:lineRule="auto"/>
        <w:rPr>
          <w:rFonts w:ascii="Arial" w:hAnsi="Arial" w:cs="Arial"/>
          <w:sz w:val="28"/>
        </w:rPr>
      </w:pPr>
    </w:p>
    <w:p w:rsidR="0022516F" w:rsidRDefault="0022516F" w:rsidP="00C82D59">
      <w:pPr>
        <w:spacing w:line="360" w:lineRule="auto"/>
        <w:rPr>
          <w:rFonts w:ascii="Arial" w:hAnsi="Arial" w:cs="Arial"/>
          <w:sz w:val="28"/>
        </w:rPr>
      </w:pPr>
    </w:p>
    <w:p w:rsidR="00C82D59" w:rsidRDefault="00C82D59" w:rsidP="00C82D5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</w:rPr>
        <w:t>Autor:</w:t>
      </w:r>
      <w:r w:rsidR="0022516F">
        <w:rPr>
          <w:rFonts w:ascii="Arial" w:hAnsi="Arial" w:cs="Arial"/>
          <w:sz w:val="28"/>
        </w:rPr>
        <w:t xml:space="preserve"> Krzysztof Miemiec</w:t>
      </w:r>
    </w:p>
    <w:p w:rsidR="00831E51" w:rsidRDefault="00C82D59" w:rsidP="0022516F">
      <w:pPr>
        <w:pStyle w:val="Nagwek7"/>
        <w:keepNext/>
        <w:numPr>
          <w:ilvl w:val="6"/>
          <w:numId w:val="7"/>
        </w:numPr>
        <w:suppressAutoHyphens/>
        <w:overflowPunct/>
        <w:autoSpaceDE/>
        <w:autoSpaceDN/>
        <w:adjustRightInd/>
        <w:spacing w:before="0" w:after="0" w:line="360" w:lineRule="auto"/>
        <w:textAlignment w:val="auto"/>
        <w:rPr>
          <w:rFonts w:cs="Arial"/>
        </w:rPr>
      </w:pPr>
      <w:r w:rsidRPr="00C82D59">
        <w:rPr>
          <w:rFonts w:cs="Arial"/>
          <w:sz w:val="28"/>
          <w:szCs w:val="28"/>
        </w:rPr>
        <w:t>Kierujący pracą</w:t>
      </w:r>
      <w:r>
        <w:rPr>
          <w:rFonts w:cs="Arial"/>
        </w:rPr>
        <w:t>:</w:t>
      </w:r>
      <w:r w:rsidR="0022516F">
        <w:rPr>
          <w:rFonts w:cs="Arial"/>
        </w:rPr>
        <w:t xml:space="preserve"> </w:t>
      </w:r>
      <w:r w:rsidR="0022516F" w:rsidRPr="0022516F">
        <w:rPr>
          <w:rFonts w:cs="Arial"/>
          <w:sz w:val="28"/>
        </w:rPr>
        <w:t>dr inż. Bożena Małysiak-Mrozek</w:t>
      </w:r>
    </w:p>
    <w:p w:rsidR="0022516F" w:rsidRDefault="0022516F" w:rsidP="0022516F"/>
    <w:p w:rsidR="0022516F" w:rsidRDefault="0022516F" w:rsidP="0022516F"/>
    <w:p w:rsidR="0022516F" w:rsidRDefault="0022516F" w:rsidP="0022516F"/>
    <w:p w:rsidR="0022516F" w:rsidRPr="0022516F" w:rsidRDefault="0022516F" w:rsidP="0022516F"/>
    <w:p w:rsidR="00831E51" w:rsidRPr="00831E51" w:rsidRDefault="00831E51" w:rsidP="00831E51">
      <w:pPr>
        <w:pStyle w:val="Tekstpodstawowywcity"/>
        <w:ind w:left="0"/>
        <w:jc w:val="center"/>
        <w:rPr>
          <w:rFonts w:ascii="Arial" w:hAnsi="Arial" w:cs="Arial"/>
          <w:sz w:val="28"/>
          <w:szCs w:val="28"/>
          <w:lang w:val="en-US"/>
        </w:rPr>
      </w:pPr>
      <w:r w:rsidRPr="00652937">
        <w:rPr>
          <w:rFonts w:ascii="Arial" w:hAnsi="Arial" w:cs="Arial"/>
          <w:lang w:val="en-GB"/>
        </w:rPr>
        <w:t xml:space="preserve">Gliwice, </w:t>
      </w:r>
      <w:proofErr w:type="spellStart"/>
      <w:r w:rsidR="0022516F">
        <w:rPr>
          <w:rFonts w:ascii="Arial" w:hAnsi="Arial" w:cs="Arial"/>
          <w:lang w:val="en-GB"/>
        </w:rPr>
        <w:t>wrzesień</w:t>
      </w:r>
      <w:proofErr w:type="spellEnd"/>
      <w:r w:rsidR="0022516F">
        <w:rPr>
          <w:rFonts w:ascii="Arial" w:hAnsi="Arial" w:cs="Arial"/>
          <w:lang w:val="en-GB"/>
        </w:rPr>
        <w:t xml:space="preserve"> 2018</w:t>
      </w:r>
    </w:p>
    <w:p w:rsidR="00663561" w:rsidRPr="005E07A9" w:rsidRDefault="00CE4BC9" w:rsidP="00FB07F8">
      <w:pPr>
        <w:overflowPunct/>
        <w:autoSpaceDE/>
        <w:autoSpaceDN/>
        <w:adjustRightInd/>
        <w:textAlignment w:val="auto"/>
        <w:rPr>
          <w:sz w:val="20"/>
        </w:rPr>
      </w:pPr>
      <w:r w:rsidRPr="00831E51">
        <w:rPr>
          <w:lang w:val="en-US"/>
        </w:rPr>
        <w:br w:type="page"/>
      </w:r>
      <w:r w:rsidR="00663561" w:rsidRPr="005E07A9">
        <w:rPr>
          <w:sz w:val="20"/>
        </w:rPr>
        <w:lastRenderedPageBreak/>
        <w:t>Załącznik Nr 2 do Zarz. Nr 97/08/09</w:t>
      </w: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1A791D" w:rsidRPr="001A791D" w:rsidRDefault="001A791D" w:rsidP="001A791D">
      <w:pPr>
        <w:overflowPunct/>
        <w:jc w:val="center"/>
        <w:textAlignment w:val="auto"/>
        <w:rPr>
          <w:b/>
          <w:sz w:val="40"/>
          <w:szCs w:val="40"/>
        </w:rPr>
      </w:pPr>
      <w:r w:rsidRPr="001A791D">
        <w:rPr>
          <w:b/>
          <w:sz w:val="40"/>
          <w:szCs w:val="40"/>
        </w:rPr>
        <w:t>Oświadczenie</w:t>
      </w: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FB07F8">
      <w:pPr>
        <w:overflowPunct/>
        <w:spacing w:line="312" w:lineRule="auto"/>
        <w:textAlignment w:val="auto"/>
      </w:pPr>
      <w:r w:rsidRPr="005E07A9">
        <w:t>Wyrażam zgodę/nie wyrażam* zgody na udostępnienie mojej pracy dyplomowej/rozprawy</w:t>
      </w:r>
      <w:r w:rsidR="00386B5E" w:rsidRPr="005E07A9">
        <w:t xml:space="preserve"> </w:t>
      </w:r>
      <w:r w:rsidRPr="005E07A9">
        <w:t>doktorskiej*</w:t>
      </w: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  <w:r w:rsidRPr="005E07A9">
        <w:rPr>
          <w:sz w:val="20"/>
        </w:rPr>
        <w:t>………</w:t>
      </w:r>
      <w:proofErr w:type="gramStart"/>
      <w:r w:rsidRPr="005E07A9">
        <w:rPr>
          <w:sz w:val="20"/>
        </w:rPr>
        <w:t>…….</w:t>
      </w:r>
      <w:proofErr w:type="gramEnd"/>
      <w:r w:rsidRPr="005E07A9">
        <w:rPr>
          <w:sz w:val="20"/>
        </w:rPr>
        <w:t>……….</w:t>
      </w:r>
      <w:r w:rsidRPr="005E07A9">
        <w:t xml:space="preserve">, dnia </w:t>
      </w:r>
      <w:r w:rsidRPr="005E07A9">
        <w:rPr>
          <w:sz w:val="20"/>
        </w:rPr>
        <w:t>…………………………</w:t>
      </w: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jc w:val="right"/>
        <w:textAlignment w:val="auto"/>
        <w:rPr>
          <w:sz w:val="20"/>
        </w:rPr>
      </w:pPr>
      <w:r w:rsidRPr="005E07A9">
        <w:rPr>
          <w:sz w:val="20"/>
        </w:rPr>
        <w:t>……………………………………..……………….……</w:t>
      </w:r>
    </w:p>
    <w:p w:rsidR="00663561" w:rsidRPr="005E07A9" w:rsidRDefault="00663561" w:rsidP="00663561">
      <w:pPr>
        <w:overflowPunct/>
        <w:ind w:right="1797"/>
        <w:jc w:val="right"/>
        <w:textAlignment w:val="auto"/>
        <w:rPr>
          <w:i/>
          <w:sz w:val="20"/>
        </w:rPr>
      </w:pPr>
      <w:r w:rsidRPr="005E07A9">
        <w:rPr>
          <w:i/>
          <w:sz w:val="20"/>
        </w:rPr>
        <w:t>(podpis)</w:t>
      </w: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jc w:val="right"/>
        <w:textAlignment w:val="auto"/>
        <w:rPr>
          <w:sz w:val="20"/>
        </w:rPr>
      </w:pPr>
      <w:r w:rsidRPr="005E07A9">
        <w:rPr>
          <w:sz w:val="20"/>
        </w:rPr>
        <w:t>……………………………………………………………</w:t>
      </w:r>
    </w:p>
    <w:p w:rsidR="00663561" w:rsidRPr="005E07A9" w:rsidRDefault="00663561" w:rsidP="00663561">
      <w:pPr>
        <w:overflowPunct/>
        <w:jc w:val="right"/>
        <w:textAlignment w:val="auto"/>
        <w:rPr>
          <w:i/>
          <w:sz w:val="20"/>
        </w:rPr>
      </w:pPr>
      <w:r w:rsidRPr="005E07A9">
        <w:rPr>
          <w:i/>
          <w:sz w:val="20"/>
        </w:rPr>
        <w:t>(poświadczenie wiarygodności podpisu przez Dziekanat)</w:t>
      </w:r>
    </w:p>
    <w:p w:rsidR="00663561" w:rsidRPr="005E07A9" w:rsidRDefault="00663561" w:rsidP="00663561">
      <w:pPr>
        <w:overflowPunct/>
        <w:autoSpaceDE/>
        <w:autoSpaceDN/>
        <w:adjustRightInd/>
        <w:textAlignment w:val="auto"/>
        <w:rPr>
          <w:i/>
        </w:rPr>
      </w:pPr>
    </w:p>
    <w:p w:rsidR="00663561" w:rsidRPr="005E07A9" w:rsidRDefault="00663561" w:rsidP="00663561">
      <w:pPr>
        <w:overflowPunct/>
        <w:autoSpaceDE/>
        <w:autoSpaceDN/>
        <w:adjustRightInd/>
        <w:textAlignment w:val="auto"/>
      </w:pPr>
    </w:p>
    <w:p w:rsidR="00663561" w:rsidRPr="005E07A9" w:rsidRDefault="00663561" w:rsidP="00663561">
      <w:pPr>
        <w:overflowPunct/>
        <w:autoSpaceDE/>
        <w:autoSpaceDN/>
        <w:adjustRightInd/>
        <w:textAlignment w:val="auto"/>
      </w:pPr>
    </w:p>
    <w:p w:rsidR="00663561" w:rsidRPr="005E07A9" w:rsidRDefault="00663561" w:rsidP="00663561">
      <w:pPr>
        <w:overflowPunct/>
        <w:autoSpaceDE/>
        <w:autoSpaceDN/>
        <w:adjustRightInd/>
        <w:textAlignment w:val="auto"/>
      </w:pPr>
    </w:p>
    <w:p w:rsidR="001D381A" w:rsidRPr="005E07A9" w:rsidRDefault="00663561" w:rsidP="00663561">
      <w:pPr>
        <w:overflowPunct/>
        <w:autoSpaceDE/>
        <w:autoSpaceDN/>
        <w:adjustRightInd/>
        <w:textAlignment w:val="auto"/>
        <w:rPr>
          <w:i/>
          <w:sz w:val="20"/>
        </w:rPr>
      </w:pPr>
      <w:r w:rsidRPr="005E07A9">
        <w:rPr>
          <w:i/>
          <w:sz w:val="20"/>
        </w:rPr>
        <w:t>* właściwe podkreślić</w:t>
      </w:r>
    </w:p>
    <w:p w:rsidR="001A791D" w:rsidRDefault="00F77B2A">
      <w:pPr>
        <w:overflowPunct/>
        <w:autoSpaceDE/>
        <w:autoSpaceDN/>
        <w:adjustRightInd/>
        <w:textAlignment w:val="auto"/>
      </w:pPr>
      <w:r w:rsidRPr="005E07A9">
        <w:br w:type="page"/>
      </w:r>
    </w:p>
    <w:p w:rsidR="001A791D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1A791D" w:rsidRDefault="001A791D" w:rsidP="001A791D">
      <w:pPr>
        <w:overflowPunct/>
        <w:jc w:val="center"/>
        <w:textAlignment w:val="auto"/>
        <w:rPr>
          <w:b/>
          <w:sz w:val="40"/>
          <w:szCs w:val="40"/>
        </w:rPr>
      </w:pPr>
      <w:r w:rsidRPr="001A791D">
        <w:rPr>
          <w:b/>
          <w:sz w:val="40"/>
          <w:szCs w:val="40"/>
        </w:rPr>
        <w:t>Oświadczenie</w:t>
      </w:r>
      <w:r>
        <w:rPr>
          <w:b/>
          <w:sz w:val="40"/>
          <w:szCs w:val="40"/>
        </w:rPr>
        <w:t xml:space="preserve"> promotora</w:t>
      </w: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spacing w:line="360" w:lineRule="auto"/>
        <w:ind w:firstLine="426"/>
        <w:textAlignment w:val="auto"/>
      </w:pPr>
      <w:r>
        <w:t>Oświadczam, że praca „</w:t>
      </w:r>
      <w:sdt>
        <w:sdtPr>
          <w:alias w:val="Tytuł"/>
          <w:tag w:val=""/>
          <w:id w:val="-1816480259"/>
          <w:placeholder>
            <w:docPart w:val="D7A460E8E1734C44B6F55FA345F289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26D22" w:rsidRPr="00426D22">
            <w:t>Projekt i realizacja dydaktycznego systemu wspomagającego projektowanie zapytań SQL zawierających elementy rozmyte</w:t>
          </w:r>
        </w:sdtContent>
      </w:sdt>
      <w:r>
        <w:t>” spełnia wymagania formalne pracy dyplomowej magisterskiej.</w:t>
      </w:r>
    </w:p>
    <w:p w:rsidR="001A791D" w:rsidRPr="005E07A9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171"/>
      </w:tblGrid>
      <w:tr w:rsidR="001A791D" w:rsidTr="001A791D">
        <w:tc>
          <w:tcPr>
            <w:tcW w:w="4531" w:type="dxa"/>
          </w:tcPr>
          <w:p w:rsidR="001A791D" w:rsidRPr="005E07A9" w:rsidRDefault="001A791D" w:rsidP="001A791D">
            <w:pPr>
              <w:overflowPunct/>
              <w:textAlignment w:val="auto"/>
            </w:pPr>
            <w:r>
              <w:rPr>
                <w:sz w:val="20"/>
              </w:rPr>
              <w:t>Gliwice</w:t>
            </w:r>
            <w:r w:rsidRPr="005E07A9">
              <w:t xml:space="preserve">, dnia </w:t>
            </w:r>
            <w:r w:rsidRPr="005E07A9">
              <w:rPr>
                <w:sz w:val="20"/>
              </w:rPr>
              <w:t>………………………</w:t>
            </w:r>
          </w:p>
          <w:p w:rsidR="001A791D" w:rsidRDefault="001A791D" w:rsidP="001A791D">
            <w:pPr>
              <w:overflowPunct/>
              <w:textAlignment w:val="auto"/>
            </w:pPr>
          </w:p>
        </w:tc>
        <w:tc>
          <w:tcPr>
            <w:tcW w:w="3171" w:type="dxa"/>
          </w:tcPr>
          <w:p w:rsidR="001A791D" w:rsidRPr="005E07A9" w:rsidRDefault="001A791D" w:rsidP="001A791D">
            <w:pPr>
              <w:overflowPunct/>
              <w:jc w:val="center"/>
              <w:textAlignment w:val="auto"/>
              <w:rPr>
                <w:sz w:val="20"/>
              </w:rPr>
            </w:pPr>
            <w:r w:rsidRPr="005E07A9">
              <w:rPr>
                <w:sz w:val="20"/>
              </w:rPr>
              <w:t>………………..……………….……</w:t>
            </w:r>
          </w:p>
          <w:p w:rsidR="001A791D" w:rsidRPr="005E07A9" w:rsidRDefault="001A791D" w:rsidP="001A791D">
            <w:pPr>
              <w:overflowPunct/>
              <w:jc w:val="center"/>
              <w:textAlignment w:val="auto"/>
              <w:rPr>
                <w:i/>
                <w:sz w:val="20"/>
              </w:rPr>
            </w:pPr>
            <w:r w:rsidRPr="005E07A9">
              <w:rPr>
                <w:i/>
                <w:sz w:val="20"/>
              </w:rPr>
              <w:t>(podpis)</w:t>
            </w:r>
          </w:p>
          <w:p w:rsidR="001A791D" w:rsidRDefault="001A791D" w:rsidP="001A791D">
            <w:pPr>
              <w:overflowPunct/>
              <w:textAlignment w:val="auto"/>
            </w:pPr>
          </w:p>
        </w:tc>
      </w:tr>
    </w:tbl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  <w:bookmarkStart w:id="0" w:name="_GoBack"/>
      <w:bookmarkEnd w:id="0"/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E76F8C" w:rsidRDefault="00E76F8C">
      <w:pPr>
        <w:overflowPunct/>
        <w:autoSpaceDE/>
        <w:autoSpaceDN/>
        <w:adjustRightInd/>
        <w:textAlignment w:val="auto"/>
        <w:sectPr w:rsidR="00E76F8C" w:rsidSect="0022516F">
          <w:headerReference w:type="even" r:id="rId9"/>
          <w:headerReference w:type="default" r:id="rId10"/>
          <w:footnotePr>
            <w:numRestart w:val="eachPage"/>
          </w:footnotePr>
          <w:pgSz w:w="11907" w:h="16840" w:code="9"/>
          <w:pgMar w:top="2155" w:right="1814" w:bottom="1310" w:left="1814" w:header="1814" w:footer="1814" w:gutter="0"/>
          <w:pgNumType w:fmt="lowerRoman" w:start="1"/>
          <w:cols w:space="708"/>
          <w:docGrid w:linePitch="326"/>
        </w:sectPr>
      </w:pPr>
    </w:p>
    <w:p w:rsidR="004148FD" w:rsidRPr="004148FD" w:rsidRDefault="004148FD" w:rsidP="009774C1">
      <w:pPr>
        <w:pStyle w:val="Nagwek1"/>
        <w:numPr>
          <w:ilvl w:val="0"/>
          <w:numId w:val="0"/>
        </w:numPr>
      </w:pPr>
    </w:p>
    <w:sectPr w:rsidR="004148FD" w:rsidRPr="004148FD" w:rsidSect="00E40D7B">
      <w:headerReference w:type="even" r:id="rId11"/>
      <w:headerReference w:type="default" r:id="rId12"/>
      <w:footnotePr>
        <w:numRestart w:val="eachPage"/>
      </w:footnotePr>
      <w:pgSz w:w="11907" w:h="16840" w:code="9"/>
      <w:pgMar w:top="2155" w:right="2778" w:bottom="2778" w:left="1814" w:header="1814" w:footer="1814" w:gutter="0"/>
      <w:pgNumType w:fmt="lowerRoman"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2A1" w:rsidRDefault="003952A1">
      <w:r>
        <w:separator/>
      </w:r>
    </w:p>
    <w:p w:rsidR="003952A1" w:rsidRDefault="003952A1"/>
  </w:endnote>
  <w:endnote w:type="continuationSeparator" w:id="0">
    <w:p w:rsidR="003952A1" w:rsidRDefault="003952A1">
      <w:r>
        <w:continuationSeparator/>
      </w:r>
    </w:p>
    <w:p w:rsidR="003952A1" w:rsidRDefault="003952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2A1" w:rsidRDefault="003952A1">
      <w:r>
        <w:separator/>
      </w:r>
    </w:p>
    <w:p w:rsidR="003952A1" w:rsidRDefault="003952A1"/>
  </w:footnote>
  <w:footnote w:type="continuationSeparator" w:id="0">
    <w:p w:rsidR="003952A1" w:rsidRDefault="003952A1">
      <w:r>
        <w:continuationSeparator/>
      </w:r>
    </w:p>
    <w:p w:rsidR="003952A1" w:rsidRDefault="003952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B2A" w:rsidRPr="001D381A" w:rsidRDefault="00F77B2A" w:rsidP="00E76F8C">
    <w:pPr>
      <w:pStyle w:val="Nagwek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B2A" w:rsidRDefault="00F77B2A" w:rsidP="008F2D23">
    <w:pPr>
      <w:pStyle w:val="Nagwek"/>
      <w:pBdr>
        <w:bottom w:val="none" w:sz="0" w:space="0" w:color="auto"/>
      </w:pBdr>
    </w:pPr>
    <w:r>
      <w:rPr>
        <w:rStyle w:val="Numerstrony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D7B" w:rsidRDefault="00E40D7B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FB75BC">
      <w:rPr>
        <w:rStyle w:val="Numerstrony"/>
        <w:noProof/>
      </w:rPr>
      <w:t>iv</w:t>
    </w:r>
    <w:r>
      <w:rPr>
        <w:rStyle w:val="Numerstrony"/>
      </w:rPr>
      <w:fldChar w:fldCharType="end"/>
    </w:r>
    <w:r>
      <w:tab/>
    </w:r>
  </w:p>
  <w:p w:rsidR="00E40D7B" w:rsidRDefault="00E40D7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D7B" w:rsidRDefault="00E40D7B" w:rsidP="00690286">
    <w:pPr>
      <w:pStyle w:val="Nagwek"/>
    </w:pPr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FB75BC">
      <w:rPr>
        <w:rStyle w:val="Numerstrony"/>
        <w:noProof/>
      </w:rPr>
      <w:t>v</w:t>
    </w:r>
    <w:r>
      <w:rPr>
        <w:rStyle w:val="Numerstrony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6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0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1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2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6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9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1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2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>
    <w:abstractNumId w:val="9"/>
  </w:num>
  <w:num w:numId="6">
    <w:abstractNumId w:val="16"/>
  </w:num>
  <w:num w:numId="7">
    <w:abstractNumId w:val="2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8"/>
  </w:num>
  <w:num w:numId="20">
    <w:abstractNumId w:val="0"/>
  </w:num>
  <w:num w:numId="21">
    <w:abstractNumId w:val="11"/>
  </w:num>
  <w:num w:numId="22">
    <w:abstractNumId w:val="0"/>
  </w:num>
  <w:num w:numId="23">
    <w:abstractNumId w:val="12"/>
  </w:num>
  <w:num w:numId="24">
    <w:abstractNumId w:val="5"/>
  </w:num>
  <w:num w:numId="25">
    <w:abstractNumId w:val="0"/>
  </w:num>
  <w:num w:numId="26">
    <w:abstractNumId w:val="0"/>
  </w:num>
  <w:num w:numId="27">
    <w:abstractNumId w:val="15"/>
  </w:num>
  <w:num w:numId="28">
    <w:abstractNumId w:val="13"/>
  </w:num>
  <w:num w:numId="29">
    <w:abstractNumId w:val="7"/>
  </w:num>
  <w:num w:numId="30">
    <w:abstractNumId w:val="4"/>
  </w:num>
  <w:num w:numId="31">
    <w:abstractNumId w:val="6"/>
  </w:num>
  <w:num w:numId="32">
    <w:abstractNumId w:val="14"/>
  </w:num>
  <w:num w:numId="33">
    <w:abstractNumId w:val="10"/>
  </w:num>
  <w:num w:numId="34">
    <w:abstractNumId w:val="21"/>
  </w:num>
  <w:num w:numId="35">
    <w:abstractNumId w:val="20"/>
  </w:num>
  <w:num w:numId="36">
    <w:abstractNumId w:val="8"/>
  </w:num>
  <w:num w:numId="37">
    <w:abstractNumId w:val="17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mirrorMargins/>
  <w:proofState w:spelling="clean" w:grammar="clean"/>
  <w:attachedTemplate r:id="rId1"/>
  <w:defaultTabStop w:val="360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2399"/>
    <w:rsid w:val="000330A9"/>
    <w:rsid w:val="0004418F"/>
    <w:rsid w:val="000445E3"/>
    <w:rsid w:val="00061726"/>
    <w:rsid w:val="000A6BCB"/>
    <w:rsid w:val="000B42E6"/>
    <w:rsid w:val="000B5E7F"/>
    <w:rsid w:val="000B746B"/>
    <w:rsid w:val="000C4AC0"/>
    <w:rsid w:val="000D015A"/>
    <w:rsid w:val="000D443D"/>
    <w:rsid w:val="000E701A"/>
    <w:rsid w:val="000E70D9"/>
    <w:rsid w:val="000F445A"/>
    <w:rsid w:val="000F5D99"/>
    <w:rsid w:val="00134CD9"/>
    <w:rsid w:val="00136D9E"/>
    <w:rsid w:val="00165DA0"/>
    <w:rsid w:val="001706F4"/>
    <w:rsid w:val="00174E3D"/>
    <w:rsid w:val="00184033"/>
    <w:rsid w:val="001A55FB"/>
    <w:rsid w:val="001A791D"/>
    <w:rsid w:val="001B2688"/>
    <w:rsid w:val="001B2DDA"/>
    <w:rsid w:val="001C7D45"/>
    <w:rsid w:val="001D0BC8"/>
    <w:rsid w:val="001D381A"/>
    <w:rsid w:val="001E2842"/>
    <w:rsid w:val="001E541C"/>
    <w:rsid w:val="001F24F6"/>
    <w:rsid w:val="0021065D"/>
    <w:rsid w:val="0022516F"/>
    <w:rsid w:val="00240636"/>
    <w:rsid w:val="0027530F"/>
    <w:rsid w:val="00281DE8"/>
    <w:rsid w:val="002965CB"/>
    <w:rsid w:val="002C2558"/>
    <w:rsid w:val="002D4E1B"/>
    <w:rsid w:val="002E7BE5"/>
    <w:rsid w:val="00306682"/>
    <w:rsid w:val="00320CC2"/>
    <w:rsid w:val="003401CC"/>
    <w:rsid w:val="003454B4"/>
    <w:rsid w:val="00386B5E"/>
    <w:rsid w:val="00390834"/>
    <w:rsid w:val="00394A69"/>
    <w:rsid w:val="003952A1"/>
    <w:rsid w:val="003C473F"/>
    <w:rsid w:val="003D0CDB"/>
    <w:rsid w:val="003E068B"/>
    <w:rsid w:val="003E0A13"/>
    <w:rsid w:val="003E69A8"/>
    <w:rsid w:val="003F5DCC"/>
    <w:rsid w:val="00410F5D"/>
    <w:rsid w:val="00412D54"/>
    <w:rsid w:val="004148FD"/>
    <w:rsid w:val="00416587"/>
    <w:rsid w:val="00426D22"/>
    <w:rsid w:val="0043387F"/>
    <w:rsid w:val="004375D0"/>
    <w:rsid w:val="004441D5"/>
    <w:rsid w:val="00452B64"/>
    <w:rsid w:val="004628E3"/>
    <w:rsid w:val="00464795"/>
    <w:rsid w:val="00484934"/>
    <w:rsid w:val="004C32B2"/>
    <w:rsid w:val="00523611"/>
    <w:rsid w:val="005458F4"/>
    <w:rsid w:val="00551EF2"/>
    <w:rsid w:val="00563199"/>
    <w:rsid w:val="005675DC"/>
    <w:rsid w:val="005702C4"/>
    <w:rsid w:val="0057368E"/>
    <w:rsid w:val="005831FE"/>
    <w:rsid w:val="005A01C9"/>
    <w:rsid w:val="005A77F5"/>
    <w:rsid w:val="005A7B4C"/>
    <w:rsid w:val="005B10D3"/>
    <w:rsid w:val="005B6E5D"/>
    <w:rsid w:val="005E07A9"/>
    <w:rsid w:val="005E3BBC"/>
    <w:rsid w:val="00612C18"/>
    <w:rsid w:val="00614F62"/>
    <w:rsid w:val="00621592"/>
    <w:rsid w:val="00622C41"/>
    <w:rsid w:val="006344B1"/>
    <w:rsid w:val="00651688"/>
    <w:rsid w:val="00660ABE"/>
    <w:rsid w:val="00663561"/>
    <w:rsid w:val="00673450"/>
    <w:rsid w:val="0068164F"/>
    <w:rsid w:val="006818F4"/>
    <w:rsid w:val="00690286"/>
    <w:rsid w:val="006A41EA"/>
    <w:rsid w:val="006F2CA8"/>
    <w:rsid w:val="00701D68"/>
    <w:rsid w:val="007125BF"/>
    <w:rsid w:val="007138F0"/>
    <w:rsid w:val="00721100"/>
    <w:rsid w:val="007255DF"/>
    <w:rsid w:val="0073128A"/>
    <w:rsid w:val="00740F18"/>
    <w:rsid w:val="00756AB7"/>
    <w:rsid w:val="00757BFB"/>
    <w:rsid w:val="00765CAC"/>
    <w:rsid w:val="00767540"/>
    <w:rsid w:val="00771981"/>
    <w:rsid w:val="00776BE9"/>
    <w:rsid w:val="00777AEC"/>
    <w:rsid w:val="00784EEF"/>
    <w:rsid w:val="007907B7"/>
    <w:rsid w:val="007B026C"/>
    <w:rsid w:val="007B08B1"/>
    <w:rsid w:val="00816AF9"/>
    <w:rsid w:val="00831E51"/>
    <w:rsid w:val="00843794"/>
    <w:rsid w:val="0084491A"/>
    <w:rsid w:val="00850646"/>
    <w:rsid w:val="00850EB5"/>
    <w:rsid w:val="00857AC9"/>
    <w:rsid w:val="00867954"/>
    <w:rsid w:val="00883768"/>
    <w:rsid w:val="00885BED"/>
    <w:rsid w:val="0089065D"/>
    <w:rsid w:val="008957FA"/>
    <w:rsid w:val="008A4152"/>
    <w:rsid w:val="008A6306"/>
    <w:rsid w:val="008C6824"/>
    <w:rsid w:val="008E0082"/>
    <w:rsid w:val="008E35C5"/>
    <w:rsid w:val="008F2D23"/>
    <w:rsid w:val="008F36EE"/>
    <w:rsid w:val="00900058"/>
    <w:rsid w:val="00911122"/>
    <w:rsid w:val="00916256"/>
    <w:rsid w:val="0092627D"/>
    <w:rsid w:val="0094207D"/>
    <w:rsid w:val="00942C8B"/>
    <w:rsid w:val="009510EA"/>
    <w:rsid w:val="00964566"/>
    <w:rsid w:val="00965955"/>
    <w:rsid w:val="009774C1"/>
    <w:rsid w:val="00985857"/>
    <w:rsid w:val="009D1D76"/>
    <w:rsid w:val="009F5619"/>
    <w:rsid w:val="00A1422F"/>
    <w:rsid w:val="00A31A99"/>
    <w:rsid w:val="00A44F6A"/>
    <w:rsid w:val="00A450DA"/>
    <w:rsid w:val="00A51ADF"/>
    <w:rsid w:val="00A57457"/>
    <w:rsid w:val="00A61F08"/>
    <w:rsid w:val="00A70EA3"/>
    <w:rsid w:val="00AA487D"/>
    <w:rsid w:val="00AB20D1"/>
    <w:rsid w:val="00AF5495"/>
    <w:rsid w:val="00B2284A"/>
    <w:rsid w:val="00B24E03"/>
    <w:rsid w:val="00B530E3"/>
    <w:rsid w:val="00B82384"/>
    <w:rsid w:val="00B860E0"/>
    <w:rsid w:val="00B86B94"/>
    <w:rsid w:val="00B97622"/>
    <w:rsid w:val="00BB6C72"/>
    <w:rsid w:val="00BC15C9"/>
    <w:rsid w:val="00BF2F14"/>
    <w:rsid w:val="00BF3581"/>
    <w:rsid w:val="00C04028"/>
    <w:rsid w:val="00C1384C"/>
    <w:rsid w:val="00C145CF"/>
    <w:rsid w:val="00C228EF"/>
    <w:rsid w:val="00C3324F"/>
    <w:rsid w:val="00C3719A"/>
    <w:rsid w:val="00C55252"/>
    <w:rsid w:val="00C60B2E"/>
    <w:rsid w:val="00C72154"/>
    <w:rsid w:val="00C82D59"/>
    <w:rsid w:val="00C8654E"/>
    <w:rsid w:val="00C868F9"/>
    <w:rsid w:val="00C93F01"/>
    <w:rsid w:val="00CA19C5"/>
    <w:rsid w:val="00CB23B7"/>
    <w:rsid w:val="00CB333C"/>
    <w:rsid w:val="00CB64C4"/>
    <w:rsid w:val="00CC545E"/>
    <w:rsid w:val="00CE4BC9"/>
    <w:rsid w:val="00CE7E65"/>
    <w:rsid w:val="00CF5375"/>
    <w:rsid w:val="00D03A8F"/>
    <w:rsid w:val="00D1716A"/>
    <w:rsid w:val="00D233FE"/>
    <w:rsid w:val="00D62C67"/>
    <w:rsid w:val="00D65389"/>
    <w:rsid w:val="00D70150"/>
    <w:rsid w:val="00D85959"/>
    <w:rsid w:val="00DA5832"/>
    <w:rsid w:val="00DA68ED"/>
    <w:rsid w:val="00DD1A70"/>
    <w:rsid w:val="00DF76E0"/>
    <w:rsid w:val="00E130EC"/>
    <w:rsid w:val="00E16A0C"/>
    <w:rsid w:val="00E202AF"/>
    <w:rsid w:val="00E2051A"/>
    <w:rsid w:val="00E40D7B"/>
    <w:rsid w:val="00E45A30"/>
    <w:rsid w:val="00E65327"/>
    <w:rsid w:val="00E76F8C"/>
    <w:rsid w:val="00E81152"/>
    <w:rsid w:val="00E817A7"/>
    <w:rsid w:val="00EC2030"/>
    <w:rsid w:val="00EC6302"/>
    <w:rsid w:val="00ED2E4D"/>
    <w:rsid w:val="00EE59B6"/>
    <w:rsid w:val="00EF09F2"/>
    <w:rsid w:val="00F02830"/>
    <w:rsid w:val="00F26D33"/>
    <w:rsid w:val="00F4532C"/>
    <w:rsid w:val="00F56B92"/>
    <w:rsid w:val="00F7068F"/>
    <w:rsid w:val="00F77B2A"/>
    <w:rsid w:val="00F8246E"/>
    <w:rsid w:val="00FB07F8"/>
    <w:rsid w:val="00FB75BC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4E5974"/>
  <w14:defaultImageDpi w14:val="0"/>
  <w15:chartTrackingRefBased/>
  <w15:docId w15:val="{56B236B2-75D7-4CD0-A12B-135DF2F6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ind w:firstLine="357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semiHidden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semiHidden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C93F01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005BB"/>
    <w:pPr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YDAWNIC.TWA\MAKIETA\Artzn8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A460E8E1734C44B6F55FA345F2891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6522F7-5D00-4698-B6E9-FB5F76096F20}"/>
      </w:docPartPr>
      <w:docPartBody>
        <w:p w:rsidR="009A67B1" w:rsidRDefault="00AC714C">
          <w:r w:rsidRPr="004C4078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8C4"/>
    <w:rsid w:val="0027419F"/>
    <w:rsid w:val="002B0504"/>
    <w:rsid w:val="003A48C4"/>
    <w:rsid w:val="00462442"/>
    <w:rsid w:val="00570B4E"/>
    <w:rsid w:val="00627A3F"/>
    <w:rsid w:val="00632E95"/>
    <w:rsid w:val="008D3D45"/>
    <w:rsid w:val="009A67B1"/>
    <w:rsid w:val="00A0652B"/>
    <w:rsid w:val="00AC2EB7"/>
    <w:rsid w:val="00AC714C"/>
    <w:rsid w:val="00B00EDB"/>
    <w:rsid w:val="00BE2049"/>
    <w:rsid w:val="00C1454A"/>
    <w:rsid w:val="00C94562"/>
    <w:rsid w:val="00D0419D"/>
    <w:rsid w:val="00D2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E2049"/>
    <w:rPr>
      <w:color w:val="808080"/>
    </w:rPr>
  </w:style>
  <w:style w:type="paragraph" w:customStyle="1" w:styleId="16D1F26333D94898B27D8C4352630962">
    <w:name w:val="16D1F26333D94898B27D8C4352630962"/>
    <w:rsid w:val="003A48C4"/>
  </w:style>
  <w:style w:type="paragraph" w:customStyle="1" w:styleId="E4D68FC227A941A9A71AA8E6A3F322D2">
    <w:name w:val="E4D68FC227A941A9A71AA8E6A3F322D2"/>
    <w:rsid w:val="003A48C4"/>
  </w:style>
  <w:style w:type="paragraph" w:customStyle="1" w:styleId="239A4E549FE14E509A6AFD3B8CA9F8D0">
    <w:name w:val="239A4E549FE14E509A6AFD3B8CA9F8D0"/>
    <w:rsid w:val="00AC714C"/>
  </w:style>
  <w:style w:type="paragraph" w:customStyle="1" w:styleId="9D205FA62EF140979BF5910ECC332AD4">
    <w:name w:val="9D205FA62EF140979BF5910ECC332AD4"/>
    <w:rsid w:val="00AC714C"/>
  </w:style>
  <w:style w:type="paragraph" w:customStyle="1" w:styleId="702AC983D0B040E78EF44082D28C7BD1">
    <w:name w:val="702AC983D0B040E78EF44082D28C7BD1"/>
    <w:rsid w:val="00AC714C"/>
  </w:style>
  <w:style w:type="paragraph" w:customStyle="1" w:styleId="5A239A2C9AB54CC3A573C44D2F013A72">
    <w:name w:val="5A239A2C9AB54CC3A573C44D2F013A72"/>
    <w:rsid w:val="00AC714C"/>
  </w:style>
  <w:style w:type="paragraph" w:customStyle="1" w:styleId="5BA8D2EC6D534D7BBF0A82E1B56FE5AF">
    <w:name w:val="5BA8D2EC6D534D7BBF0A82E1B56FE5AF"/>
    <w:rsid w:val="00AC714C"/>
  </w:style>
  <w:style w:type="paragraph" w:customStyle="1" w:styleId="FB131ECDE18C44A5B6396B8052B04D40">
    <w:name w:val="FB131ECDE18C44A5B6396B8052B04D40"/>
    <w:rsid w:val="00AC714C"/>
  </w:style>
  <w:style w:type="paragraph" w:customStyle="1" w:styleId="3BED6AE1C367434DB3C430C06546C8B4">
    <w:name w:val="3BED6AE1C367434DB3C430C06546C8B4"/>
    <w:rsid w:val="00AC714C"/>
  </w:style>
  <w:style w:type="paragraph" w:customStyle="1" w:styleId="BD368B7DA0BD4F58B8495F6CB4B0F844">
    <w:name w:val="BD368B7DA0BD4F58B8495F6CB4B0F844"/>
    <w:rsid w:val="00AC714C"/>
  </w:style>
  <w:style w:type="paragraph" w:customStyle="1" w:styleId="86E166DA3C3E43D399B7F1C80B54DC3B">
    <w:name w:val="86E166DA3C3E43D399B7F1C80B54DC3B"/>
    <w:rsid w:val="00AC714C"/>
  </w:style>
  <w:style w:type="paragraph" w:customStyle="1" w:styleId="0639EBFC077A47D88BD8511CC92A58F6">
    <w:name w:val="0639EBFC077A47D88BD8511CC92A58F6"/>
    <w:rsid w:val="00AC714C"/>
  </w:style>
  <w:style w:type="paragraph" w:customStyle="1" w:styleId="911B857EAA614138A343B432DBC2CF12">
    <w:name w:val="911B857EAA614138A343B432DBC2CF12"/>
    <w:rsid w:val="00AC714C"/>
  </w:style>
  <w:style w:type="paragraph" w:customStyle="1" w:styleId="96D1B75193DB4485BDE411BEE68B9A35">
    <w:name w:val="96D1B75193DB4485BDE411BEE68B9A35"/>
    <w:rsid w:val="00AC714C"/>
  </w:style>
  <w:style w:type="paragraph" w:customStyle="1" w:styleId="1F8F29D17AA7438D94C7E5E09DF9D504">
    <w:name w:val="1F8F29D17AA7438D94C7E5E09DF9D504"/>
    <w:rsid w:val="00AC714C"/>
  </w:style>
  <w:style w:type="paragraph" w:customStyle="1" w:styleId="FF1FF55FA70041FAB621DA7DBC305393">
    <w:name w:val="FF1FF55FA70041FAB621DA7DBC305393"/>
    <w:rsid w:val="00AC714C"/>
  </w:style>
  <w:style w:type="paragraph" w:customStyle="1" w:styleId="63993A95A907440BB643E56728946B7E">
    <w:name w:val="63993A95A907440BB643E56728946B7E"/>
    <w:rsid w:val="00AC714C"/>
  </w:style>
  <w:style w:type="paragraph" w:customStyle="1" w:styleId="5B26A17CBC804251A3A4EB23CBBE6CD4">
    <w:name w:val="5B26A17CBC804251A3A4EB23CBBE6CD4"/>
    <w:rsid w:val="00BE2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Props1.xml><?xml version="1.0" encoding="utf-8"?>
<ds:datastoreItem xmlns:ds="http://schemas.openxmlformats.org/officeDocument/2006/customXml" ds:itemID="{764615B8-05B9-884C-9D51-9CF6D37F6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D:\WYDAWNIC.TWA\MAKIETA\Artzn82.dot</Template>
  <TotalTime>2</TotalTime>
  <Pages>5</Pages>
  <Words>140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 pracy dyplomowej magisterskiej</vt:lpstr>
    </vt:vector>
  </TitlesOfParts>
  <Company>zTiPSK - IInf, GLIWICE</Company>
  <LinksUpToDate>false</LinksUpToDate>
  <CharactersWithSpaces>985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 realizacja dydaktycznego systemu wspomagającego projektowanie zapytań SQL zawierających elementy rozmyte</dc:title>
  <dc:subject/>
  <dc:creator>Imię i Nazwisko Autora</dc:creator>
  <cp:keywords/>
  <cp:lastModifiedBy>Krzysiek Miemiec</cp:lastModifiedBy>
  <cp:revision>3</cp:revision>
  <cp:lastPrinted>2018-09-04T18:08:00Z</cp:lastPrinted>
  <dcterms:created xsi:type="dcterms:W3CDTF">2018-09-04T18:09:00Z</dcterms:created>
  <dcterms:modified xsi:type="dcterms:W3CDTF">2018-09-04T18:11:00Z</dcterms:modified>
  <cp:contentStatus>wersja 1.0</cp:contentStatus>
</cp:coreProperties>
</file>